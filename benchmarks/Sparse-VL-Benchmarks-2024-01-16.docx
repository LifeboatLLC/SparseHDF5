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BA61" w14:textId="08888AD1" w:rsidR="00611674" w:rsidRDefault="00E2048A" w:rsidP="003E657E">
      <w:pPr>
        <w:pStyle w:val="Title"/>
        <w:spacing w:after="0"/>
      </w:pPr>
      <w:r>
        <w:t xml:space="preserve"> </w:t>
      </w:r>
      <w:r w:rsidR="005567C9">
        <w:t>Structured Storage for Sparse and Variable-Length Data</w:t>
      </w:r>
    </w:p>
    <w:p w14:paraId="3AB42882" w14:textId="52A6825B" w:rsidR="005567C9" w:rsidRDefault="003E657E" w:rsidP="003D4AD7">
      <w:pPr>
        <w:pStyle w:val="Author"/>
        <w:spacing w:after="0"/>
      </w:pPr>
      <w:r>
        <w:t>B</w:t>
      </w:r>
      <w:r w:rsidR="005567C9">
        <w:t>enchmark results</w:t>
      </w:r>
      <w:r>
        <w:t xml:space="preserve"> for storage prototype</w:t>
      </w:r>
    </w:p>
    <w:p w14:paraId="14FEA716" w14:textId="77777777" w:rsidR="003D4AD7" w:rsidRPr="00CA4DDD" w:rsidRDefault="003D4AD7" w:rsidP="003D4AD7">
      <w:pPr>
        <w:pStyle w:val="Author"/>
        <w:spacing w:after="0"/>
      </w:pPr>
    </w:p>
    <w:p w14:paraId="0D29470C" w14:textId="77777777" w:rsidR="00CA4DDD" w:rsidRPr="00CA4DDD" w:rsidRDefault="00D61263" w:rsidP="005567C9">
      <w:pPr>
        <w:pStyle w:val="Author"/>
        <w:rPr>
          <w:b w:val="0"/>
          <w:bCs/>
          <w:sz w:val="24"/>
          <w:szCs w:val="24"/>
        </w:rPr>
      </w:pPr>
      <w:r w:rsidRPr="00CA4DDD">
        <w:rPr>
          <w:b w:val="0"/>
          <w:bCs/>
          <w:sz w:val="24"/>
          <w:szCs w:val="24"/>
        </w:rPr>
        <w:t xml:space="preserve">Elena </w:t>
      </w:r>
      <w:proofErr w:type="spellStart"/>
      <w:r w:rsidRPr="00CA4DDD">
        <w:rPr>
          <w:b w:val="0"/>
          <w:bCs/>
          <w:sz w:val="24"/>
          <w:szCs w:val="24"/>
        </w:rPr>
        <w:t>Pourmal</w:t>
      </w:r>
      <w:proofErr w:type="spellEnd"/>
      <w:r w:rsidRPr="00CA4DDD">
        <w:rPr>
          <w:b w:val="0"/>
          <w:bCs/>
          <w:sz w:val="24"/>
          <w:szCs w:val="24"/>
        </w:rPr>
        <w:t xml:space="preserve"> (</w:t>
      </w:r>
      <w:hyperlink r:id="rId8" w:history="1">
        <w:r w:rsidRPr="00CA4DDD">
          <w:rPr>
            <w:rStyle w:val="Hyperlink"/>
            <w:b w:val="0"/>
            <w:bCs/>
            <w:sz w:val="24"/>
            <w:szCs w:val="24"/>
          </w:rPr>
          <w:t>elena.pourmal@lifeboat.llc</w:t>
        </w:r>
      </w:hyperlink>
      <w:r w:rsidRPr="00CA4DDD">
        <w:rPr>
          <w:b w:val="0"/>
          <w:bCs/>
          <w:sz w:val="24"/>
          <w:szCs w:val="24"/>
        </w:rPr>
        <w:t>)</w:t>
      </w:r>
    </w:p>
    <w:p w14:paraId="4654ADB5" w14:textId="1EE79B1B" w:rsidR="00D61263" w:rsidRPr="00CA4DDD" w:rsidRDefault="00CA4DDD" w:rsidP="00CA4DDD">
      <w:pPr>
        <w:pStyle w:val="Author"/>
        <w:rPr>
          <w:b w:val="0"/>
          <w:bCs/>
          <w:sz w:val="24"/>
          <w:szCs w:val="24"/>
        </w:rPr>
      </w:pPr>
      <w:r w:rsidRPr="00CA4DDD">
        <w:rPr>
          <w:b w:val="0"/>
          <w:bCs/>
          <w:sz w:val="24"/>
          <w:szCs w:val="24"/>
        </w:rPr>
        <w:t>Ray</w:t>
      </w:r>
      <w:r w:rsidR="001C145C">
        <w:rPr>
          <w:b w:val="0"/>
          <w:bCs/>
          <w:sz w:val="24"/>
          <w:szCs w:val="24"/>
        </w:rPr>
        <w:t>mond</w:t>
      </w:r>
      <w:r w:rsidRPr="00CA4DDD">
        <w:rPr>
          <w:b w:val="0"/>
          <w:bCs/>
          <w:sz w:val="24"/>
          <w:szCs w:val="24"/>
        </w:rPr>
        <w:t xml:space="preserve"> Lu (</w:t>
      </w:r>
      <w:hyperlink r:id="rId9" w:history="1">
        <w:r w:rsidR="001C145C" w:rsidRPr="001E09D9">
          <w:rPr>
            <w:rStyle w:val="Hyperlink"/>
            <w:b w:val="0"/>
            <w:bCs/>
            <w:sz w:val="24"/>
            <w:szCs w:val="24"/>
          </w:rPr>
          <w:t>raymond.lu@lifeboat.llc</w:t>
        </w:r>
      </w:hyperlink>
      <w:r w:rsidRPr="00CA4DDD">
        <w:rPr>
          <w:b w:val="0"/>
          <w:bCs/>
          <w:sz w:val="24"/>
          <w:szCs w:val="24"/>
        </w:rPr>
        <w:t>)</w:t>
      </w:r>
      <w:r w:rsidR="00D61263" w:rsidRPr="00A64A9D">
        <w:rPr>
          <w:sz w:val="24"/>
          <w:szCs w:val="24"/>
        </w:rPr>
        <w:t xml:space="preserve"> </w:t>
      </w:r>
    </w:p>
    <w:p w14:paraId="2366193B" w14:textId="1EC49455" w:rsidR="00E93844" w:rsidRPr="003E657E" w:rsidRDefault="00D61263" w:rsidP="005567C9">
      <w:pPr>
        <w:pStyle w:val="Author"/>
        <w:rPr>
          <w:b w:val="0"/>
          <w:bCs/>
          <w:sz w:val="24"/>
          <w:szCs w:val="24"/>
        </w:rPr>
      </w:pPr>
      <w:r w:rsidRPr="003E657E">
        <w:rPr>
          <w:b w:val="0"/>
          <w:bCs/>
          <w:sz w:val="24"/>
          <w:szCs w:val="24"/>
        </w:rPr>
        <w:t>Lifeboat, LLC</w:t>
      </w:r>
    </w:p>
    <w:p w14:paraId="468917FF" w14:textId="732F2EAE" w:rsidR="000E45DF" w:rsidRDefault="000F598E" w:rsidP="000F598E">
      <w:pPr>
        <w:pStyle w:val="Abstract"/>
      </w:pPr>
      <w:r>
        <w:t>We created benchmarks to prototype</w:t>
      </w:r>
      <w:r w:rsidR="004A177D">
        <w:t xml:space="preserve"> </w:t>
      </w:r>
      <w:r w:rsidR="000E45DF">
        <w:t xml:space="preserve">the </w:t>
      </w:r>
      <w:r w:rsidR="004A177D">
        <w:t xml:space="preserve">structured chunk storage </w:t>
      </w:r>
      <w:r>
        <w:t>for</w:t>
      </w:r>
      <w:r w:rsidR="004A177D">
        <w:t xml:space="preserve"> sparse</w:t>
      </w:r>
      <w:r>
        <w:t xml:space="preserve"> and variable-length data in HDF5</w:t>
      </w:r>
      <w:r w:rsidR="003B17EF">
        <w:t>. Structured chunk storage for these kinds of data is</w:t>
      </w:r>
      <w:r>
        <w:t xml:space="preserve"> </w:t>
      </w:r>
      <w:r w:rsidR="003B17EF">
        <w:t xml:space="preserve">discussed </w:t>
      </w:r>
      <w:r>
        <w:t>in</w:t>
      </w:r>
      <w:r w:rsidR="004A177D">
        <w:t xml:space="preserve"> </w:t>
      </w:r>
      <w:r w:rsidR="000E45DF">
        <w:t>[</w:t>
      </w:r>
      <w:r w:rsidR="000E45DF">
        <w:fldChar w:fldCharType="begin"/>
      </w:r>
      <w:r w:rsidR="000E45DF">
        <w:instrText xml:space="preserve"> REF _Ref148971751 \r \h </w:instrText>
      </w:r>
      <w:r w:rsidR="000E45DF">
        <w:fldChar w:fldCharType="separate"/>
      </w:r>
      <w:r w:rsidR="000E45DF">
        <w:t>1</w:t>
      </w:r>
      <w:r w:rsidR="000E45DF">
        <w:fldChar w:fldCharType="end"/>
      </w:r>
      <w:r w:rsidR="000E45DF">
        <w:t xml:space="preserve">, </w:t>
      </w:r>
      <w:r w:rsidR="000E45DF">
        <w:fldChar w:fldCharType="begin"/>
      </w:r>
      <w:r w:rsidR="000E45DF">
        <w:instrText xml:space="preserve"> REF _Ref148975895 \r \h </w:instrText>
      </w:r>
      <w:r w:rsidR="000E45DF">
        <w:fldChar w:fldCharType="separate"/>
      </w:r>
      <w:r w:rsidR="000E45DF">
        <w:t>2</w:t>
      </w:r>
      <w:r w:rsidR="000E45DF">
        <w:fldChar w:fldCharType="end"/>
      </w:r>
      <w:r w:rsidR="000E45DF">
        <w:t>]</w:t>
      </w:r>
      <w:r>
        <w:t>. This</w:t>
      </w:r>
      <w:r w:rsidR="000E45DF">
        <w:t xml:space="preserve"> document </w:t>
      </w:r>
      <w:r>
        <w:t xml:space="preserve">describes our </w:t>
      </w:r>
      <w:r w:rsidR="003B17EF">
        <w:t xml:space="preserve">benchmarking </w:t>
      </w:r>
      <w:r>
        <w:t xml:space="preserve">experiments </w:t>
      </w:r>
      <w:r w:rsidR="001922FB">
        <w:t xml:space="preserve">to support proposed new storage design </w:t>
      </w:r>
      <w:r>
        <w:t xml:space="preserve">and </w:t>
      </w:r>
      <w:r w:rsidR="000E45DF">
        <w:t>summarize</w:t>
      </w:r>
      <w:r>
        <w:t>s</w:t>
      </w:r>
      <w:r w:rsidR="000E45DF">
        <w:t xml:space="preserve"> </w:t>
      </w:r>
      <w:r>
        <w:t>the findings.</w:t>
      </w:r>
    </w:p>
    <w:p w14:paraId="188BBA35" w14:textId="4E71B553" w:rsidR="008D672F" w:rsidRDefault="008D672F" w:rsidP="003B17EF">
      <w:pPr>
        <w:pStyle w:val="Abstract"/>
        <w:jc w:val="left"/>
      </w:pPr>
      <w:r>
        <w:t xml:space="preserve">The </w:t>
      </w:r>
      <w:r w:rsidR="003B17EF">
        <w:t xml:space="preserve">benchmarks </w:t>
      </w:r>
      <w:r>
        <w:t xml:space="preserve">source code </w:t>
      </w:r>
      <w:r w:rsidR="005D7FF1">
        <w:t>and results are</w:t>
      </w:r>
      <w:r>
        <w:t xml:space="preserve"> available from </w:t>
      </w:r>
      <w:hyperlink r:id="rId10" w:history="1">
        <w:r w:rsidR="003B17EF" w:rsidRPr="003476A3">
          <w:rPr>
            <w:rStyle w:val="Hyperlink"/>
          </w:rPr>
          <w:t>https://github.com/LifeboatLLC/SparseHDF5/tree/main/benchmarks</w:t>
        </w:r>
      </w:hyperlink>
      <w:r w:rsidR="001922FB">
        <w:t xml:space="preserve">. </w:t>
      </w:r>
    </w:p>
    <w:p w14:paraId="02D9C247" w14:textId="62EBC649" w:rsidR="00611674" w:rsidRPr="00913E2A" w:rsidRDefault="00611674" w:rsidP="005567C9">
      <w:pPr>
        <w:pStyle w:val="Divider"/>
      </w:pPr>
    </w:p>
    <w:bookmarkStart w:id="0" w:name="_Toc129613936"/>
    <w:bookmarkStart w:id="1" w:name="_Toc129614841"/>
    <w:bookmarkStart w:id="2" w:name="_Ref132996545"/>
    <w:bookmarkStart w:id="3" w:name="_Ref154674294"/>
    <w:bookmarkStart w:id="4" w:name="_Toc155792099"/>
    <w:bookmarkStart w:id="5" w:name="_Toc155792184"/>
    <w:p w14:paraId="46659C56" w14:textId="7B051A5E" w:rsidR="008447B9" w:rsidRDefault="00C14C84">
      <w:pPr>
        <w:pStyle w:val="TOC1"/>
        <w:rPr>
          <w:rFonts w:eastAsiaTheme="minorEastAsia" w:cstheme="minorBidi"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6480645" w:history="1">
        <w:r w:rsidR="008447B9" w:rsidRPr="001027C7">
          <w:rPr>
            <w:rStyle w:val="Hyperlink"/>
          </w:rPr>
          <w:t>1</w:t>
        </w:r>
        <w:r w:rsidR="008447B9">
          <w:rPr>
            <w:rFonts w:eastAsiaTheme="minorEastAsia" w:cstheme="minorBidi"/>
            <w:kern w:val="2"/>
            <w14:ligatures w14:val="standardContextual"/>
          </w:rPr>
          <w:tab/>
        </w:r>
        <w:r w:rsidR="008447B9" w:rsidRPr="001027C7">
          <w:rPr>
            <w:rStyle w:val="Hyperlink"/>
          </w:rPr>
          <w:t>Introduction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_Toc156480645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2</w:t>
        </w:r>
        <w:r w:rsidR="008447B9">
          <w:rPr>
            <w:webHidden/>
          </w:rPr>
          <w:fldChar w:fldCharType="end"/>
        </w:r>
      </w:hyperlink>
    </w:p>
    <w:p w14:paraId="432B6170" w14:textId="58B57B6E" w:rsidR="008447B9" w:rsidRDefault="00000000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46" w:history="1">
        <w:r w:rsidR="008447B9" w:rsidRPr="001027C7">
          <w:rPr>
            <w:rStyle w:val="Hyperlink"/>
          </w:rPr>
          <w:t>2</w:t>
        </w:r>
        <w:r w:rsidR="008447B9">
          <w:rPr>
            <w:rFonts w:eastAsiaTheme="minorEastAsia" w:cstheme="minorBidi"/>
            <w:kern w:val="2"/>
            <w14:ligatures w14:val="standardContextual"/>
          </w:rPr>
          <w:tab/>
        </w:r>
        <w:r w:rsidR="008447B9" w:rsidRPr="001027C7">
          <w:rPr>
            <w:rStyle w:val="Hyperlink"/>
          </w:rPr>
          <w:t>Structured Chunk Storage for Sparse Data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_Toc156480646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3</w:t>
        </w:r>
        <w:r w:rsidR="008447B9">
          <w:rPr>
            <w:webHidden/>
          </w:rPr>
          <w:fldChar w:fldCharType="end"/>
        </w:r>
      </w:hyperlink>
    </w:p>
    <w:p w14:paraId="7245E97D" w14:textId="4733EBF6" w:rsidR="008447B9" w:rsidRDefault="00000000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47" w:history="1">
        <w:r w:rsidR="008447B9" w:rsidRPr="001027C7">
          <w:rPr>
            <w:rStyle w:val="Hyperlink"/>
            <w:noProof/>
          </w:rPr>
          <w:t>2.1</w:t>
        </w:r>
        <w:r w:rsidR="008447B9"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="008447B9" w:rsidRPr="001027C7">
          <w:rPr>
            <w:rStyle w:val="Hyperlink"/>
            <w:noProof/>
          </w:rPr>
          <w:t>Sparse benchmark setup</w:t>
        </w:r>
        <w:r w:rsidR="008447B9">
          <w:rPr>
            <w:noProof/>
            <w:webHidden/>
          </w:rPr>
          <w:tab/>
        </w:r>
        <w:r w:rsidR="008447B9">
          <w:rPr>
            <w:noProof/>
            <w:webHidden/>
          </w:rPr>
          <w:fldChar w:fldCharType="begin"/>
        </w:r>
        <w:r w:rsidR="008447B9">
          <w:rPr>
            <w:noProof/>
            <w:webHidden/>
          </w:rPr>
          <w:instrText xml:space="preserve"> PAGEREF _Toc156480647 \h </w:instrText>
        </w:r>
        <w:r w:rsidR="008447B9">
          <w:rPr>
            <w:noProof/>
            <w:webHidden/>
          </w:rPr>
        </w:r>
        <w:r w:rsidR="008447B9">
          <w:rPr>
            <w:noProof/>
            <w:webHidden/>
          </w:rPr>
          <w:fldChar w:fldCharType="separate"/>
        </w:r>
        <w:r w:rsidR="008447B9">
          <w:rPr>
            <w:noProof/>
            <w:webHidden/>
          </w:rPr>
          <w:t>3</w:t>
        </w:r>
        <w:r w:rsidR="008447B9">
          <w:rPr>
            <w:noProof/>
            <w:webHidden/>
          </w:rPr>
          <w:fldChar w:fldCharType="end"/>
        </w:r>
      </w:hyperlink>
    </w:p>
    <w:p w14:paraId="7F1B5E83" w14:textId="5BD97E10" w:rsidR="008447B9" w:rsidRDefault="00000000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48" w:history="1">
        <w:r w:rsidR="008447B9" w:rsidRPr="001027C7">
          <w:rPr>
            <w:rStyle w:val="Hyperlink"/>
            <w:noProof/>
          </w:rPr>
          <w:t>2.2</w:t>
        </w:r>
        <w:r w:rsidR="008447B9"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="008447B9" w:rsidRPr="001027C7">
          <w:rPr>
            <w:rStyle w:val="Hyperlink"/>
            <w:noProof/>
          </w:rPr>
          <w:t>Compression and hyperslab selection encoding</w:t>
        </w:r>
        <w:r w:rsidR="008447B9">
          <w:rPr>
            <w:noProof/>
            <w:webHidden/>
          </w:rPr>
          <w:tab/>
        </w:r>
        <w:r w:rsidR="008447B9">
          <w:rPr>
            <w:noProof/>
            <w:webHidden/>
          </w:rPr>
          <w:fldChar w:fldCharType="begin"/>
        </w:r>
        <w:r w:rsidR="008447B9">
          <w:rPr>
            <w:noProof/>
            <w:webHidden/>
          </w:rPr>
          <w:instrText xml:space="preserve"> PAGEREF _Toc156480648 \h </w:instrText>
        </w:r>
        <w:r w:rsidR="008447B9">
          <w:rPr>
            <w:noProof/>
            <w:webHidden/>
          </w:rPr>
        </w:r>
        <w:r w:rsidR="008447B9">
          <w:rPr>
            <w:noProof/>
            <w:webHidden/>
          </w:rPr>
          <w:fldChar w:fldCharType="separate"/>
        </w:r>
        <w:r w:rsidR="008447B9">
          <w:rPr>
            <w:noProof/>
            <w:webHidden/>
          </w:rPr>
          <w:t>5</w:t>
        </w:r>
        <w:r w:rsidR="008447B9">
          <w:rPr>
            <w:noProof/>
            <w:webHidden/>
          </w:rPr>
          <w:fldChar w:fldCharType="end"/>
        </w:r>
      </w:hyperlink>
    </w:p>
    <w:p w14:paraId="5805BC67" w14:textId="6F26D5DA" w:rsidR="008447B9" w:rsidRDefault="00000000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49" w:history="1">
        <w:r w:rsidR="008447B9" w:rsidRPr="001027C7">
          <w:rPr>
            <w:rStyle w:val="Hyperlink"/>
            <w:noProof/>
          </w:rPr>
          <w:t>2.3</w:t>
        </w:r>
        <w:r w:rsidR="008447B9"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="008447B9" w:rsidRPr="001027C7">
          <w:rPr>
            <w:rStyle w:val="Hyperlink"/>
            <w:noProof/>
          </w:rPr>
          <w:t>Chunked vs. structured chunk storage without compression</w:t>
        </w:r>
        <w:r w:rsidR="008447B9">
          <w:rPr>
            <w:noProof/>
            <w:webHidden/>
          </w:rPr>
          <w:tab/>
        </w:r>
        <w:r w:rsidR="008447B9">
          <w:rPr>
            <w:noProof/>
            <w:webHidden/>
          </w:rPr>
          <w:fldChar w:fldCharType="begin"/>
        </w:r>
        <w:r w:rsidR="008447B9">
          <w:rPr>
            <w:noProof/>
            <w:webHidden/>
          </w:rPr>
          <w:instrText xml:space="preserve"> PAGEREF _Toc156480649 \h </w:instrText>
        </w:r>
        <w:r w:rsidR="008447B9">
          <w:rPr>
            <w:noProof/>
            <w:webHidden/>
          </w:rPr>
        </w:r>
        <w:r w:rsidR="008447B9">
          <w:rPr>
            <w:noProof/>
            <w:webHidden/>
          </w:rPr>
          <w:fldChar w:fldCharType="separate"/>
        </w:r>
        <w:r w:rsidR="008447B9">
          <w:rPr>
            <w:noProof/>
            <w:webHidden/>
          </w:rPr>
          <w:t>6</w:t>
        </w:r>
        <w:r w:rsidR="008447B9">
          <w:rPr>
            <w:noProof/>
            <w:webHidden/>
          </w:rPr>
          <w:fldChar w:fldCharType="end"/>
        </w:r>
      </w:hyperlink>
    </w:p>
    <w:p w14:paraId="6F199C26" w14:textId="44EA1F21" w:rsidR="008447B9" w:rsidRDefault="00000000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50" w:history="1">
        <w:r w:rsidR="008447B9" w:rsidRPr="001027C7">
          <w:rPr>
            <w:rStyle w:val="Hyperlink"/>
            <w:noProof/>
          </w:rPr>
          <w:t>2.4</w:t>
        </w:r>
        <w:r w:rsidR="008447B9"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="008447B9" w:rsidRPr="001027C7">
          <w:rPr>
            <w:rStyle w:val="Hyperlink"/>
            <w:noProof/>
          </w:rPr>
          <w:t>Chunked vs. structured chunk storage using compression</w:t>
        </w:r>
        <w:r w:rsidR="008447B9">
          <w:rPr>
            <w:noProof/>
            <w:webHidden/>
          </w:rPr>
          <w:tab/>
        </w:r>
        <w:r w:rsidR="008447B9">
          <w:rPr>
            <w:noProof/>
            <w:webHidden/>
          </w:rPr>
          <w:fldChar w:fldCharType="begin"/>
        </w:r>
        <w:r w:rsidR="008447B9">
          <w:rPr>
            <w:noProof/>
            <w:webHidden/>
          </w:rPr>
          <w:instrText xml:space="preserve"> PAGEREF _Toc156480650 \h </w:instrText>
        </w:r>
        <w:r w:rsidR="008447B9">
          <w:rPr>
            <w:noProof/>
            <w:webHidden/>
          </w:rPr>
        </w:r>
        <w:r w:rsidR="008447B9">
          <w:rPr>
            <w:noProof/>
            <w:webHidden/>
          </w:rPr>
          <w:fldChar w:fldCharType="separate"/>
        </w:r>
        <w:r w:rsidR="008447B9">
          <w:rPr>
            <w:noProof/>
            <w:webHidden/>
          </w:rPr>
          <w:t>6</w:t>
        </w:r>
        <w:r w:rsidR="008447B9">
          <w:rPr>
            <w:noProof/>
            <w:webHidden/>
          </w:rPr>
          <w:fldChar w:fldCharType="end"/>
        </w:r>
      </w:hyperlink>
    </w:p>
    <w:p w14:paraId="44884AC0" w14:textId="398B0923" w:rsidR="008447B9" w:rsidRDefault="00000000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1" w:history="1">
        <w:r w:rsidR="008447B9" w:rsidRPr="001027C7">
          <w:rPr>
            <w:rStyle w:val="Hyperlink"/>
          </w:rPr>
          <w:t>3</w:t>
        </w:r>
        <w:r w:rsidR="008447B9">
          <w:rPr>
            <w:rFonts w:eastAsiaTheme="minorEastAsia" w:cstheme="minorBidi"/>
            <w:kern w:val="2"/>
            <w14:ligatures w14:val="standardContextual"/>
          </w:rPr>
          <w:tab/>
        </w:r>
        <w:r w:rsidR="008447B9" w:rsidRPr="001027C7">
          <w:rPr>
            <w:rStyle w:val="Hyperlink"/>
          </w:rPr>
          <w:t>Structured Chunk Storage for Variable-Length (VL) Data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_Toc156480651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8</w:t>
        </w:r>
        <w:r w:rsidR="008447B9">
          <w:rPr>
            <w:webHidden/>
          </w:rPr>
          <w:fldChar w:fldCharType="end"/>
        </w:r>
      </w:hyperlink>
    </w:p>
    <w:p w14:paraId="3BA885A3" w14:textId="6086255F" w:rsidR="008447B9" w:rsidRDefault="00000000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52" w:history="1">
        <w:r w:rsidR="008447B9" w:rsidRPr="001027C7">
          <w:rPr>
            <w:rStyle w:val="Hyperlink"/>
            <w:noProof/>
          </w:rPr>
          <w:t>3.1</w:t>
        </w:r>
        <w:r w:rsidR="008447B9"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="008447B9" w:rsidRPr="001027C7">
          <w:rPr>
            <w:rStyle w:val="Hyperlink"/>
            <w:noProof/>
          </w:rPr>
          <w:t>VL benchmark setup</w:t>
        </w:r>
        <w:r w:rsidR="008447B9">
          <w:rPr>
            <w:noProof/>
            <w:webHidden/>
          </w:rPr>
          <w:tab/>
        </w:r>
        <w:r w:rsidR="008447B9">
          <w:rPr>
            <w:noProof/>
            <w:webHidden/>
          </w:rPr>
          <w:fldChar w:fldCharType="begin"/>
        </w:r>
        <w:r w:rsidR="008447B9">
          <w:rPr>
            <w:noProof/>
            <w:webHidden/>
          </w:rPr>
          <w:instrText xml:space="preserve"> PAGEREF _Toc156480652 \h </w:instrText>
        </w:r>
        <w:r w:rsidR="008447B9">
          <w:rPr>
            <w:noProof/>
            <w:webHidden/>
          </w:rPr>
        </w:r>
        <w:r w:rsidR="008447B9">
          <w:rPr>
            <w:noProof/>
            <w:webHidden/>
          </w:rPr>
          <w:fldChar w:fldCharType="separate"/>
        </w:r>
        <w:r w:rsidR="008447B9">
          <w:rPr>
            <w:noProof/>
            <w:webHidden/>
          </w:rPr>
          <w:t>8</w:t>
        </w:r>
        <w:r w:rsidR="008447B9">
          <w:rPr>
            <w:noProof/>
            <w:webHidden/>
          </w:rPr>
          <w:fldChar w:fldCharType="end"/>
        </w:r>
      </w:hyperlink>
    </w:p>
    <w:p w14:paraId="4B1B888B" w14:textId="77730595" w:rsidR="008447B9" w:rsidRDefault="00000000">
      <w:pPr>
        <w:pStyle w:val="TOC2"/>
        <w:tabs>
          <w:tab w:val="left" w:pos="960"/>
          <w:tab w:val="right" w:leader="dot" w:pos="9926"/>
        </w:tabs>
        <w:rPr>
          <w:rFonts w:eastAsiaTheme="minorEastAsia"/>
          <w:noProof/>
          <w:kern w:val="2"/>
          <w:szCs w:val="24"/>
          <w14:ligatures w14:val="standardContextual"/>
        </w:rPr>
      </w:pPr>
      <w:hyperlink w:anchor="_Toc156480653" w:history="1">
        <w:r w:rsidR="008447B9" w:rsidRPr="001027C7">
          <w:rPr>
            <w:rStyle w:val="Hyperlink"/>
            <w:noProof/>
          </w:rPr>
          <w:t>3.2</w:t>
        </w:r>
        <w:r w:rsidR="008447B9">
          <w:rPr>
            <w:rFonts w:eastAsiaTheme="minorEastAsia"/>
            <w:noProof/>
            <w:kern w:val="2"/>
            <w:szCs w:val="24"/>
            <w14:ligatures w14:val="standardContextual"/>
          </w:rPr>
          <w:tab/>
        </w:r>
        <w:r w:rsidR="008447B9" w:rsidRPr="001027C7">
          <w:rPr>
            <w:rStyle w:val="Hyperlink"/>
            <w:noProof/>
          </w:rPr>
          <w:t>VL benchmark experiment and results</w:t>
        </w:r>
        <w:r w:rsidR="008447B9">
          <w:rPr>
            <w:noProof/>
            <w:webHidden/>
          </w:rPr>
          <w:tab/>
        </w:r>
        <w:r w:rsidR="008447B9">
          <w:rPr>
            <w:noProof/>
            <w:webHidden/>
          </w:rPr>
          <w:fldChar w:fldCharType="begin"/>
        </w:r>
        <w:r w:rsidR="008447B9">
          <w:rPr>
            <w:noProof/>
            <w:webHidden/>
          </w:rPr>
          <w:instrText xml:space="preserve"> PAGEREF _Toc156480653 \h </w:instrText>
        </w:r>
        <w:r w:rsidR="008447B9">
          <w:rPr>
            <w:noProof/>
            <w:webHidden/>
          </w:rPr>
        </w:r>
        <w:r w:rsidR="008447B9">
          <w:rPr>
            <w:noProof/>
            <w:webHidden/>
          </w:rPr>
          <w:fldChar w:fldCharType="separate"/>
        </w:r>
        <w:r w:rsidR="008447B9">
          <w:rPr>
            <w:noProof/>
            <w:webHidden/>
          </w:rPr>
          <w:t>9</w:t>
        </w:r>
        <w:r w:rsidR="008447B9">
          <w:rPr>
            <w:noProof/>
            <w:webHidden/>
          </w:rPr>
          <w:fldChar w:fldCharType="end"/>
        </w:r>
      </w:hyperlink>
    </w:p>
    <w:p w14:paraId="7A521D86" w14:textId="419E6F7D" w:rsidR="008447B9" w:rsidRDefault="00000000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4" w:history="1">
        <w:r w:rsidR="008447B9" w:rsidRPr="001027C7">
          <w:rPr>
            <w:rStyle w:val="Hyperlink"/>
          </w:rPr>
          <w:t>4</w:t>
        </w:r>
        <w:r w:rsidR="008447B9">
          <w:rPr>
            <w:rFonts w:eastAsiaTheme="minorEastAsia" w:cstheme="minorBidi"/>
            <w:kern w:val="2"/>
            <w14:ligatures w14:val="standardContextual"/>
          </w:rPr>
          <w:tab/>
        </w:r>
        <w:r w:rsidR="008447B9" w:rsidRPr="001027C7">
          <w:rPr>
            <w:rStyle w:val="Hyperlink"/>
          </w:rPr>
          <w:t>Conclusions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_Toc156480654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12</w:t>
        </w:r>
        <w:r w:rsidR="008447B9">
          <w:rPr>
            <w:webHidden/>
          </w:rPr>
          <w:fldChar w:fldCharType="end"/>
        </w:r>
      </w:hyperlink>
    </w:p>
    <w:p w14:paraId="3B43A680" w14:textId="46D33C17" w:rsidR="008447B9" w:rsidRDefault="00000000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5" w:history="1">
        <w:r w:rsidR="008447B9" w:rsidRPr="001027C7">
          <w:rPr>
            <w:rStyle w:val="Hyperlink"/>
          </w:rPr>
          <w:t>Acknowledgment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_Toc156480655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13</w:t>
        </w:r>
        <w:r w:rsidR="008447B9">
          <w:rPr>
            <w:webHidden/>
          </w:rPr>
          <w:fldChar w:fldCharType="end"/>
        </w:r>
      </w:hyperlink>
    </w:p>
    <w:p w14:paraId="2D5749E7" w14:textId="67E1F3D1" w:rsidR="008447B9" w:rsidRDefault="00000000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6" w:history="1">
        <w:r w:rsidR="008447B9" w:rsidRPr="001027C7">
          <w:rPr>
            <w:rStyle w:val="Hyperlink"/>
          </w:rPr>
          <w:t>References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_Toc156480656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13</w:t>
        </w:r>
        <w:r w:rsidR="008447B9">
          <w:rPr>
            <w:webHidden/>
          </w:rPr>
          <w:fldChar w:fldCharType="end"/>
        </w:r>
      </w:hyperlink>
    </w:p>
    <w:p w14:paraId="08BAEEC0" w14:textId="61FE7C28" w:rsidR="008447B9" w:rsidRDefault="00000000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7" w:history="1">
        <w:r w:rsidR="008447B9" w:rsidRPr="001027C7">
          <w:rPr>
            <w:rStyle w:val="Hyperlink"/>
          </w:rPr>
          <w:t>Revision History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_Toc156480657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13</w:t>
        </w:r>
        <w:r w:rsidR="008447B9">
          <w:rPr>
            <w:webHidden/>
          </w:rPr>
          <w:fldChar w:fldCharType="end"/>
        </w:r>
      </w:hyperlink>
    </w:p>
    <w:p w14:paraId="0665E856" w14:textId="60DC7E61" w:rsidR="008447B9" w:rsidRDefault="00000000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8" w:history="1">
        <w:r w:rsidR="008447B9" w:rsidRPr="001027C7">
          <w:rPr>
            <w:rStyle w:val="Hyperlink"/>
          </w:rPr>
          <w:t>Appendix 1: Benchmarks results for sparse data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_Toc156480658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14</w:t>
        </w:r>
        <w:r w:rsidR="008447B9">
          <w:rPr>
            <w:webHidden/>
          </w:rPr>
          <w:fldChar w:fldCharType="end"/>
        </w:r>
      </w:hyperlink>
    </w:p>
    <w:p w14:paraId="0E8EE1A5" w14:textId="0AB26415" w:rsidR="008447B9" w:rsidRDefault="00000000">
      <w:pPr>
        <w:pStyle w:val="TOC1"/>
        <w:rPr>
          <w:rFonts w:eastAsiaTheme="minorEastAsia" w:cstheme="minorBidi"/>
          <w:kern w:val="2"/>
          <w14:ligatures w14:val="standardContextual"/>
        </w:rPr>
      </w:pPr>
      <w:hyperlink w:anchor="_Toc156480659" w:history="1">
        <w:r w:rsidR="008447B9" w:rsidRPr="001027C7">
          <w:rPr>
            <w:rStyle w:val="Hyperlink"/>
          </w:rPr>
          <w:t>Appendix 2: VL benchmarks results when using 4 bytes encoding for offset and lengths</w:t>
        </w:r>
        <w:r w:rsidR="008447B9">
          <w:rPr>
            <w:webHidden/>
          </w:rPr>
          <w:tab/>
        </w:r>
        <w:r w:rsidR="008447B9">
          <w:rPr>
            <w:webHidden/>
          </w:rPr>
          <w:fldChar w:fldCharType="begin"/>
        </w:r>
        <w:r w:rsidR="008447B9">
          <w:rPr>
            <w:webHidden/>
          </w:rPr>
          <w:instrText xml:space="preserve"> PAGEREF _Toc156480659 \h </w:instrText>
        </w:r>
        <w:r w:rsidR="008447B9">
          <w:rPr>
            <w:webHidden/>
          </w:rPr>
        </w:r>
        <w:r w:rsidR="008447B9">
          <w:rPr>
            <w:webHidden/>
          </w:rPr>
          <w:fldChar w:fldCharType="separate"/>
        </w:r>
        <w:r w:rsidR="008447B9">
          <w:rPr>
            <w:webHidden/>
          </w:rPr>
          <w:t>21</w:t>
        </w:r>
        <w:r w:rsidR="008447B9">
          <w:rPr>
            <w:webHidden/>
          </w:rPr>
          <w:fldChar w:fldCharType="end"/>
        </w:r>
      </w:hyperlink>
    </w:p>
    <w:p w14:paraId="02E9FC2B" w14:textId="1A732579" w:rsidR="00C14C84" w:rsidRDefault="00C14C84" w:rsidP="00C14C84">
      <w:pPr>
        <w:pStyle w:val="Heading1"/>
        <w:numPr>
          <w:ilvl w:val="0"/>
          <w:numId w:val="0"/>
        </w:numPr>
      </w:pPr>
      <w:r>
        <w:fldChar w:fldCharType="end"/>
      </w:r>
    </w:p>
    <w:p w14:paraId="3EDBD505" w14:textId="024F0D39" w:rsidR="005B0C72" w:rsidRPr="00C14C84" w:rsidRDefault="00C14C84" w:rsidP="00C14C8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18473756" w14:textId="3ABF6FD7" w:rsidR="001F2B09" w:rsidRPr="00490570" w:rsidRDefault="00611674" w:rsidP="00154C72">
      <w:pPr>
        <w:pStyle w:val="Heading1"/>
      </w:pPr>
      <w:bookmarkStart w:id="6" w:name="_Toc155792548"/>
      <w:bookmarkStart w:id="7" w:name="_Toc156480645"/>
      <w:r>
        <w:lastRenderedPageBreak/>
        <w:t>I</w:t>
      </w:r>
      <w:r w:rsidRPr="005B0C72">
        <w:t>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053CEE1" w14:textId="4367D072" w:rsidR="00123800" w:rsidRDefault="00123800" w:rsidP="00CE64E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Lifeboat, LLC has been working on designing sparse data storage in HDF5. In this document we provide benchmarking results to support our design decisions. </w:t>
      </w:r>
    </w:p>
    <w:p w14:paraId="14C043E9" w14:textId="77777777" w:rsidR="00123800" w:rsidRDefault="00123800" w:rsidP="00123800">
      <w:pPr>
        <w:rPr>
          <w:rFonts w:ascii="Calibri" w:hAnsi="Calibri" w:cs="Calibri"/>
        </w:rPr>
      </w:pPr>
    </w:p>
    <w:p w14:paraId="78BCE3A2" w14:textId="66B41E18" w:rsidR="007D596D" w:rsidRDefault="00123800" w:rsidP="007D596D">
      <w:pPr>
        <w:jc w:val="both"/>
        <w:rPr>
          <w:rFonts w:ascii="Calibri" w:eastAsia="Calibri" w:hAnsi="Calibri" w:cs="Calibri"/>
          <w:color w:val="000000"/>
        </w:rPr>
      </w:pPr>
      <w:r w:rsidRPr="006C1664">
        <w:rPr>
          <w:rFonts w:ascii="Calibri" w:eastAsia="Calibri" w:hAnsi="Calibri" w:cs="Calibri"/>
          <w:color w:val="000000"/>
        </w:rPr>
        <w:t xml:space="preserve">In HDF5, problem-sized data is stored in multidimensional arrays of elements of a given type. Currently, </w:t>
      </w:r>
      <w:r w:rsidRPr="006C1664">
        <w:rPr>
          <w:rFonts w:ascii="Calibri" w:eastAsia="Calibri" w:hAnsi="Calibri" w:cs="Calibri"/>
        </w:rPr>
        <w:t>t</w:t>
      </w:r>
      <w:r w:rsidRPr="006C1664">
        <w:rPr>
          <w:rFonts w:ascii="Calibri" w:eastAsia="Calibri" w:hAnsi="Calibri" w:cs="Calibri"/>
          <w:color w:val="000000"/>
        </w:rPr>
        <w:t xml:space="preserve">he HDF5 library requires that </w:t>
      </w:r>
      <w:r w:rsidRPr="006C1664">
        <w:rPr>
          <w:rFonts w:ascii="Calibri" w:eastAsia="Calibri" w:hAnsi="Calibri" w:cs="Calibri"/>
          <w:i/>
          <w:iCs/>
          <w:color w:val="000000"/>
        </w:rPr>
        <w:t>all</w:t>
      </w:r>
      <w:r w:rsidRPr="006C1664">
        <w:rPr>
          <w:rFonts w:ascii="Calibri" w:eastAsia="Calibri" w:hAnsi="Calibri" w:cs="Calibri"/>
          <w:color w:val="000000"/>
        </w:rPr>
        <w:t xml:space="preserve"> elements are defined with user-supplied values or fill</w:t>
      </w:r>
      <w:r w:rsidRPr="006C1664">
        <w:rPr>
          <w:rFonts w:ascii="Calibri" w:eastAsia="Calibri" w:hAnsi="Calibri" w:cs="Calibri"/>
        </w:rPr>
        <w:t xml:space="preserve"> </w:t>
      </w:r>
      <w:r w:rsidRPr="006C1664">
        <w:rPr>
          <w:rFonts w:ascii="Calibri" w:eastAsia="Calibri" w:hAnsi="Calibri" w:cs="Calibri"/>
          <w:color w:val="000000"/>
        </w:rPr>
        <w:t xml:space="preserve">values, i.e., it treats data as “dense”, mapping </w:t>
      </w:r>
      <w:r w:rsidRPr="006C1664">
        <w:rPr>
          <w:rFonts w:ascii="Calibri" w:eastAsia="Calibri" w:hAnsi="Calibri" w:cs="Calibri"/>
          <w:i/>
          <w:iCs/>
          <w:color w:val="000000"/>
        </w:rPr>
        <w:t>each</w:t>
      </w:r>
      <w:r w:rsidRPr="006C1664">
        <w:rPr>
          <w:rFonts w:ascii="Calibri" w:eastAsia="Calibri" w:hAnsi="Calibri" w:cs="Calibri"/>
          <w:color w:val="000000"/>
        </w:rPr>
        <w:t xml:space="preserve"> data element to storage during I/O operations. HDF5 chunking and per-dataset compression help to optimize the storage of sparse data. H</w:t>
      </w:r>
      <w:r w:rsidRPr="006C1664">
        <w:rPr>
          <w:rFonts w:ascii="Calibri" w:eastAsia="Calibri" w:hAnsi="Calibri" w:cs="Calibri"/>
        </w:rPr>
        <w:t>owever, t</w:t>
      </w:r>
      <w:r w:rsidRPr="006C1664">
        <w:rPr>
          <w:rFonts w:ascii="Calibri" w:eastAsia="Calibri" w:hAnsi="Calibri" w:cs="Calibri"/>
          <w:color w:val="000000"/>
        </w:rPr>
        <w:t xml:space="preserve">here are several obvious disadvantages </w:t>
      </w:r>
      <w:r w:rsidRPr="006C1664">
        <w:rPr>
          <w:rFonts w:ascii="Calibri" w:eastAsia="Calibri" w:hAnsi="Calibri" w:cs="Calibri"/>
        </w:rPr>
        <w:t>to</w:t>
      </w:r>
      <w:r w:rsidRPr="006C1664">
        <w:rPr>
          <w:rFonts w:ascii="Calibri" w:eastAsia="Calibri" w:hAnsi="Calibri" w:cs="Calibri"/>
          <w:color w:val="000000"/>
        </w:rPr>
        <w:t xml:space="preserve"> </w:t>
      </w:r>
      <w:r w:rsidRPr="006C1664">
        <w:rPr>
          <w:rFonts w:ascii="Calibri" w:eastAsia="Calibri" w:hAnsi="Calibri" w:cs="Calibri"/>
        </w:rPr>
        <w:t xml:space="preserve">applying </w:t>
      </w:r>
      <w:r w:rsidRPr="006C1664">
        <w:rPr>
          <w:rFonts w:ascii="Calibri" w:eastAsia="Calibri" w:hAnsi="Calibri" w:cs="Calibri"/>
          <w:color w:val="000000"/>
        </w:rPr>
        <w:t xml:space="preserve">“dense storage” to sparse data: the location of the user-supplied data is not </w:t>
      </w:r>
      <w:r w:rsidRPr="006C1664">
        <w:rPr>
          <w:rFonts w:ascii="Calibri" w:eastAsia="Calibri" w:hAnsi="Calibri" w:cs="Calibri"/>
        </w:rPr>
        <w:t>explicitly</w:t>
      </w:r>
      <w:r w:rsidRPr="006C1664">
        <w:rPr>
          <w:rFonts w:ascii="Calibri" w:eastAsia="Calibri" w:hAnsi="Calibri" w:cs="Calibri"/>
          <w:color w:val="000000"/>
        </w:rPr>
        <w:t xml:space="preserve"> represented; when read into memory (and after decompression),</w:t>
      </w:r>
      <w:r w:rsidRPr="006C1664">
        <w:rPr>
          <w:rFonts w:ascii="Calibri" w:eastAsia="Calibri" w:hAnsi="Calibri" w:cs="Calibri"/>
        </w:rPr>
        <w:t xml:space="preserve"> </w:t>
      </w:r>
      <w:r w:rsidR="00CE64EB">
        <w:rPr>
          <w:rFonts w:ascii="Calibri" w:eastAsia="Calibri" w:hAnsi="Calibri" w:cs="Calibri"/>
        </w:rPr>
        <w:t xml:space="preserve">it </w:t>
      </w:r>
      <w:r w:rsidRPr="006C1664">
        <w:rPr>
          <w:rFonts w:ascii="Calibri" w:eastAsia="Calibri" w:hAnsi="Calibri" w:cs="Calibri"/>
          <w:color w:val="000000"/>
        </w:rPr>
        <w:t xml:space="preserve">may result in a huge memory footprint. Therefore, a different approach for sparse data management </w:t>
      </w:r>
      <w:r w:rsidR="005E1FA3">
        <w:rPr>
          <w:rFonts w:ascii="Calibri" w:eastAsia="Calibri" w:hAnsi="Calibri" w:cs="Calibri"/>
          <w:color w:val="000000"/>
        </w:rPr>
        <w:t>wa</w:t>
      </w:r>
      <w:r w:rsidRPr="006C1664">
        <w:rPr>
          <w:rFonts w:ascii="Calibri" w:eastAsia="Calibri" w:hAnsi="Calibri" w:cs="Calibri"/>
          <w:color w:val="000000"/>
        </w:rPr>
        <w:t>s needed</w:t>
      </w:r>
      <w:r w:rsidR="00CE64EB">
        <w:rPr>
          <w:rFonts w:ascii="Calibri" w:eastAsia="Calibri" w:hAnsi="Calibri" w:cs="Calibri"/>
          <w:color w:val="000000"/>
        </w:rPr>
        <w:t>. W</w:t>
      </w:r>
      <w:r w:rsidR="003A018A">
        <w:rPr>
          <w:rFonts w:ascii="Calibri" w:eastAsia="Calibri" w:hAnsi="Calibri" w:cs="Calibri"/>
          <w:color w:val="000000"/>
        </w:rPr>
        <w:t>e</w:t>
      </w:r>
      <w:r w:rsidR="007E44B0" w:rsidRPr="007D596D">
        <w:rPr>
          <w:rFonts w:ascii="Calibri" w:eastAsia="Calibri" w:hAnsi="Calibri" w:cs="Calibri"/>
          <w:color w:val="000000"/>
        </w:rPr>
        <w:t xml:space="preserve"> </w:t>
      </w:r>
      <w:r w:rsidR="00490570" w:rsidRPr="007D596D">
        <w:rPr>
          <w:rFonts w:ascii="Calibri" w:eastAsia="Calibri" w:hAnsi="Calibri" w:cs="Calibri"/>
          <w:color w:val="000000"/>
        </w:rPr>
        <w:t xml:space="preserve">introduced the notion of structured chunk to </w:t>
      </w:r>
      <w:r w:rsidR="003A018A">
        <w:rPr>
          <w:rFonts w:ascii="Calibri" w:eastAsia="Calibri" w:hAnsi="Calibri" w:cs="Calibri"/>
          <w:color w:val="000000"/>
        </w:rPr>
        <w:t>store</w:t>
      </w:r>
      <w:r w:rsidR="00490570" w:rsidRPr="007D596D">
        <w:rPr>
          <w:rFonts w:ascii="Calibri" w:eastAsia="Calibri" w:hAnsi="Calibri" w:cs="Calibri"/>
          <w:color w:val="000000"/>
        </w:rPr>
        <w:t xml:space="preserve"> sparse </w:t>
      </w:r>
      <w:r>
        <w:rPr>
          <w:rFonts w:ascii="Calibri" w:eastAsia="Calibri" w:hAnsi="Calibri" w:cs="Calibri"/>
          <w:color w:val="000000"/>
        </w:rPr>
        <w:t xml:space="preserve">data </w:t>
      </w:r>
      <w:r w:rsidR="003A018A">
        <w:rPr>
          <w:rFonts w:ascii="Calibri" w:eastAsia="Calibri" w:hAnsi="Calibri" w:cs="Calibri"/>
          <w:color w:val="000000"/>
        </w:rPr>
        <w:t>in HDF5</w:t>
      </w:r>
      <w:r w:rsidR="00CE64EB">
        <w:rPr>
          <w:rFonts w:ascii="Calibri" w:eastAsia="Calibri" w:hAnsi="Calibri" w:cs="Calibri"/>
          <w:color w:val="000000"/>
        </w:rPr>
        <w:t xml:space="preserve"> and </w:t>
      </w:r>
      <w:r w:rsidR="008E3832">
        <w:rPr>
          <w:rFonts w:ascii="Calibri" w:eastAsia="Calibri" w:hAnsi="Calibri" w:cs="Calibri"/>
          <w:color w:val="000000"/>
        </w:rPr>
        <w:t xml:space="preserve">outlined </w:t>
      </w:r>
      <w:r w:rsidR="00154C72" w:rsidRPr="006C1664">
        <w:rPr>
          <w:rFonts w:ascii="Calibri" w:eastAsia="Calibri" w:hAnsi="Calibri" w:cs="Calibri"/>
          <w:color w:val="000000"/>
        </w:rPr>
        <w:t xml:space="preserve">the </w:t>
      </w:r>
      <w:r w:rsidR="00562295">
        <w:rPr>
          <w:rFonts w:ascii="Calibri" w:eastAsia="Calibri" w:hAnsi="Calibri" w:cs="Calibri"/>
          <w:color w:val="000000"/>
        </w:rPr>
        <w:t xml:space="preserve">required </w:t>
      </w:r>
      <w:r w:rsidR="00154C72" w:rsidRPr="006C1664">
        <w:rPr>
          <w:rFonts w:ascii="Calibri" w:eastAsia="Calibri" w:hAnsi="Calibri" w:cs="Calibri"/>
          <w:color w:val="000000"/>
        </w:rPr>
        <w:t xml:space="preserve">extensions to the HDF5 file format </w:t>
      </w:r>
      <w:r w:rsidR="003A018A">
        <w:rPr>
          <w:rFonts w:ascii="Calibri" w:eastAsia="Calibri" w:hAnsi="Calibri" w:cs="Calibri"/>
          <w:color w:val="000000"/>
        </w:rPr>
        <w:t xml:space="preserve">in </w:t>
      </w:r>
      <w:r w:rsidR="00154C72" w:rsidRPr="006C1664">
        <w:rPr>
          <w:rFonts w:ascii="Calibri" w:eastAsia="Calibri" w:hAnsi="Calibri" w:cs="Calibri"/>
          <w:color w:val="000000"/>
        </w:rPr>
        <w:t>[</w:t>
      </w:r>
      <w:r w:rsidR="00154C72" w:rsidRPr="006C1664">
        <w:rPr>
          <w:rFonts w:ascii="Calibri" w:eastAsia="Calibri" w:hAnsi="Calibri" w:cs="Calibri"/>
          <w:color w:val="000000"/>
        </w:rPr>
        <w:fldChar w:fldCharType="begin"/>
      </w:r>
      <w:r w:rsidR="00154C72" w:rsidRPr="006C1664">
        <w:rPr>
          <w:rFonts w:ascii="Calibri" w:eastAsia="Calibri" w:hAnsi="Calibri" w:cs="Calibri"/>
          <w:color w:val="000000"/>
        </w:rPr>
        <w:instrText xml:space="preserve"> REF _Ref148971751 \r \h </w:instrText>
      </w:r>
      <w:r w:rsidR="006C1664">
        <w:rPr>
          <w:rFonts w:ascii="Calibri" w:eastAsia="Calibri" w:hAnsi="Calibri" w:cs="Calibri"/>
          <w:color w:val="000000"/>
        </w:rPr>
        <w:instrText xml:space="preserve"> \* MERGEFORMAT </w:instrText>
      </w:r>
      <w:r w:rsidR="00154C72" w:rsidRPr="006C1664">
        <w:rPr>
          <w:rFonts w:ascii="Calibri" w:eastAsia="Calibri" w:hAnsi="Calibri" w:cs="Calibri"/>
          <w:color w:val="000000"/>
        </w:rPr>
      </w:r>
      <w:r w:rsidR="00154C72" w:rsidRPr="006C1664">
        <w:rPr>
          <w:rFonts w:ascii="Calibri" w:eastAsia="Calibri" w:hAnsi="Calibri" w:cs="Calibri"/>
          <w:color w:val="000000"/>
        </w:rPr>
        <w:fldChar w:fldCharType="separate"/>
      </w:r>
      <w:r w:rsidR="00154C72" w:rsidRPr="006C1664">
        <w:rPr>
          <w:rFonts w:ascii="Calibri" w:eastAsia="Calibri" w:hAnsi="Calibri" w:cs="Calibri"/>
          <w:color w:val="000000"/>
        </w:rPr>
        <w:t>1</w:t>
      </w:r>
      <w:r w:rsidR="00154C72" w:rsidRPr="006C1664">
        <w:rPr>
          <w:rFonts w:ascii="Calibri" w:eastAsia="Calibri" w:hAnsi="Calibri" w:cs="Calibri"/>
          <w:color w:val="000000"/>
        </w:rPr>
        <w:fldChar w:fldCharType="end"/>
      </w:r>
      <w:r w:rsidR="00154C72" w:rsidRPr="006C1664">
        <w:rPr>
          <w:rFonts w:ascii="Calibri" w:eastAsia="Calibri" w:hAnsi="Calibri" w:cs="Calibri"/>
          <w:color w:val="000000"/>
        </w:rPr>
        <w:t>]</w:t>
      </w:r>
      <w:r w:rsidR="00514EA5" w:rsidRPr="006C1664">
        <w:rPr>
          <w:rFonts w:ascii="Calibri" w:eastAsia="Calibri" w:hAnsi="Calibri" w:cs="Calibri"/>
          <w:color w:val="000000"/>
        </w:rPr>
        <w:t xml:space="preserve"> and </w:t>
      </w:r>
      <w:r w:rsidR="00154C72" w:rsidRPr="006C1664">
        <w:rPr>
          <w:rFonts w:ascii="Calibri" w:eastAsia="Calibri" w:hAnsi="Calibri" w:cs="Calibri"/>
          <w:color w:val="000000"/>
        </w:rPr>
        <w:t xml:space="preserve">public APIs </w:t>
      </w:r>
      <w:r w:rsidR="003A018A">
        <w:rPr>
          <w:rFonts w:ascii="Calibri" w:eastAsia="Calibri" w:hAnsi="Calibri" w:cs="Calibri"/>
          <w:color w:val="000000"/>
        </w:rPr>
        <w:t xml:space="preserve">in </w:t>
      </w:r>
      <w:r w:rsidR="00514EA5" w:rsidRPr="006C1664">
        <w:rPr>
          <w:rFonts w:ascii="Calibri" w:eastAsia="Calibri" w:hAnsi="Calibri" w:cs="Calibri"/>
          <w:color w:val="000000"/>
        </w:rPr>
        <w:t>[</w:t>
      </w:r>
      <w:r w:rsidR="00514EA5" w:rsidRPr="006C1664">
        <w:rPr>
          <w:rFonts w:ascii="Calibri" w:eastAsia="Calibri" w:hAnsi="Calibri" w:cs="Calibri"/>
          <w:color w:val="000000"/>
        </w:rPr>
        <w:fldChar w:fldCharType="begin"/>
      </w:r>
      <w:r w:rsidR="00514EA5" w:rsidRPr="006C1664">
        <w:rPr>
          <w:rFonts w:ascii="Calibri" w:eastAsia="Calibri" w:hAnsi="Calibri" w:cs="Calibri"/>
          <w:color w:val="000000"/>
        </w:rPr>
        <w:instrText xml:space="preserve"> REF _Ref148975895 \r \h </w:instrText>
      </w:r>
      <w:r w:rsidR="006C1664">
        <w:rPr>
          <w:rFonts w:ascii="Calibri" w:eastAsia="Calibri" w:hAnsi="Calibri" w:cs="Calibri"/>
          <w:color w:val="000000"/>
        </w:rPr>
        <w:instrText xml:space="preserve"> \* MERGEFORMAT </w:instrText>
      </w:r>
      <w:r w:rsidR="00514EA5" w:rsidRPr="006C1664">
        <w:rPr>
          <w:rFonts w:ascii="Calibri" w:eastAsia="Calibri" w:hAnsi="Calibri" w:cs="Calibri"/>
          <w:color w:val="000000"/>
        </w:rPr>
      </w:r>
      <w:r w:rsidR="00514EA5" w:rsidRPr="006C1664">
        <w:rPr>
          <w:rFonts w:ascii="Calibri" w:eastAsia="Calibri" w:hAnsi="Calibri" w:cs="Calibri"/>
          <w:color w:val="000000"/>
        </w:rPr>
        <w:fldChar w:fldCharType="separate"/>
      </w:r>
      <w:r w:rsidR="00514EA5" w:rsidRPr="006C1664">
        <w:rPr>
          <w:rFonts w:ascii="Calibri" w:eastAsia="Calibri" w:hAnsi="Calibri" w:cs="Calibri"/>
          <w:color w:val="000000"/>
        </w:rPr>
        <w:t>2</w:t>
      </w:r>
      <w:r w:rsidR="00514EA5" w:rsidRPr="006C1664">
        <w:rPr>
          <w:rFonts w:ascii="Calibri" w:eastAsia="Calibri" w:hAnsi="Calibri" w:cs="Calibri"/>
          <w:color w:val="000000"/>
        </w:rPr>
        <w:fldChar w:fldCharType="end"/>
      </w:r>
      <w:r w:rsidR="00514EA5" w:rsidRPr="006C1664">
        <w:rPr>
          <w:rFonts w:ascii="Calibri" w:eastAsia="Calibri" w:hAnsi="Calibri" w:cs="Calibri"/>
          <w:color w:val="000000"/>
        </w:rPr>
        <w:t>]</w:t>
      </w:r>
      <w:r w:rsidR="003A018A">
        <w:rPr>
          <w:rFonts w:ascii="Calibri" w:eastAsia="Calibri" w:hAnsi="Calibri" w:cs="Calibri"/>
          <w:color w:val="000000"/>
        </w:rPr>
        <w:t xml:space="preserve"> to support </w:t>
      </w:r>
      <w:r w:rsidR="003021A2">
        <w:rPr>
          <w:rFonts w:ascii="Calibri" w:eastAsia="Calibri" w:hAnsi="Calibri" w:cs="Calibri"/>
          <w:color w:val="000000"/>
        </w:rPr>
        <w:t xml:space="preserve">this </w:t>
      </w:r>
      <w:r w:rsidR="003A018A">
        <w:rPr>
          <w:rFonts w:ascii="Calibri" w:eastAsia="Calibri" w:hAnsi="Calibri" w:cs="Calibri"/>
          <w:color w:val="000000"/>
        </w:rPr>
        <w:t>new storage paradigm</w:t>
      </w:r>
      <w:r w:rsidR="00CE64EB">
        <w:rPr>
          <w:rFonts w:ascii="Calibri" w:eastAsia="Calibri" w:hAnsi="Calibri" w:cs="Calibri"/>
          <w:color w:val="000000"/>
        </w:rPr>
        <w:t xml:space="preserve">. We also </w:t>
      </w:r>
      <w:r>
        <w:rPr>
          <w:rFonts w:ascii="Calibri" w:eastAsia="Calibri" w:hAnsi="Calibri" w:cs="Calibri"/>
          <w:color w:val="000000"/>
        </w:rPr>
        <w:t>showed that it can be used for storage of variable-length data</w:t>
      </w:r>
      <w:r w:rsidR="00490570">
        <w:rPr>
          <w:rFonts w:ascii="Calibri" w:eastAsia="Calibri" w:hAnsi="Calibri" w:cs="Calibri"/>
          <w:color w:val="000000"/>
        </w:rPr>
        <w:t xml:space="preserve">. </w:t>
      </w:r>
      <w:r w:rsidR="007D596D">
        <w:rPr>
          <w:rFonts w:ascii="Calibri" w:eastAsia="Calibri" w:hAnsi="Calibri" w:cs="Calibri"/>
          <w:color w:val="000000"/>
        </w:rPr>
        <w:t xml:space="preserve">To </w:t>
      </w:r>
      <w:r w:rsidR="003A018A">
        <w:rPr>
          <w:rFonts w:ascii="Calibri" w:eastAsia="Calibri" w:hAnsi="Calibri" w:cs="Calibri"/>
          <w:color w:val="000000"/>
        </w:rPr>
        <w:t xml:space="preserve">justify </w:t>
      </w:r>
      <w:r w:rsidR="007D596D">
        <w:rPr>
          <w:rFonts w:ascii="Calibri" w:eastAsia="Calibri" w:hAnsi="Calibri" w:cs="Calibri"/>
          <w:color w:val="000000"/>
        </w:rPr>
        <w:t>our design decisions</w:t>
      </w:r>
      <w:r w:rsidR="003A018A">
        <w:rPr>
          <w:rFonts w:ascii="Calibri" w:eastAsia="Calibri" w:hAnsi="Calibri" w:cs="Calibri"/>
          <w:color w:val="000000"/>
        </w:rPr>
        <w:t>,</w:t>
      </w:r>
      <w:r w:rsidR="007D596D">
        <w:rPr>
          <w:rFonts w:ascii="Calibri" w:eastAsia="Calibri" w:hAnsi="Calibri" w:cs="Calibri"/>
          <w:color w:val="000000"/>
        </w:rPr>
        <w:t xml:space="preserve"> we prototyped structured chunk storage with the current HDF5 capabilities as described in sections </w:t>
      </w:r>
      <w:r w:rsidR="007D596D">
        <w:rPr>
          <w:rFonts w:ascii="Calibri" w:eastAsia="Calibri" w:hAnsi="Calibri" w:cs="Calibri"/>
          <w:color w:val="000000"/>
        </w:rPr>
        <w:fldChar w:fldCharType="begin"/>
      </w:r>
      <w:r w:rsidR="007D596D">
        <w:rPr>
          <w:rFonts w:ascii="Calibri" w:eastAsia="Calibri" w:hAnsi="Calibri" w:cs="Calibri"/>
          <w:color w:val="000000"/>
        </w:rPr>
        <w:instrText xml:space="preserve"> REF _Ref154674294 \r \h </w:instrText>
      </w:r>
      <w:r w:rsidR="007D596D">
        <w:rPr>
          <w:rFonts w:ascii="Calibri" w:eastAsia="Calibri" w:hAnsi="Calibri" w:cs="Calibri"/>
          <w:color w:val="000000"/>
        </w:rPr>
      </w:r>
      <w:r w:rsidR="007D596D">
        <w:rPr>
          <w:rFonts w:ascii="Calibri" w:eastAsia="Calibri" w:hAnsi="Calibri" w:cs="Calibri"/>
          <w:color w:val="000000"/>
        </w:rPr>
        <w:fldChar w:fldCharType="separate"/>
      </w:r>
      <w:r w:rsidR="007D596D">
        <w:rPr>
          <w:rFonts w:ascii="Calibri" w:eastAsia="Calibri" w:hAnsi="Calibri" w:cs="Calibri"/>
          <w:color w:val="000000"/>
        </w:rPr>
        <w:t>1</w:t>
      </w:r>
      <w:r w:rsidR="007D596D">
        <w:rPr>
          <w:rFonts w:ascii="Calibri" w:eastAsia="Calibri" w:hAnsi="Calibri" w:cs="Calibri"/>
          <w:color w:val="000000"/>
        </w:rPr>
        <w:fldChar w:fldCharType="end"/>
      </w:r>
      <w:r w:rsidR="007D596D">
        <w:rPr>
          <w:rFonts w:ascii="Calibri" w:eastAsia="Calibri" w:hAnsi="Calibri" w:cs="Calibri"/>
          <w:color w:val="000000"/>
        </w:rPr>
        <w:t xml:space="preserve"> and </w:t>
      </w:r>
      <w:r w:rsidR="007D596D">
        <w:rPr>
          <w:rFonts w:ascii="Calibri" w:eastAsia="Calibri" w:hAnsi="Calibri" w:cs="Calibri"/>
          <w:color w:val="000000"/>
        </w:rPr>
        <w:fldChar w:fldCharType="begin"/>
      </w:r>
      <w:r w:rsidR="007D596D">
        <w:rPr>
          <w:rFonts w:ascii="Calibri" w:eastAsia="Calibri" w:hAnsi="Calibri" w:cs="Calibri"/>
          <w:color w:val="000000"/>
        </w:rPr>
        <w:instrText xml:space="preserve"> REF _Ref154674301 \r \h </w:instrText>
      </w:r>
      <w:r w:rsidR="007D596D">
        <w:rPr>
          <w:rFonts w:ascii="Calibri" w:eastAsia="Calibri" w:hAnsi="Calibri" w:cs="Calibri"/>
          <w:color w:val="000000"/>
        </w:rPr>
      </w:r>
      <w:r w:rsidR="007D596D">
        <w:rPr>
          <w:rFonts w:ascii="Calibri" w:eastAsia="Calibri" w:hAnsi="Calibri" w:cs="Calibri"/>
          <w:color w:val="000000"/>
        </w:rPr>
        <w:fldChar w:fldCharType="separate"/>
      </w:r>
      <w:r w:rsidR="007D596D">
        <w:rPr>
          <w:rFonts w:ascii="Calibri" w:eastAsia="Calibri" w:hAnsi="Calibri" w:cs="Calibri"/>
          <w:color w:val="000000"/>
        </w:rPr>
        <w:t>2</w:t>
      </w:r>
      <w:r w:rsidR="007D596D">
        <w:rPr>
          <w:rFonts w:ascii="Calibri" w:eastAsia="Calibri" w:hAnsi="Calibri" w:cs="Calibri"/>
          <w:color w:val="000000"/>
        </w:rPr>
        <w:fldChar w:fldCharType="end"/>
      </w:r>
      <w:r w:rsidR="00CE64EB">
        <w:rPr>
          <w:rFonts w:ascii="Calibri" w:eastAsia="Calibri" w:hAnsi="Calibri" w:cs="Calibri"/>
          <w:color w:val="000000"/>
        </w:rPr>
        <w:t xml:space="preserve"> of this document</w:t>
      </w:r>
      <w:r w:rsidR="007D596D">
        <w:rPr>
          <w:rFonts w:ascii="Calibri" w:eastAsia="Calibri" w:hAnsi="Calibri" w:cs="Calibri"/>
          <w:color w:val="000000"/>
        </w:rPr>
        <w:t>.</w:t>
      </w:r>
      <w:r w:rsidR="003A018A">
        <w:rPr>
          <w:rFonts w:ascii="Calibri" w:eastAsia="Calibri" w:hAnsi="Calibri" w:cs="Calibri"/>
          <w:color w:val="000000"/>
        </w:rPr>
        <w:t xml:space="preserve"> </w:t>
      </w:r>
    </w:p>
    <w:p w14:paraId="26D52C75" w14:textId="77777777" w:rsidR="003A018A" w:rsidRDefault="003A018A" w:rsidP="007D596D">
      <w:pPr>
        <w:jc w:val="both"/>
        <w:rPr>
          <w:rFonts w:ascii="Calibri" w:eastAsia="Calibri" w:hAnsi="Calibri" w:cs="Calibri"/>
          <w:color w:val="000000"/>
        </w:rPr>
      </w:pPr>
    </w:p>
    <w:p w14:paraId="7112551C" w14:textId="4F4CBF2E" w:rsidR="003A018A" w:rsidRDefault="003A018A" w:rsidP="007D596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set up a context for </w:t>
      </w:r>
      <w:r w:rsidR="00AF1DDF"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</w:rPr>
        <w:t xml:space="preserve"> benchmarks and discussions of the results, we </w:t>
      </w:r>
      <w:r w:rsidR="00AF1DDF">
        <w:rPr>
          <w:rFonts w:ascii="Calibri" w:eastAsia="Calibri" w:hAnsi="Calibri" w:cs="Calibri"/>
          <w:color w:val="000000"/>
        </w:rPr>
        <w:t xml:space="preserve">would like to </w:t>
      </w:r>
      <w:r w:rsidR="001C145C">
        <w:rPr>
          <w:rFonts w:ascii="Calibri" w:eastAsia="Calibri" w:hAnsi="Calibri" w:cs="Calibri"/>
          <w:color w:val="000000"/>
        </w:rPr>
        <w:t xml:space="preserve">outline the idea </w:t>
      </w:r>
      <w:r>
        <w:rPr>
          <w:rFonts w:ascii="Calibri" w:eastAsia="Calibri" w:hAnsi="Calibri" w:cs="Calibri"/>
          <w:color w:val="000000"/>
        </w:rPr>
        <w:t>of the structured chunk</w:t>
      </w:r>
      <w:r w:rsidR="00CC3E42">
        <w:rPr>
          <w:rFonts w:ascii="Calibri" w:eastAsia="Calibri" w:hAnsi="Calibri" w:cs="Calibri"/>
          <w:color w:val="000000"/>
        </w:rPr>
        <w:t xml:space="preserve"> </w:t>
      </w:r>
      <w:r w:rsidR="001C145C">
        <w:rPr>
          <w:rFonts w:ascii="Calibri" w:eastAsia="Calibri" w:hAnsi="Calibri" w:cs="Calibri"/>
          <w:color w:val="000000"/>
        </w:rPr>
        <w:t xml:space="preserve">storage </w:t>
      </w:r>
      <w:r w:rsidR="00CC3E42">
        <w:rPr>
          <w:rFonts w:ascii="Calibri" w:eastAsia="Calibri" w:hAnsi="Calibri" w:cs="Calibri"/>
          <w:color w:val="000000"/>
        </w:rPr>
        <w:t xml:space="preserve">using examples of sparse numeric data and </w:t>
      </w:r>
      <w:r w:rsidR="002F1429">
        <w:rPr>
          <w:rFonts w:ascii="Calibri" w:eastAsia="Calibri" w:hAnsi="Calibri" w:cs="Calibri"/>
          <w:color w:val="000000"/>
        </w:rPr>
        <w:t xml:space="preserve">dense </w:t>
      </w:r>
      <w:r w:rsidR="00CC3E42">
        <w:rPr>
          <w:rFonts w:ascii="Calibri" w:eastAsia="Calibri" w:hAnsi="Calibri" w:cs="Calibri"/>
          <w:color w:val="000000"/>
        </w:rPr>
        <w:t>variable-length data</w:t>
      </w:r>
      <w:r w:rsidR="003021A2">
        <w:rPr>
          <w:rFonts w:ascii="Calibri" w:eastAsia="Calibri" w:hAnsi="Calibri" w:cs="Calibri"/>
          <w:color w:val="000000"/>
        </w:rPr>
        <w:t>.</w:t>
      </w:r>
      <w:r w:rsidR="00562295">
        <w:rPr>
          <w:rFonts w:ascii="Calibri" w:eastAsia="Calibri" w:hAnsi="Calibri" w:cs="Calibri"/>
          <w:color w:val="000000"/>
        </w:rPr>
        <w:t xml:space="preserve"> For details </w:t>
      </w:r>
      <w:r w:rsidR="002F1429">
        <w:rPr>
          <w:rFonts w:ascii="Calibri" w:eastAsia="Calibri" w:hAnsi="Calibri" w:cs="Calibri"/>
          <w:color w:val="000000"/>
        </w:rPr>
        <w:t xml:space="preserve">on structured chunk </w:t>
      </w:r>
      <w:r w:rsidR="00280078">
        <w:rPr>
          <w:rFonts w:ascii="Calibri" w:eastAsia="Calibri" w:hAnsi="Calibri" w:cs="Calibri"/>
          <w:color w:val="000000"/>
        </w:rPr>
        <w:t>storage,</w:t>
      </w:r>
      <w:r w:rsidR="002F1429">
        <w:rPr>
          <w:rFonts w:ascii="Calibri" w:eastAsia="Calibri" w:hAnsi="Calibri" w:cs="Calibri"/>
          <w:color w:val="000000"/>
        </w:rPr>
        <w:t xml:space="preserve"> </w:t>
      </w:r>
      <w:r w:rsidR="00562295">
        <w:rPr>
          <w:rFonts w:ascii="Calibri" w:eastAsia="Calibri" w:hAnsi="Calibri" w:cs="Calibri"/>
          <w:color w:val="000000"/>
        </w:rPr>
        <w:t>we refer the reader to the documents cited above.</w:t>
      </w:r>
    </w:p>
    <w:p w14:paraId="1E4242AA" w14:textId="77777777" w:rsidR="007D596D" w:rsidRDefault="007D596D" w:rsidP="007D596D">
      <w:pPr>
        <w:jc w:val="both"/>
        <w:rPr>
          <w:rFonts w:ascii="Calibri" w:eastAsia="Calibri" w:hAnsi="Calibri" w:cs="Calibri"/>
          <w:color w:val="000000"/>
        </w:rPr>
      </w:pPr>
    </w:p>
    <w:p w14:paraId="7032AE05" w14:textId="20645872" w:rsidR="003021A2" w:rsidRPr="001C145C" w:rsidRDefault="007D596D" w:rsidP="007D596D">
      <w:pPr>
        <w:jc w:val="both"/>
        <w:rPr>
          <w:rFonts w:ascii="Calibri" w:hAnsi="Calibri" w:cs="Calibri"/>
        </w:rPr>
      </w:pPr>
      <w:r w:rsidRPr="007D596D">
        <w:rPr>
          <w:rFonts w:ascii="Calibri" w:hAnsi="Calibri" w:cs="Calibri"/>
        </w:rPr>
        <w:t>Like a regular chunk, a structured chunk store</w:t>
      </w:r>
      <w:r w:rsidR="001C145C">
        <w:rPr>
          <w:rFonts w:ascii="Calibri" w:hAnsi="Calibri" w:cs="Calibri"/>
        </w:rPr>
        <w:t>s</w:t>
      </w:r>
      <w:r w:rsidRPr="007D596D">
        <w:rPr>
          <w:rFonts w:ascii="Calibri" w:hAnsi="Calibri" w:cs="Calibri"/>
        </w:rPr>
        <w:t xml:space="preserve"> the values contained in some n-dimensional rectangular volume in a dataset.  However, unlike regular chunk, it </w:t>
      </w:r>
      <w:r>
        <w:rPr>
          <w:rFonts w:ascii="Calibri" w:hAnsi="Calibri" w:cs="Calibri"/>
        </w:rPr>
        <w:t>is</w:t>
      </w:r>
      <w:r w:rsidRPr="007D596D">
        <w:rPr>
          <w:rFonts w:ascii="Calibri" w:hAnsi="Calibri" w:cs="Calibri"/>
        </w:rPr>
        <w:t xml:space="preserve"> composed of two or more sections, which in combination, describe the values contained in the volume. </w:t>
      </w:r>
      <w:r w:rsidR="001C145C">
        <w:rPr>
          <w:rFonts w:ascii="Calibri" w:hAnsi="Calibri" w:cs="Calibri"/>
        </w:rPr>
        <w:t>For example, t</w:t>
      </w:r>
      <w:r w:rsidR="003A018A">
        <w:rPr>
          <w:rFonts w:ascii="Calibri" w:hAnsi="Calibri" w:cs="Calibri"/>
        </w:rPr>
        <w:t xml:space="preserve">he </w:t>
      </w:r>
      <w:r w:rsidR="00CC3E42">
        <w:rPr>
          <w:rFonts w:ascii="Calibri" w:hAnsi="Calibri" w:cs="Calibri"/>
        </w:rPr>
        <w:t xml:space="preserve">structured </w:t>
      </w:r>
      <w:r w:rsidRPr="007D596D">
        <w:rPr>
          <w:rFonts w:ascii="Calibri" w:hAnsi="Calibri" w:cs="Calibri"/>
        </w:rPr>
        <w:t xml:space="preserve">chunk that contains </w:t>
      </w:r>
      <w:r w:rsidR="00CC3E42">
        <w:rPr>
          <w:rFonts w:ascii="Calibri" w:hAnsi="Calibri" w:cs="Calibri"/>
        </w:rPr>
        <w:t xml:space="preserve">sparse </w:t>
      </w:r>
      <w:r w:rsidRPr="007D596D">
        <w:rPr>
          <w:rFonts w:ascii="Calibri" w:hAnsi="Calibri" w:cs="Calibri"/>
        </w:rPr>
        <w:t>data</w:t>
      </w:r>
      <w:r w:rsidR="00933EFE">
        <w:rPr>
          <w:rStyle w:val="FootnoteReference"/>
          <w:rFonts w:ascii="Calibri" w:hAnsi="Calibri" w:cs="Calibri"/>
        </w:rPr>
        <w:footnoteReference w:id="1"/>
      </w:r>
      <w:r w:rsidRPr="007D596D">
        <w:rPr>
          <w:rFonts w:ascii="Calibri" w:hAnsi="Calibri" w:cs="Calibri"/>
        </w:rPr>
        <w:t xml:space="preserve"> of fixed-size datatype will have two sections: one section to store encoded coordinates </w:t>
      </w:r>
      <w:r w:rsidR="00CC3E42">
        <w:rPr>
          <w:rFonts w:ascii="Calibri" w:hAnsi="Calibri" w:cs="Calibri"/>
        </w:rPr>
        <w:t>(</w:t>
      </w:r>
      <w:r w:rsidR="003021A2">
        <w:rPr>
          <w:rFonts w:ascii="Calibri" w:hAnsi="Calibri" w:cs="Calibri"/>
        </w:rPr>
        <w:t xml:space="preserve">i.e., </w:t>
      </w:r>
      <w:r w:rsidR="00CC3E42">
        <w:rPr>
          <w:rFonts w:ascii="Calibri" w:hAnsi="Calibri" w:cs="Calibri"/>
        </w:rPr>
        <w:t xml:space="preserve">hyperslab selection) </w:t>
      </w:r>
      <w:r w:rsidRPr="007D596D">
        <w:rPr>
          <w:rFonts w:ascii="Calibri" w:hAnsi="Calibri" w:cs="Calibri"/>
        </w:rPr>
        <w:t xml:space="preserve">of the defined </w:t>
      </w:r>
      <w:r w:rsidR="005E1FA3">
        <w:rPr>
          <w:rFonts w:ascii="Calibri" w:hAnsi="Calibri" w:cs="Calibri"/>
        </w:rPr>
        <w:t>elements</w:t>
      </w:r>
      <w:r w:rsidRPr="007D596D">
        <w:rPr>
          <w:rFonts w:ascii="Calibri" w:hAnsi="Calibri" w:cs="Calibri"/>
        </w:rPr>
        <w:t xml:space="preserve"> and another section to store the </w:t>
      </w:r>
      <w:r w:rsidR="005E1FA3">
        <w:rPr>
          <w:rFonts w:ascii="Calibri" w:hAnsi="Calibri" w:cs="Calibri"/>
        </w:rPr>
        <w:t>va</w:t>
      </w:r>
      <w:r w:rsidR="00E75B6F">
        <w:rPr>
          <w:rFonts w:ascii="Calibri" w:hAnsi="Calibri" w:cs="Calibri"/>
        </w:rPr>
        <w:t>l</w:t>
      </w:r>
      <w:r w:rsidR="005E1FA3">
        <w:rPr>
          <w:rFonts w:ascii="Calibri" w:hAnsi="Calibri" w:cs="Calibri"/>
        </w:rPr>
        <w:t xml:space="preserve">ues of the </w:t>
      </w:r>
      <w:r w:rsidRPr="007D596D">
        <w:rPr>
          <w:rFonts w:ascii="Calibri" w:hAnsi="Calibri" w:cs="Calibri"/>
        </w:rPr>
        <w:t xml:space="preserve">defined </w:t>
      </w:r>
      <w:r w:rsidR="005E1FA3">
        <w:rPr>
          <w:rFonts w:ascii="Calibri" w:hAnsi="Calibri" w:cs="Calibri"/>
        </w:rPr>
        <w:t>elements</w:t>
      </w:r>
      <w:r w:rsidRPr="007D596D">
        <w:rPr>
          <w:rFonts w:ascii="Calibri" w:hAnsi="Calibri" w:cs="Calibri"/>
        </w:rPr>
        <w:t xml:space="preserve">. When storing </w:t>
      </w:r>
      <w:r w:rsidR="00CC3E42">
        <w:rPr>
          <w:rFonts w:ascii="Calibri" w:hAnsi="Calibri" w:cs="Calibri"/>
        </w:rPr>
        <w:t xml:space="preserve">data of HDF5 </w:t>
      </w:r>
      <w:r w:rsidRPr="007D596D">
        <w:rPr>
          <w:rFonts w:ascii="Calibri" w:hAnsi="Calibri" w:cs="Calibri"/>
        </w:rPr>
        <w:t>variable-length datatype</w:t>
      </w:r>
      <w:r w:rsidR="00933EFE">
        <w:rPr>
          <w:rFonts w:ascii="Calibri" w:hAnsi="Calibri" w:cs="Calibri"/>
        </w:rPr>
        <w:t xml:space="preserve">, </w:t>
      </w:r>
      <w:r w:rsidR="00CC3E42">
        <w:rPr>
          <w:rFonts w:ascii="Calibri" w:hAnsi="Calibri" w:cs="Calibri"/>
        </w:rPr>
        <w:t xml:space="preserve">the structured </w:t>
      </w:r>
      <w:r w:rsidRPr="007D596D">
        <w:rPr>
          <w:rFonts w:ascii="Calibri" w:hAnsi="Calibri" w:cs="Calibri"/>
        </w:rPr>
        <w:t xml:space="preserve">chunk will </w:t>
      </w:r>
      <w:r w:rsidR="00933EFE">
        <w:rPr>
          <w:rFonts w:ascii="Calibri" w:hAnsi="Calibri" w:cs="Calibri"/>
        </w:rPr>
        <w:t xml:space="preserve">also </w:t>
      </w:r>
      <w:r w:rsidRPr="007D596D">
        <w:rPr>
          <w:rFonts w:ascii="Calibri" w:hAnsi="Calibri" w:cs="Calibri"/>
        </w:rPr>
        <w:t xml:space="preserve">have </w:t>
      </w:r>
      <w:r w:rsidR="00933EFE">
        <w:rPr>
          <w:rFonts w:ascii="Calibri" w:hAnsi="Calibri" w:cs="Calibri"/>
        </w:rPr>
        <w:t xml:space="preserve">two </w:t>
      </w:r>
      <w:r w:rsidRPr="007D596D">
        <w:rPr>
          <w:rFonts w:ascii="Calibri" w:hAnsi="Calibri" w:cs="Calibri"/>
        </w:rPr>
        <w:t xml:space="preserve">sections: a section </w:t>
      </w:r>
      <w:r w:rsidR="00CE64EB">
        <w:rPr>
          <w:rFonts w:ascii="Calibri" w:hAnsi="Calibri" w:cs="Calibri"/>
        </w:rPr>
        <w:t xml:space="preserve">(a heap) </w:t>
      </w:r>
      <w:r w:rsidRPr="007D596D">
        <w:rPr>
          <w:rFonts w:ascii="Calibri" w:hAnsi="Calibri" w:cs="Calibri"/>
        </w:rPr>
        <w:t xml:space="preserve">with the </w:t>
      </w:r>
      <w:r w:rsidR="00933EFE">
        <w:rPr>
          <w:rFonts w:ascii="Calibri" w:hAnsi="Calibri" w:cs="Calibri"/>
        </w:rPr>
        <w:t xml:space="preserve">variable-length </w:t>
      </w:r>
      <w:r w:rsidR="005E1FA3">
        <w:rPr>
          <w:rFonts w:ascii="Calibri" w:hAnsi="Calibri" w:cs="Calibri"/>
        </w:rPr>
        <w:t>elements (e.g., strings)</w:t>
      </w:r>
      <w:r w:rsidRPr="007D596D">
        <w:rPr>
          <w:rFonts w:ascii="Calibri" w:hAnsi="Calibri" w:cs="Calibri"/>
        </w:rPr>
        <w:t xml:space="preserve">, and a section with the pointers to the </w:t>
      </w:r>
      <w:r w:rsidR="005E1FA3">
        <w:rPr>
          <w:rFonts w:ascii="Calibri" w:hAnsi="Calibri" w:cs="Calibri"/>
        </w:rPr>
        <w:t>elements</w:t>
      </w:r>
      <w:r w:rsidR="002F1429">
        <w:rPr>
          <w:rFonts w:ascii="Calibri" w:hAnsi="Calibri" w:cs="Calibri"/>
        </w:rPr>
        <w:t xml:space="preserve"> </w:t>
      </w:r>
      <w:r w:rsidR="002F1429">
        <w:rPr>
          <w:rFonts w:asciiTheme="minorHAnsi" w:hAnsiTheme="minorHAnsi" w:cstheme="minorHAnsi"/>
        </w:rPr>
        <w:t xml:space="preserve">(e.g., offsets into the </w:t>
      </w:r>
      <w:r w:rsidR="00CE64EB">
        <w:rPr>
          <w:rFonts w:asciiTheme="minorHAnsi" w:hAnsiTheme="minorHAnsi" w:cstheme="minorHAnsi"/>
        </w:rPr>
        <w:t>heap</w:t>
      </w:r>
      <w:r w:rsidR="002F1429">
        <w:rPr>
          <w:rFonts w:asciiTheme="minorHAnsi" w:hAnsiTheme="minorHAnsi" w:cstheme="minorHAnsi"/>
        </w:rPr>
        <w:t xml:space="preserve"> and lengths of the strings)</w:t>
      </w:r>
      <w:r w:rsidRPr="007D596D">
        <w:rPr>
          <w:rFonts w:ascii="Calibri" w:hAnsi="Calibri" w:cs="Calibri"/>
        </w:rPr>
        <w:t xml:space="preserve">.  </w:t>
      </w:r>
      <w:r w:rsidR="001C145C">
        <w:rPr>
          <w:rFonts w:ascii="Calibri" w:hAnsi="Calibri" w:cs="Calibri"/>
        </w:rPr>
        <w:t>W</w:t>
      </w:r>
      <w:r w:rsidR="00933EFE">
        <w:rPr>
          <w:rFonts w:asciiTheme="minorHAnsi" w:hAnsiTheme="minorHAnsi" w:cstheme="minorHAnsi"/>
        </w:rPr>
        <w:t xml:space="preserve">hen storing </w:t>
      </w:r>
      <w:r w:rsidR="00933EFE" w:rsidRPr="002F1429">
        <w:rPr>
          <w:rFonts w:asciiTheme="minorHAnsi" w:hAnsiTheme="minorHAnsi" w:cstheme="minorHAnsi"/>
        </w:rPr>
        <w:t xml:space="preserve">sparse </w:t>
      </w:r>
      <w:r w:rsidR="00933EFE">
        <w:rPr>
          <w:rFonts w:asciiTheme="minorHAnsi" w:hAnsiTheme="minorHAnsi" w:cstheme="minorHAnsi"/>
        </w:rPr>
        <w:t xml:space="preserve">data of </w:t>
      </w:r>
      <w:r w:rsidR="00933EFE" w:rsidRPr="002F1429">
        <w:rPr>
          <w:rFonts w:asciiTheme="minorHAnsi" w:hAnsiTheme="minorHAnsi" w:cstheme="minorHAnsi"/>
          <w:i/>
          <w:iCs/>
        </w:rPr>
        <w:t>variable-length datatype</w:t>
      </w:r>
      <w:r w:rsidR="00933EFE">
        <w:rPr>
          <w:rFonts w:asciiTheme="minorHAnsi" w:hAnsiTheme="minorHAnsi" w:cstheme="minorHAnsi"/>
        </w:rPr>
        <w:t xml:space="preserve"> the structured chunk will have </w:t>
      </w:r>
      <w:r w:rsidR="00933EFE" w:rsidRPr="003021A2">
        <w:rPr>
          <w:rFonts w:asciiTheme="minorHAnsi" w:hAnsiTheme="minorHAnsi" w:cstheme="minorHAnsi"/>
          <w:i/>
          <w:iCs/>
        </w:rPr>
        <w:t xml:space="preserve">three </w:t>
      </w:r>
      <w:r w:rsidR="00933EFE">
        <w:rPr>
          <w:rFonts w:asciiTheme="minorHAnsi" w:hAnsiTheme="minorHAnsi" w:cstheme="minorHAnsi"/>
        </w:rPr>
        <w:t xml:space="preserve">sections: a section to store </w:t>
      </w:r>
      <w:r w:rsidR="003021A2">
        <w:rPr>
          <w:rFonts w:asciiTheme="minorHAnsi" w:hAnsiTheme="minorHAnsi" w:cstheme="minorHAnsi"/>
        </w:rPr>
        <w:t xml:space="preserve">encoded </w:t>
      </w:r>
      <w:r w:rsidR="00933EFE">
        <w:rPr>
          <w:rFonts w:asciiTheme="minorHAnsi" w:hAnsiTheme="minorHAnsi" w:cstheme="minorHAnsi"/>
        </w:rPr>
        <w:t>coordinates of the defined elements, a section with the defined variable-length elements, and a section with the pointers</w:t>
      </w:r>
      <w:r w:rsidR="005E1FA3">
        <w:rPr>
          <w:rFonts w:asciiTheme="minorHAnsi" w:hAnsiTheme="minorHAnsi" w:cstheme="minorHAnsi"/>
        </w:rPr>
        <w:t xml:space="preserve"> </w:t>
      </w:r>
      <w:r w:rsidR="00933EFE">
        <w:rPr>
          <w:rFonts w:asciiTheme="minorHAnsi" w:hAnsiTheme="minorHAnsi" w:cstheme="minorHAnsi"/>
        </w:rPr>
        <w:t xml:space="preserve">to the defined elements.  </w:t>
      </w:r>
    </w:p>
    <w:p w14:paraId="49FB9B89" w14:textId="77777777" w:rsidR="003021A2" w:rsidRDefault="003021A2" w:rsidP="007D596D">
      <w:pPr>
        <w:jc w:val="both"/>
        <w:rPr>
          <w:rFonts w:asciiTheme="minorHAnsi" w:hAnsiTheme="minorHAnsi" w:cstheme="minorHAnsi"/>
        </w:rPr>
      </w:pPr>
    </w:p>
    <w:p w14:paraId="1FB8FC13" w14:textId="7BF8EC4F" w:rsidR="007D596D" w:rsidRPr="007D596D" w:rsidRDefault="003021A2" w:rsidP="007D596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Theme="minorHAnsi" w:hAnsiTheme="minorHAnsi" w:cstheme="minorHAnsi"/>
        </w:rPr>
        <w:t xml:space="preserve">Our design supports </w:t>
      </w:r>
      <w:r>
        <w:rPr>
          <w:rFonts w:ascii="Calibri" w:eastAsia="Calibri" w:hAnsi="Calibri" w:cs="Calibri"/>
          <w:color w:val="000000"/>
        </w:rPr>
        <w:t>d</w:t>
      </w:r>
      <w:r w:rsidR="007D596D">
        <w:rPr>
          <w:rFonts w:ascii="Calibri" w:eastAsia="Calibri" w:hAnsi="Calibri" w:cs="Calibri"/>
          <w:color w:val="000000"/>
        </w:rPr>
        <w:t>ata</w:t>
      </w:r>
      <w:r w:rsidR="007D596D" w:rsidRPr="007D596D">
        <w:rPr>
          <w:rFonts w:ascii="Calibri" w:eastAsia="Calibri" w:hAnsi="Calibri" w:cs="Calibri"/>
          <w:color w:val="000000"/>
        </w:rPr>
        <w:t xml:space="preserve"> filtering that can be applied to different sections of the structured chunk</w:t>
      </w:r>
      <w:r>
        <w:rPr>
          <w:rFonts w:ascii="Calibri" w:eastAsia="Calibri" w:hAnsi="Calibri" w:cs="Calibri"/>
          <w:color w:val="000000"/>
        </w:rPr>
        <w:t xml:space="preserve">, for example, when storing sparse data, the section </w:t>
      </w:r>
      <w:r w:rsidR="00C3251A">
        <w:rPr>
          <w:rFonts w:ascii="Calibri" w:eastAsia="Calibri" w:hAnsi="Calibri" w:cs="Calibri"/>
          <w:color w:val="000000"/>
        </w:rPr>
        <w:t>containing</w:t>
      </w:r>
      <w:r>
        <w:rPr>
          <w:rFonts w:ascii="Calibri" w:eastAsia="Calibri" w:hAnsi="Calibri" w:cs="Calibri"/>
          <w:color w:val="000000"/>
        </w:rPr>
        <w:t xml:space="preserve"> encoded selection and the section containing </w:t>
      </w:r>
      <w:r w:rsidR="00C3251A">
        <w:rPr>
          <w:rFonts w:ascii="Calibri" w:eastAsia="Calibri" w:hAnsi="Calibri" w:cs="Calibri"/>
          <w:color w:val="000000"/>
        </w:rPr>
        <w:t xml:space="preserve">values of </w:t>
      </w:r>
      <w:r>
        <w:rPr>
          <w:rFonts w:ascii="Calibri" w:eastAsia="Calibri" w:hAnsi="Calibri" w:cs="Calibri"/>
          <w:color w:val="000000"/>
        </w:rPr>
        <w:t xml:space="preserve">defined </w:t>
      </w:r>
      <w:r w:rsidR="00C3251A">
        <w:rPr>
          <w:rFonts w:ascii="Calibri" w:eastAsia="Calibri" w:hAnsi="Calibri" w:cs="Calibri"/>
          <w:color w:val="000000"/>
        </w:rPr>
        <w:t>elements</w:t>
      </w:r>
      <w:r>
        <w:rPr>
          <w:rFonts w:ascii="Calibri" w:eastAsia="Calibri" w:hAnsi="Calibri" w:cs="Calibri"/>
          <w:color w:val="000000"/>
        </w:rPr>
        <w:t xml:space="preserve"> can be compressed independently using different compression methods.</w:t>
      </w:r>
    </w:p>
    <w:p w14:paraId="2AEFD951" w14:textId="77777777" w:rsidR="003021A2" w:rsidRDefault="003021A2" w:rsidP="00111C19">
      <w:pPr>
        <w:jc w:val="both"/>
        <w:rPr>
          <w:rFonts w:ascii="Calibri" w:eastAsia="Calibri" w:hAnsi="Calibri" w:cs="Calibri"/>
          <w:color w:val="000000"/>
        </w:rPr>
      </w:pPr>
    </w:p>
    <w:p w14:paraId="4C733DD1" w14:textId="0CDA16AE" w:rsidR="00E75B6F" w:rsidRPr="002E4D33" w:rsidRDefault="00CE64EB" w:rsidP="00111C19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goal of the work summarized in this document was </w:t>
      </w:r>
      <w:r w:rsidR="009D116D">
        <w:rPr>
          <w:rFonts w:ascii="Calibri" w:eastAsia="Calibri" w:hAnsi="Calibri" w:cs="Calibri"/>
          <w:color w:val="000000"/>
        </w:rPr>
        <w:t>to</w:t>
      </w:r>
      <w:r w:rsidR="003021A2">
        <w:rPr>
          <w:rFonts w:ascii="Calibri" w:eastAsia="Calibri" w:hAnsi="Calibri" w:cs="Calibri"/>
          <w:color w:val="000000"/>
        </w:rPr>
        <w:t xml:space="preserve"> </w:t>
      </w:r>
      <w:r w:rsidR="001C145C">
        <w:rPr>
          <w:rFonts w:ascii="Calibri" w:eastAsia="Calibri" w:hAnsi="Calibri" w:cs="Calibri"/>
          <w:color w:val="000000"/>
        </w:rPr>
        <w:t>evaluate</w:t>
      </w:r>
      <w:r w:rsidR="003021A2">
        <w:rPr>
          <w:rFonts w:ascii="Calibri" w:eastAsia="Calibri" w:hAnsi="Calibri" w:cs="Calibri"/>
          <w:color w:val="000000"/>
        </w:rPr>
        <w:t xml:space="preserve"> the new storage approach</w:t>
      </w:r>
      <w:r w:rsidR="00847C3F">
        <w:rPr>
          <w:rStyle w:val="FootnoteReference"/>
          <w:rFonts w:ascii="Calibri" w:eastAsia="Calibri" w:hAnsi="Calibri" w:cs="Calibri"/>
          <w:color w:val="000000"/>
        </w:rPr>
        <w:footnoteReference w:id="2"/>
      </w:r>
      <w:r w:rsidR="003021A2">
        <w:rPr>
          <w:rFonts w:ascii="Calibri" w:eastAsia="Calibri" w:hAnsi="Calibri" w:cs="Calibri"/>
          <w:color w:val="000000"/>
        </w:rPr>
        <w:t xml:space="preserve">. In our benchmarks </w:t>
      </w:r>
      <w:r w:rsidR="00454DDD">
        <w:rPr>
          <w:rFonts w:ascii="Calibri" w:eastAsia="Calibri" w:hAnsi="Calibri" w:cs="Calibri"/>
          <w:color w:val="000000"/>
        </w:rPr>
        <w:t xml:space="preserve">we store sparse and variable-length data in HDF5 datasets as it is done now and in a way that emulates structured chunk </w:t>
      </w:r>
      <w:r w:rsidR="00C3251A">
        <w:rPr>
          <w:rFonts w:ascii="Calibri" w:eastAsia="Calibri" w:hAnsi="Calibri" w:cs="Calibri"/>
          <w:color w:val="000000"/>
        </w:rPr>
        <w:t xml:space="preserve">with the sections </w:t>
      </w:r>
      <w:r w:rsidR="00454DDD">
        <w:rPr>
          <w:rFonts w:ascii="Calibri" w:eastAsia="Calibri" w:hAnsi="Calibri" w:cs="Calibri"/>
          <w:color w:val="000000"/>
        </w:rPr>
        <w:t xml:space="preserve">as described in the examples above. Each section of </w:t>
      </w:r>
      <w:r w:rsidR="00454DDD">
        <w:rPr>
          <w:rFonts w:ascii="Calibri" w:eastAsia="Calibri" w:hAnsi="Calibri" w:cs="Calibri"/>
          <w:color w:val="000000"/>
        </w:rPr>
        <w:lastRenderedPageBreak/>
        <w:t xml:space="preserve">the structured </w:t>
      </w:r>
      <w:r w:rsidR="008E6678">
        <w:rPr>
          <w:rFonts w:ascii="Calibri" w:eastAsia="Calibri" w:hAnsi="Calibri" w:cs="Calibri"/>
          <w:color w:val="000000"/>
        </w:rPr>
        <w:t xml:space="preserve">chunk </w:t>
      </w:r>
      <w:r w:rsidR="00454DDD">
        <w:rPr>
          <w:rFonts w:ascii="Calibri" w:eastAsia="Calibri" w:hAnsi="Calibri" w:cs="Calibri"/>
          <w:color w:val="000000"/>
        </w:rPr>
        <w:t xml:space="preserve">is stored </w:t>
      </w:r>
      <w:r w:rsidR="00E75B6F">
        <w:rPr>
          <w:rFonts w:ascii="Calibri" w:eastAsia="Calibri" w:hAnsi="Calibri" w:cs="Calibri"/>
          <w:color w:val="000000"/>
        </w:rPr>
        <w:t>as</w:t>
      </w:r>
      <w:r w:rsidR="00454DDD">
        <w:rPr>
          <w:rFonts w:ascii="Calibri" w:eastAsia="Calibri" w:hAnsi="Calibri" w:cs="Calibri"/>
          <w:color w:val="000000"/>
        </w:rPr>
        <w:t xml:space="preserve"> </w:t>
      </w:r>
      <w:r w:rsidR="00D21F48">
        <w:rPr>
          <w:rFonts w:ascii="Calibri" w:eastAsia="Calibri" w:hAnsi="Calibri" w:cs="Calibri"/>
          <w:color w:val="000000"/>
        </w:rPr>
        <w:t xml:space="preserve">a </w:t>
      </w:r>
      <w:r w:rsidR="00C568F4">
        <w:rPr>
          <w:rFonts w:ascii="Calibri" w:eastAsia="Calibri" w:hAnsi="Calibri" w:cs="Calibri"/>
          <w:color w:val="000000"/>
        </w:rPr>
        <w:t>one-dimensional</w:t>
      </w:r>
      <w:r w:rsidR="00454DDD">
        <w:rPr>
          <w:rFonts w:ascii="Calibri" w:eastAsia="Calibri" w:hAnsi="Calibri" w:cs="Calibri"/>
          <w:color w:val="000000"/>
        </w:rPr>
        <w:t xml:space="preserve"> dataset </w:t>
      </w:r>
      <w:r w:rsidR="00303E9E">
        <w:rPr>
          <w:rFonts w:ascii="Calibri" w:eastAsia="Calibri" w:hAnsi="Calibri" w:cs="Calibri"/>
          <w:color w:val="000000"/>
        </w:rPr>
        <w:t xml:space="preserve">that has only one chunk, </w:t>
      </w:r>
      <w:r w:rsidR="00454DDD">
        <w:rPr>
          <w:rFonts w:ascii="Calibri" w:eastAsia="Calibri" w:hAnsi="Calibri" w:cs="Calibri"/>
          <w:color w:val="000000"/>
        </w:rPr>
        <w:t xml:space="preserve">with and without compression allowing us to estimate the </w:t>
      </w:r>
      <w:r w:rsidR="008E6678">
        <w:rPr>
          <w:rFonts w:ascii="Calibri" w:eastAsia="Calibri" w:hAnsi="Calibri" w:cs="Calibri"/>
          <w:color w:val="000000"/>
        </w:rPr>
        <w:t xml:space="preserve">total </w:t>
      </w:r>
      <w:r w:rsidR="00454DDD">
        <w:rPr>
          <w:rFonts w:ascii="Calibri" w:eastAsia="Calibri" w:hAnsi="Calibri" w:cs="Calibri"/>
          <w:color w:val="000000"/>
        </w:rPr>
        <w:t xml:space="preserve">size of the structured chunk </w:t>
      </w:r>
      <w:r w:rsidR="001C145C">
        <w:rPr>
          <w:rFonts w:ascii="Calibri" w:eastAsia="Calibri" w:hAnsi="Calibri" w:cs="Calibri"/>
          <w:color w:val="000000"/>
        </w:rPr>
        <w:t xml:space="preserve">and </w:t>
      </w:r>
      <w:r w:rsidR="009D116D">
        <w:rPr>
          <w:rFonts w:ascii="Calibri" w:eastAsia="Calibri" w:hAnsi="Calibri" w:cs="Calibri"/>
          <w:color w:val="000000"/>
        </w:rPr>
        <w:t xml:space="preserve">to </w:t>
      </w:r>
      <w:r w:rsidR="001C145C">
        <w:rPr>
          <w:rFonts w:ascii="Calibri" w:eastAsia="Calibri" w:hAnsi="Calibri" w:cs="Calibri"/>
          <w:color w:val="000000"/>
        </w:rPr>
        <w:t>compare</w:t>
      </w:r>
      <w:r w:rsidR="009D116D">
        <w:rPr>
          <w:rFonts w:ascii="Calibri" w:eastAsia="Calibri" w:hAnsi="Calibri" w:cs="Calibri"/>
          <w:color w:val="000000"/>
        </w:rPr>
        <w:t xml:space="preserve"> it</w:t>
      </w:r>
      <w:r w:rsidR="001C145C">
        <w:rPr>
          <w:rFonts w:ascii="Calibri" w:eastAsia="Calibri" w:hAnsi="Calibri" w:cs="Calibri"/>
          <w:color w:val="000000"/>
        </w:rPr>
        <w:t xml:space="preserve"> with the </w:t>
      </w:r>
      <w:r w:rsidR="002E4D33">
        <w:rPr>
          <w:rFonts w:ascii="Calibri" w:eastAsia="Calibri" w:hAnsi="Calibri" w:cs="Calibri"/>
          <w:color w:val="000000"/>
        </w:rPr>
        <w:t xml:space="preserve">size of the </w:t>
      </w:r>
      <w:r w:rsidR="009D116D">
        <w:rPr>
          <w:rFonts w:ascii="Calibri" w:eastAsia="Calibri" w:hAnsi="Calibri" w:cs="Calibri"/>
          <w:color w:val="000000"/>
        </w:rPr>
        <w:t xml:space="preserve">storage </w:t>
      </w:r>
      <w:r w:rsidR="00E75B6F">
        <w:rPr>
          <w:rFonts w:ascii="Calibri" w:eastAsia="Calibri" w:hAnsi="Calibri" w:cs="Calibri"/>
          <w:color w:val="000000"/>
        </w:rPr>
        <w:t>used</w:t>
      </w:r>
      <w:r w:rsidR="009D116D">
        <w:rPr>
          <w:rFonts w:ascii="Calibri" w:eastAsia="Calibri" w:hAnsi="Calibri" w:cs="Calibri"/>
          <w:color w:val="000000"/>
        </w:rPr>
        <w:t xml:space="preserve"> for the </w:t>
      </w:r>
      <w:r w:rsidR="001C145C">
        <w:rPr>
          <w:rFonts w:ascii="Calibri" w:eastAsia="Calibri" w:hAnsi="Calibri" w:cs="Calibri"/>
          <w:color w:val="000000"/>
        </w:rPr>
        <w:t>current approach</w:t>
      </w:r>
      <w:r w:rsidR="009D116D">
        <w:rPr>
          <w:rFonts w:ascii="Calibri" w:eastAsia="Calibri" w:hAnsi="Calibri" w:cs="Calibri"/>
          <w:color w:val="000000"/>
        </w:rPr>
        <w:t xml:space="preserve">. We also </w:t>
      </w:r>
      <w:r>
        <w:rPr>
          <w:rFonts w:ascii="Calibri" w:eastAsia="Calibri" w:hAnsi="Calibri" w:cs="Calibri"/>
          <w:color w:val="000000"/>
        </w:rPr>
        <w:t>looked into</w:t>
      </w:r>
      <w:r w:rsidR="009D116D">
        <w:rPr>
          <w:rFonts w:ascii="Calibri" w:eastAsia="Calibri" w:hAnsi="Calibri" w:cs="Calibri"/>
          <w:color w:val="000000"/>
        </w:rPr>
        <w:t xml:space="preserve"> </w:t>
      </w:r>
      <w:r w:rsidR="00454DDD">
        <w:rPr>
          <w:rFonts w:ascii="Calibri" w:eastAsia="Calibri" w:hAnsi="Calibri" w:cs="Calibri"/>
          <w:color w:val="000000"/>
        </w:rPr>
        <w:t xml:space="preserve">the </w:t>
      </w:r>
      <w:r w:rsidR="009D116D">
        <w:rPr>
          <w:rFonts w:ascii="Calibri" w:eastAsia="Calibri" w:hAnsi="Calibri" w:cs="Calibri"/>
          <w:color w:val="000000"/>
        </w:rPr>
        <w:t xml:space="preserve">impact </w:t>
      </w:r>
      <w:r w:rsidR="00454DDD">
        <w:rPr>
          <w:rFonts w:ascii="Calibri" w:eastAsia="Calibri" w:hAnsi="Calibri" w:cs="Calibri"/>
          <w:color w:val="000000"/>
        </w:rPr>
        <w:t xml:space="preserve">of </w:t>
      </w:r>
      <w:r>
        <w:rPr>
          <w:rFonts w:ascii="Calibri" w:eastAsia="Calibri" w:hAnsi="Calibri" w:cs="Calibri"/>
          <w:color w:val="000000"/>
        </w:rPr>
        <w:t>“</w:t>
      </w:r>
      <w:r w:rsidR="00454DDD">
        <w:rPr>
          <w:rFonts w:ascii="Calibri" w:eastAsia="Calibri" w:hAnsi="Calibri" w:cs="Calibri"/>
          <w:color w:val="000000"/>
        </w:rPr>
        <w:t>compression</w:t>
      </w:r>
      <w:r w:rsidR="008E6678">
        <w:rPr>
          <w:rFonts w:ascii="Calibri" w:eastAsia="Calibri" w:hAnsi="Calibri" w:cs="Calibri"/>
          <w:color w:val="000000"/>
        </w:rPr>
        <w:t xml:space="preserve"> </w:t>
      </w:r>
      <w:r w:rsidR="001C145C">
        <w:rPr>
          <w:rFonts w:ascii="Calibri" w:eastAsia="Calibri" w:hAnsi="Calibri" w:cs="Calibri"/>
          <w:color w:val="000000"/>
        </w:rPr>
        <w:t>by section</w:t>
      </w:r>
      <w:r>
        <w:rPr>
          <w:rFonts w:ascii="Calibri" w:eastAsia="Calibri" w:hAnsi="Calibri" w:cs="Calibri"/>
          <w:color w:val="000000"/>
        </w:rPr>
        <w:t>”</w:t>
      </w:r>
      <w:r w:rsidR="001C145C">
        <w:rPr>
          <w:rFonts w:ascii="Calibri" w:eastAsia="Calibri" w:hAnsi="Calibri" w:cs="Calibri"/>
          <w:color w:val="000000"/>
        </w:rPr>
        <w:t xml:space="preserve"> </w:t>
      </w:r>
      <w:r w:rsidR="009D116D">
        <w:rPr>
          <w:rFonts w:ascii="Calibri" w:eastAsia="Calibri" w:hAnsi="Calibri" w:cs="Calibri"/>
          <w:color w:val="000000"/>
        </w:rPr>
        <w:t>on the structured chunk storage.</w:t>
      </w:r>
      <w:r w:rsidR="00303E9E">
        <w:rPr>
          <w:rFonts w:ascii="Calibri" w:eastAsia="Calibri" w:hAnsi="Calibri" w:cs="Calibri"/>
          <w:color w:val="000000"/>
        </w:rPr>
        <w:t xml:space="preserve"> </w:t>
      </w:r>
      <w:r w:rsidR="002E4D33">
        <w:rPr>
          <w:rFonts w:ascii="Calibri" w:eastAsia="Calibri" w:hAnsi="Calibri" w:cs="Calibri"/>
          <w:color w:val="000000"/>
        </w:rPr>
        <w:t>We should note here that s</w:t>
      </w:r>
      <w:r w:rsidR="00303E9E">
        <w:rPr>
          <w:rFonts w:ascii="Calibri" w:eastAsia="Calibri" w:hAnsi="Calibri" w:cs="Calibri"/>
          <w:color w:val="000000"/>
        </w:rPr>
        <w:t>tructured chunk m</w:t>
      </w:r>
      <w:r w:rsidR="00E75B6F">
        <w:rPr>
          <w:rFonts w:ascii="Calibri" w:eastAsia="Calibri" w:hAnsi="Calibri" w:cs="Calibri"/>
          <w:color w:val="000000"/>
        </w:rPr>
        <w:t xml:space="preserve">etadata is a few bytes bigger than </w:t>
      </w:r>
      <w:r w:rsidR="00C3251A">
        <w:rPr>
          <w:rFonts w:ascii="Calibri" w:eastAsia="Calibri" w:hAnsi="Calibri" w:cs="Calibri"/>
          <w:color w:val="000000"/>
        </w:rPr>
        <w:t xml:space="preserve">metadata </w:t>
      </w:r>
      <w:r w:rsidR="00303E9E">
        <w:rPr>
          <w:rFonts w:ascii="Calibri" w:eastAsia="Calibri" w:hAnsi="Calibri" w:cs="Calibri"/>
          <w:color w:val="000000"/>
        </w:rPr>
        <w:t xml:space="preserve">for </w:t>
      </w:r>
      <w:r w:rsidR="00E75B6F">
        <w:rPr>
          <w:rFonts w:ascii="Calibri" w:eastAsia="Calibri" w:hAnsi="Calibri" w:cs="Calibri"/>
          <w:color w:val="000000"/>
        </w:rPr>
        <w:t>a regular chunk</w:t>
      </w:r>
      <w:r w:rsidR="0010627D">
        <w:rPr>
          <w:rFonts w:ascii="Calibri" w:eastAsia="Calibri" w:hAnsi="Calibri" w:cs="Calibri"/>
          <w:color w:val="000000"/>
        </w:rPr>
        <w:t>. A</w:t>
      </w:r>
      <w:r w:rsidR="00E75B6F">
        <w:rPr>
          <w:rFonts w:ascii="Calibri" w:eastAsia="Calibri" w:hAnsi="Calibri" w:cs="Calibri"/>
          <w:color w:val="000000"/>
        </w:rPr>
        <w:t xml:space="preserve">t this point we ignore </w:t>
      </w:r>
      <w:r w:rsidR="00C3251A">
        <w:rPr>
          <w:rFonts w:ascii="Calibri" w:eastAsia="Calibri" w:hAnsi="Calibri" w:cs="Calibri"/>
          <w:color w:val="000000"/>
        </w:rPr>
        <w:t>metadata size</w:t>
      </w:r>
      <w:r w:rsidR="002F1429">
        <w:rPr>
          <w:rFonts w:ascii="Calibri" w:eastAsia="Calibri" w:hAnsi="Calibri" w:cs="Calibri"/>
          <w:color w:val="000000"/>
        </w:rPr>
        <w:t>s</w:t>
      </w:r>
      <w:r w:rsidR="00E75B6F">
        <w:rPr>
          <w:rFonts w:ascii="Calibri" w:eastAsia="Calibri" w:hAnsi="Calibri" w:cs="Calibri"/>
          <w:color w:val="000000"/>
        </w:rPr>
        <w:t xml:space="preserve"> since our focus is on </w:t>
      </w:r>
      <w:r w:rsidR="00E75B6F" w:rsidRPr="002F1429">
        <w:rPr>
          <w:rFonts w:ascii="Calibri" w:eastAsia="Calibri" w:hAnsi="Calibri" w:cs="Calibri"/>
          <w:i/>
          <w:iCs/>
          <w:color w:val="000000"/>
        </w:rPr>
        <w:t>raw data storage</w:t>
      </w:r>
      <w:r w:rsidR="002E4D33">
        <w:rPr>
          <w:rFonts w:ascii="Calibri" w:eastAsia="Calibri" w:hAnsi="Calibri" w:cs="Calibri"/>
          <w:i/>
          <w:iCs/>
          <w:color w:val="000000"/>
        </w:rPr>
        <w:t xml:space="preserve"> </w:t>
      </w:r>
      <w:r w:rsidR="0010627D">
        <w:rPr>
          <w:rFonts w:ascii="Calibri" w:eastAsia="Calibri" w:hAnsi="Calibri" w:cs="Calibri"/>
          <w:color w:val="000000"/>
        </w:rPr>
        <w:t>only</w:t>
      </w:r>
      <w:r w:rsidR="00E75B6F" w:rsidRPr="002E4D33">
        <w:rPr>
          <w:rFonts w:ascii="Calibri" w:eastAsia="Calibri" w:hAnsi="Calibri" w:cs="Calibri"/>
          <w:color w:val="000000"/>
        </w:rPr>
        <w:t>.</w:t>
      </w:r>
      <w:r w:rsidR="00C3251A" w:rsidRPr="002E4D33">
        <w:rPr>
          <w:rFonts w:ascii="Calibri" w:eastAsia="Calibri" w:hAnsi="Calibri" w:cs="Calibri"/>
          <w:color w:val="000000"/>
        </w:rPr>
        <w:t xml:space="preserve"> </w:t>
      </w:r>
    </w:p>
    <w:p w14:paraId="207921A1" w14:textId="77777777" w:rsidR="00303E9E" w:rsidRDefault="00303E9E" w:rsidP="00111C19">
      <w:pPr>
        <w:jc w:val="both"/>
        <w:rPr>
          <w:rFonts w:ascii="Calibri" w:eastAsia="Calibri" w:hAnsi="Calibri" w:cs="Calibri"/>
          <w:color w:val="000000"/>
        </w:rPr>
      </w:pPr>
    </w:p>
    <w:p w14:paraId="7F362D88" w14:textId="7C8E70B7" w:rsidR="00303E9E" w:rsidRDefault="00303E9E" w:rsidP="00111C19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the next sections we </w:t>
      </w:r>
      <w:r w:rsidR="0010627D">
        <w:rPr>
          <w:rFonts w:ascii="Calibri" w:eastAsia="Calibri" w:hAnsi="Calibri" w:cs="Calibri"/>
          <w:color w:val="000000"/>
        </w:rPr>
        <w:t>describe</w:t>
      </w:r>
      <w:r>
        <w:rPr>
          <w:rFonts w:ascii="Calibri" w:eastAsia="Calibri" w:hAnsi="Calibri" w:cs="Calibri"/>
          <w:color w:val="000000"/>
        </w:rPr>
        <w:t xml:space="preserve"> the benchmarks</w:t>
      </w:r>
      <w:r w:rsidR="00047E60">
        <w:rPr>
          <w:rFonts w:ascii="Calibri" w:eastAsia="Calibri" w:hAnsi="Calibri" w:cs="Calibri"/>
          <w:color w:val="000000"/>
        </w:rPr>
        <w:t xml:space="preserve"> and </w:t>
      </w:r>
      <w:r w:rsidR="0010627D">
        <w:rPr>
          <w:rFonts w:ascii="Calibri" w:eastAsia="Calibri" w:hAnsi="Calibri" w:cs="Calibri"/>
          <w:color w:val="000000"/>
        </w:rPr>
        <w:t xml:space="preserve">our </w:t>
      </w:r>
      <w:r w:rsidR="00047E60">
        <w:rPr>
          <w:rFonts w:ascii="Calibri" w:eastAsia="Calibri" w:hAnsi="Calibri" w:cs="Calibri"/>
          <w:color w:val="000000"/>
        </w:rPr>
        <w:t>experiments,</w:t>
      </w:r>
      <w:r>
        <w:rPr>
          <w:rFonts w:ascii="Calibri" w:eastAsia="Calibri" w:hAnsi="Calibri" w:cs="Calibri"/>
          <w:color w:val="000000"/>
        </w:rPr>
        <w:t xml:space="preserve"> and </w:t>
      </w:r>
      <w:r w:rsidR="00047E60">
        <w:rPr>
          <w:rFonts w:ascii="Calibri" w:eastAsia="Calibri" w:hAnsi="Calibri" w:cs="Calibri"/>
          <w:color w:val="000000"/>
        </w:rPr>
        <w:t xml:space="preserve">provide </w:t>
      </w:r>
      <w:r>
        <w:rPr>
          <w:rFonts w:ascii="Calibri" w:eastAsia="Calibri" w:hAnsi="Calibri" w:cs="Calibri"/>
          <w:color w:val="000000"/>
        </w:rPr>
        <w:t xml:space="preserve">the results for </w:t>
      </w:r>
      <w:r w:rsidR="00047E60">
        <w:rPr>
          <w:rFonts w:ascii="Calibri" w:eastAsia="Calibri" w:hAnsi="Calibri" w:cs="Calibri"/>
          <w:color w:val="000000"/>
        </w:rPr>
        <w:t xml:space="preserve">emulated </w:t>
      </w:r>
      <w:r>
        <w:rPr>
          <w:rFonts w:ascii="Calibri" w:eastAsia="Calibri" w:hAnsi="Calibri" w:cs="Calibri"/>
          <w:color w:val="000000"/>
        </w:rPr>
        <w:t>structured chunk storage</w:t>
      </w:r>
      <w:r w:rsidR="0010627D">
        <w:rPr>
          <w:rStyle w:val="FootnoteReference"/>
          <w:rFonts w:ascii="Calibri" w:eastAsia="Calibri" w:hAnsi="Calibri" w:cs="Calibri"/>
          <w:color w:val="000000"/>
        </w:rPr>
        <w:footnoteReference w:id="3"/>
      </w:r>
      <w:r>
        <w:rPr>
          <w:rFonts w:ascii="Calibri" w:eastAsia="Calibri" w:hAnsi="Calibri" w:cs="Calibri"/>
          <w:color w:val="000000"/>
        </w:rPr>
        <w:t xml:space="preserve"> </w:t>
      </w:r>
      <w:r w:rsidR="0010627D">
        <w:rPr>
          <w:rFonts w:ascii="Calibri" w:eastAsia="Calibri" w:hAnsi="Calibri" w:cs="Calibri"/>
          <w:color w:val="000000"/>
        </w:rPr>
        <w:t xml:space="preserve"> </w:t>
      </w:r>
      <w:r w:rsidR="00047E60">
        <w:rPr>
          <w:rFonts w:ascii="Calibri" w:eastAsia="Calibri" w:hAnsi="Calibri" w:cs="Calibri"/>
          <w:color w:val="000000"/>
        </w:rPr>
        <w:t xml:space="preserve">vs. current HDF5 </w:t>
      </w:r>
      <w:r w:rsidR="002E4D33">
        <w:rPr>
          <w:rFonts w:ascii="Calibri" w:eastAsia="Calibri" w:hAnsi="Calibri" w:cs="Calibri"/>
          <w:color w:val="000000"/>
        </w:rPr>
        <w:t xml:space="preserve">storage </w:t>
      </w:r>
      <w:r w:rsidR="00047E60">
        <w:rPr>
          <w:rFonts w:ascii="Calibri" w:eastAsia="Calibri" w:hAnsi="Calibri" w:cs="Calibri"/>
          <w:color w:val="000000"/>
        </w:rPr>
        <w:t>capabilities.</w:t>
      </w:r>
      <w:r w:rsidR="0010627D">
        <w:rPr>
          <w:rFonts w:ascii="Calibri" w:eastAsia="Calibri" w:hAnsi="Calibri" w:cs="Calibri"/>
          <w:color w:val="000000"/>
        </w:rPr>
        <w:t xml:space="preserve"> </w:t>
      </w:r>
    </w:p>
    <w:p w14:paraId="15C8007D" w14:textId="0643965E" w:rsidR="00611674" w:rsidRDefault="006271E7" w:rsidP="005B0C72">
      <w:pPr>
        <w:pStyle w:val="Heading1"/>
      </w:pPr>
      <w:bookmarkStart w:id="8" w:name="_Ref154674301"/>
      <w:bookmarkStart w:id="9" w:name="_Toc155792100"/>
      <w:bookmarkStart w:id="10" w:name="_Toc155792185"/>
      <w:bookmarkStart w:id="11" w:name="_Toc155792549"/>
      <w:bookmarkStart w:id="12" w:name="_Toc156480646"/>
      <w:r>
        <w:t>Structured Chunk Storage for Sparse Data</w:t>
      </w:r>
      <w:bookmarkEnd w:id="8"/>
      <w:bookmarkEnd w:id="9"/>
      <w:bookmarkEnd w:id="10"/>
      <w:bookmarkEnd w:id="11"/>
      <w:bookmarkEnd w:id="12"/>
    </w:p>
    <w:p w14:paraId="5B94F1D3" w14:textId="5E247FD5" w:rsidR="00224416" w:rsidRPr="00F657C9" w:rsidRDefault="00224416" w:rsidP="00F657C9">
      <w:pPr>
        <w:jc w:val="both"/>
        <w:rPr>
          <w:rFonts w:asciiTheme="minorHAnsi" w:hAnsiTheme="minorHAnsi" w:cstheme="minorHAnsi"/>
        </w:rPr>
      </w:pPr>
      <w:r w:rsidRPr="00A211D3">
        <w:rPr>
          <w:rFonts w:asciiTheme="minorHAnsi" w:hAnsiTheme="minorHAnsi" w:cstheme="minorHAnsi"/>
        </w:rPr>
        <w:t xml:space="preserve">This section describes </w:t>
      </w:r>
      <w:r>
        <w:rPr>
          <w:rFonts w:asciiTheme="minorHAnsi" w:hAnsiTheme="minorHAnsi" w:cstheme="minorHAnsi"/>
        </w:rPr>
        <w:t xml:space="preserve">the benchmark, experimental set up and results when using structured chunk approach for storing sparse data. We compare </w:t>
      </w:r>
      <w:r w:rsidR="00D21F4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current way of storing sparse data with the proposed structured chunk storage.</w:t>
      </w:r>
    </w:p>
    <w:p w14:paraId="5EA00145" w14:textId="208564B9" w:rsidR="00224416" w:rsidRPr="00224416" w:rsidRDefault="00224416" w:rsidP="00224416">
      <w:pPr>
        <w:pStyle w:val="Heading2"/>
      </w:pPr>
      <w:bookmarkStart w:id="13" w:name="_Toc156480647"/>
      <w:r>
        <w:t>Sparse benchmark setup</w:t>
      </w:r>
      <w:bookmarkEnd w:id="13"/>
    </w:p>
    <w:p w14:paraId="6DB8B508" w14:textId="486BF060" w:rsidR="00ED3E1F" w:rsidRPr="00111C19" w:rsidRDefault="00EA099D" w:rsidP="00ED3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C14C84">
        <w:rPr>
          <w:rFonts w:asciiTheme="minorHAnsi" w:eastAsiaTheme="minorHAnsi" w:hAnsiTheme="minorHAnsi" w:cstheme="minorHAnsi"/>
        </w:rPr>
        <w:t>The</w:t>
      </w:r>
      <w:r w:rsidR="00111C19" w:rsidRPr="00C14C84">
        <w:rPr>
          <w:rFonts w:asciiTheme="minorHAnsi" w:eastAsiaTheme="minorHAnsi" w:hAnsiTheme="minorHAnsi" w:cstheme="minorHAnsi"/>
        </w:rPr>
        <w:t xml:space="preserve"> program </w:t>
      </w:r>
      <w:proofErr w:type="spellStart"/>
      <w:r w:rsidRPr="00BA2F0E">
        <w:rPr>
          <w:rFonts w:ascii="Consolas" w:eastAsiaTheme="minorHAnsi" w:hAnsi="Consolas" w:cs="Consolas"/>
          <w:sz w:val="22"/>
          <w:szCs w:val="22"/>
        </w:rPr>
        <w:t>sparse.c</w:t>
      </w:r>
      <w:proofErr w:type="spellEnd"/>
      <w:r w:rsidRPr="00C14C84">
        <w:rPr>
          <w:rFonts w:asciiTheme="minorHAnsi" w:eastAsiaTheme="minorHAnsi" w:hAnsiTheme="minorHAnsi" w:cstheme="minorHAnsi"/>
        </w:rPr>
        <w:t xml:space="preserve"> </w:t>
      </w:r>
      <w:r w:rsidR="00111C19" w:rsidRPr="00C14C84">
        <w:rPr>
          <w:rFonts w:asciiTheme="minorHAnsi" w:eastAsiaTheme="minorHAnsi" w:hAnsiTheme="minorHAnsi" w:cstheme="minorHAnsi"/>
        </w:rPr>
        <w:t>generates a</w:t>
      </w:r>
      <w:r w:rsidR="00475C2B" w:rsidRPr="00C14C84">
        <w:rPr>
          <w:rFonts w:asciiTheme="minorHAnsi" w:eastAsiaTheme="minorHAnsi" w:hAnsiTheme="minorHAnsi" w:cstheme="minorHAnsi"/>
        </w:rPr>
        <w:t>n</w:t>
      </w:r>
      <w:r w:rsidR="00111C19" w:rsidRPr="00C14C84">
        <w:rPr>
          <w:rFonts w:asciiTheme="minorHAnsi" w:eastAsiaTheme="minorHAnsi" w:hAnsiTheme="minorHAnsi" w:cstheme="minorHAnsi"/>
        </w:rPr>
        <w:t xml:space="preserve"> </w:t>
      </w:r>
      <w:r w:rsidR="00E25D01" w:rsidRPr="00C14C84">
        <w:rPr>
          <w:rFonts w:asciiTheme="minorHAnsi" w:eastAsiaTheme="minorHAnsi" w:hAnsiTheme="minorHAnsi" w:cstheme="minorHAnsi"/>
        </w:rPr>
        <w:t xml:space="preserve">HDF5 </w:t>
      </w:r>
      <w:r w:rsidR="00111C19" w:rsidRPr="00C14C84">
        <w:rPr>
          <w:rFonts w:asciiTheme="minorHAnsi" w:eastAsiaTheme="minorHAnsi" w:hAnsiTheme="minorHAnsi" w:cstheme="minorHAnsi"/>
        </w:rPr>
        <w:t xml:space="preserve">file </w:t>
      </w:r>
      <w:r w:rsidR="00475C2B" w:rsidRPr="00BA2F0E">
        <w:rPr>
          <w:rFonts w:ascii="Consolas" w:eastAsiaTheme="minorHAnsi" w:hAnsi="Consolas" w:cs="Consolas"/>
          <w:sz w:val="22"/>
          <w:szCs w:val="22"/>
        </w:rPr>
        <w:t>sparse_file.h5</w:t>
      </w:r>
      <w:r w:rsidR="00475C2B" w:rsidRPr="00C14C84">
        <w:rPr>
          <w:rFonts w:asciiTheme="minorHAnsi" w:eastAsiaTheme="minorHAnsi" w:hAnsiTheme="minorHAnsi" w:cstheme="minorHAnsi"/>
        </w:rPr>
        <w:t xml:space="preserve"> </w:t>
      </w:r>
      <w:r w:rsidR="00111C19" w:rsidRPr="00C14C84">
        <w:rPr>
          <w:rFonts w:asciiTheme="minorHAnsi" w:eastAsiaTheme="minorHAnsi" w:hAnsiTheme="minorHAnsi" w:cstheme="minorHAnsi"/>
        </w:rPr>
        <w:t xml:space="preserve">with a sparse 2-dim data array stored 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under the group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proofErr w:type="spellStart"/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percent_X</w:t>
      </w:r>
      <w:proofErr w:type="spellEnd"/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, where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X</w:t>
      </w:r>
      <w:r w:rsidR="00ED3E1F">
        <w:rPr>
          <w:rFonts w:ascii="Consolas" w:eastAsiaTheme="minorHAnsi" w:hAnsi="Consolas" w:cs="Consolas"/>
          <w:color w:val="000000"/>
          <w:sz w:val="22"/>
          <w:szCs w:val="22"/>
        </w:rPr>
        <w:t>=</w:t>
      </w:r>
      <w:proofErr w:type="gramStart"/>
      <w:r w:rsidR="00ED3E1F">
        <w:rPr>
          <w:rFonts w:ascii="Consolas" w:eastAsiaTheme="minorHAnsi" w:hAnsi="Consolas" w:cs="Consolas"/>
          <w:color w:val="000000"/>
          <w:sz w:val="22"/>
          <w:szCs w:val="22"/>
        </w:rPr>
        <w:t>1,…</w:t>
      </w:r>
      <w:proofErr w:type="gramEnd"/>
      <w:r w:rsidR="00ED3E1F">
        <w:rPr>
          <w:rFonts w:ascii="Consolas" w:eastAsiaTheme="minorHAnsi" w:hAnsi="Consolas" w:cs="Consolas"/>
          <w:color w:val="000000"/>
          <w:sz w:val="22"/>
          <w:szCs w:val="22"/>
        </w:rPr>
        <w:t>,M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ED3E1F" w:rsidRPr="00111C19">
        <w:rPr>
          <w:rFonts w:asciiTheme="minorHAnsi" w:eastAsiaTheme="minorHAnsi" w:hAnsiTheme="minorHAnsi" w:cstheme="minorHAnsi"/>
          <w:color w:val="000000"/>
        </w:rPr>
        <w:t>indicates percentage of the defined values</w:t>
      </w:r>
      <w:r w:rsidR="00ED3E1F">
        <w:rPr>
          <w:rFonts w:asciiTheme="minorHAnsi" w:eastAsiaTheme="minorHAnsi" w:hAnsiTheme="minorHAnsi" w:cstheme="minorHAnsi"/>
          <w:color w:val="000000"/>
        </w:rPr>
        <w:t xml:space="preserve">, </w:t>
      </w:r>
      <w:r w:rsidR="00111C19" w:rsidRPr="00C14C84">
        <w:rPr>
          <w:rFonts w:asciiTheme="minorHAnsi" w:eastAsiaTheme="minorHAnsi" w:hAnsiTheme="minorHAnsi" w:cstheme="minorHAnsi"/>
        </w:rPr>
        <w:t>using two options:</w:t>
      </w:r>
      <w:r w:rsidR="00AB6CD8" w:rsidRPr="00C14C84">
        <w:rPr>
          <w:rFonts w:asciiTheme="minorHAnsi" w:eastAsiaTheme="minorHAnsi" w:hAnsiTheme="minorHAnsi" w:cstheme="minorHAnsi"/>
        </w:rPr>
        <w:t xml:space="preserve"> </w:t>
      </w:r>
      <w:r w:rsidR="00111C19" w:rsidRPr="00C14C84">
        <w:rPr>
          <w:rFonts w:asciiTheme="minorHAnsi" w:eastAsiaTheme="minorHAnsi" w:hAnsiTheme="minorHAnsi" w:cstheme="minorHAnsi"/>
        </w:rPr>
        <w:t xml:space="preserve">as a regular 2-dim HDF5 dataset 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>"</w:t>
      </w:r>
      <w:r w:rsidR="00BA2F0E" w:rsidRPr="00BA2F0E">
        <w:rPr>
          <w:rFonts w:ascii="Consolas" w:eastAsiaTheme="minorHAnsi" w:hAnsi="Consolas" w:cs="Consolas"/>
          <w:sz w:val="22"/>
          <w:szCs w:val="22"/>
        </w:rPr>
        <w:t>sparse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>"</w:t>
      </w:r>
      <w:r w:rsidR="00111C19" w:rsidRPr="00C14C84">
        <w:rPr>
          <w:rFonts w:asciiTheme="minorHAnsi" w:eastAsiaTheme="minorHAnsi" w:hAnsiTheme="minorHAnsi" w:cstheme="minorHAnsi"/>
        </w:rPr>
        <w:t xml:space="preserve"> in which undefined elements are represented by 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 xml:space="preserve">0 </w:t>
      </w:r>
      <w:r w:rsidR="00111C19" w:rsidRPr="00C14C84">
        <w:rPr>
          <w:rFonts w:asciiTheme="minorHAnsi" w:eastAsiaTheme="minorHAnsi" w:hAnsiTheme="minorHAnsi" w:cstheme="minorHAnsi"/>
        </w:rPr>
        <w:t>or as two 1-dim HDF5 datasets. In the latter case</w:t>
      </w:r>
      <w:r w:rsidR="0010627D">
        <w:rPr>
          <w:rFonts w:asciiTheme="minorHAnsi" w:eastAsiaTheme="minorHAnsi" w:hAnsiTheme="minorHAnsi" w:cstheme="minorHAnsi"/>
        </w:rPr>
        <w:t>,</w:t>
      </w:r>
      <w:r w:rsidR="00111C19" w:rsidRPr="00C14C84">
        <w:rPr>
          <w:rFonts w:asciiTheme="minorHAnsi" w:eastAsiaTheme="minorHAnsi" w:hAnsiTheme="minorHAnsi" w:cstheme="minorHAnsi"/>
        </w:rPr>
        <w:t xml:space="preserve"> </w:t>
      </w:r>
      <w:r w:rsidR="00E25D01" w:rsidRPr="00C14C84">
        <w:rPr>
          <w:rFonts w:asciiTheme="minorHAnsi" w:eastAsiaTheme="minorHAnsi" w:hAnsiTheme="minorHAnsi" w:cstheme="minorHAnsi"/>
        </w:rPr>
        <w:t xml:space="preserve">the </w:t>
      </w:r>
      <w:r w:rsidR="00111C19" w:rsidRPr="00C14C84">
        <w:rPr>
          <w:rFonts w:asciiTheme="minorHAnsi" w:eastAsiaTheme="minorHAnsi" w:hAnsiTheme="minorHAnsi" w:cstheme="minorHAnsi"/>
        </w:rPr>
        <w:t>dataset "</w:t>
      </w:r>
      <w:r w:rsidR="00BA2F0E" w:rsidRPr="00BA2F0E">
        <w:rPr>
          <w:rFonts w:ascii="Consolas" w:eastAsiaTheme="minorHAnsi" w:hAnsi="Consolas" w:cs="Consolas"/>
          <w:sz w:val="22"/>
          <w:szCs w:val="22"/>
        </w:rPr>
        <w:t>selection</w:t>
      </w:r>
      <w:r w:rsidR="00111C19" w:rsidRPr="00C14C84">
        <w:rPr>
          <w:rFonts w:asciiTheme="minorHAnsi" w:eastAsiaTheme="minorHAnsi" w:hAnsiTheme="minorHAnsi" w:cstheme="minorHAnsi"/>
        </w:rPr>
        <w:t xml:space="preserve">" contains the encoded hyperslab selection of the defined elements in the data array and </w:t>
      </w:r>
      <w:r w:rsidR="00E25D01" w:rsidRPr="00C14C84">
        <w:rPr>
          <w:rFonts w:asciiTheme="minorHAnsi" w:eastAsiaTheme="minorHAnsi" w:hAnsiTheme="minorHAnsi" w:cstheme="minorHAnsi"/>
        </w:rPr>
        <w:t xml:space="preserve">the </w:t>
      </w:r>
      <w:r w:rsidR="00111C19" w:rsidRPr="00C14C84">
        <w:rPr>
          <w:rFonts w:asciiTheme="minorHAnsi" w:eastAsiaTheme="minorHAnsi" w:hAnsiTheme="minorHAnsi" w:cstheme="minorHAnsi"/>
        </w:rPr>
        <w:t xml:space="preserve">dataset 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>"</w:t>
      </w:r>
      <w:r w:rsidR="00BA2F0E" w:rsidRPr="00BA2F0E">
        <w:rPr>
          <w:rFonts w:ascii="Consolas" w:eastAsiaTheme="minorHAnsi" w:hAnsi="Consolas" w:cs="Consolas"/>
          <w:sz w:val="22"/>
          <w:szCs w:val="22"/>
        </w:rPr>
        <w:t>data</w:t>
      </w:r>
      <w:r w:rsidR="00111C19" w:rsidRPr="00BA2F0E">
        <w:rPr>
          <w:rFonts w:ascii="Consolas" w:eastAsiaTheme="minorHAnsi" w:hAnsi="Consolas" w:cs="Consolas"/>
          <w:sz w:val="22"/>
          <w:szCs w:val="22"/>
        </w:rPr>
        <w:t>"</w:t>
      </w:r>
      <w:r w:rsidR="00111C19" w:rsidRPr="00C14C84">
        <w:rPr>
          <w:rFonts w:asciiTheme="minorHAnsi" w:eastAsiaTheme="minorHAnsi" w:hAnsiTheme="minorHAnsi" w:cstheme="minorHAnsi"/>
        </w:rPr>
        <w:t xml:space="preserve"> contains defined elements themselves. These two 1-dim datasets emulate two corresponding sections of the structured chunk proposed for </w:t>
      </w:r>
      <w:r w:rsidR="00BA2F0E">
        <w:rPr>
          <w:rFonts w:asciiTheme="minorHAnsi" w:eastAsiaTheme="minorHAnsi" w:hAnsiTheme="minorHAnsi" w:cstheme="minorHAnsi"/>
        </w:rPr>
        <w:t xml:space="preserve">storing </w:t>
      </w:r>
      <w:r w:rsidR="00111C19" w:rsidRPr="00C14C84">
        <w:rPr>
          <w:rFonts w:asciiTheme="minorHAnsi" w:eastAsiaTheme="minorHAnsi" w:hAnsiTheme="minorHAnsi" w:cstheme="minorHAnsi"/>
        </w:rPr>
        <w:t xml:space="preserve">sparse </w:t>
      </w:r>
      <w:r w:rsidR="00AB6CD8" w:rsidRPr="00C14C84">
        <w:rPr>
          <w:rFonts w:asciiTheme="minorHAnsi" w:eastAsiaTheme="minorHAnsi" w:hAnsiTheme="minorHAnsi" w:cstheme="minorHAnsi"/>
        </w:rPr>
        <w:t xml:space="preserve">data </w:t>
      </w:r>
      <w:r w:rsidR="00BA2F0E">
        <w:rPr>
          <w:rFonts w:asciiTheme="minorHAnsi" w:eastAsiaTheme="minorHAnsi" w:hAnsiTheme="minorHAnsi" w:cstheme="minorHAnsi"/>
        </w:rPr>
        <w:t>of the fixed-size datatype</w:t>
      </w:r>
      <w:r w:rsidR="00111C19" w:rsidRPr="00C14C84">
        <w:rPr>
          <w:rFonts w:asciiTheme="minorHAnsi" w:eastAsiaTheme="minorHAnsi" w:hAnsiTheme="minorHAnsi" w:cstheme="minorHAnsi"/>
        </w:rPr>
        <w:t>.</w:t>
      </w:r>
      <w:r w:rsidR="00ED3E1F">
        <w:rPr>
          <w:rFonts w:asciiTheme="minorHAnsi" w:eastAsiaTheme="minorHAnsi" w:hAnsiTheme="minorHAnsi" w:cstheme="minorHAnsi"/>
        </w:rPr>
        <w:t xml:space="preserve"> </w:t>
      </w:r>
      <w:r w:rsidR="00783C9C">
        <w:rPr>
          <w:rFonts w:asciiTheme="minorHAnsi" w:eastAsiaTheme="minorHAnsi" w:hAnsiTheme="minorHAnsi" w:cstheme="minorHAnsi"/>
          <w:color w:val="000000"/>
        </w:rPr>
        <w:t>T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he group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proofErr w:type="spellStart"/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percent_X</w:t>
      </w:r>
      <w:proofErr w:type="spellEnd"/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, </w:t>
      </w:r>
      <w:r w:rsidR="00783C9C">
        <w:rPr>
          <w:rFonts w:asciiTheme="minorHAnsi" w:eastAsiaTheme="minorHAnsi" w:hAnsiTheme="minorHAnsi" w:cstheme="minorHAnsi"/>
          <w:color w:val="000000"/>
        </w:rPr>
        <w:t>also contains compressed versions of the three datasets described above.</w:t>
      </w:r>
      <w:r w:rsidR="00ED3E1F">
        <w:rPr>
          <w:rFonts w:asciiTheme="minorHAnsi" w:eastAsiaTheme="minorHAnsi" w:hAnsiTheme="minorHAnsi" w:cstheme="minorHAnsi"/>
          <w:color w:val="000000"/>
        </w:rPr>
        <w:t xml:space="preserve"> </w:t>
      </w:r>
      <w:r w:rsidR="00783C9C">
        <w:rPr>
          <w:rFonts w:asciiTheme="minorHAnsi" w:eastAsiaTheme="minorHAnsi" w:hAnsiTheme="minorHAnsi" w:cstheme="minorHAnsi"/>
          <w:color w:val="000000"/>
        </w:rPr>
        <w:t xml:space="preserve">The value of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M</w:t>
      </w:r>
      <w:r w:rsidR="00ED3E1F" w:rsidRPr="00111C19">
        <w:rPr>
          <w:rFonts w:asciiTheme="minorHAnsi" w:eastAsiaTheme="minorHAnsi" w:hAnsiTheme="minorHAnsi" w:cstheme="minorHAnsi"/>
          <w:color w:val="000000"/>
        </w:rPr>
        <w:t xml:space="preserve"> is specified with a command line option </w:t>
      </w:r>
      <w:r w:rsidR="00ED3E1F" w:rsidRPr="00BA2F0E">
        <w:rPr>
          <w:rFonts w:ascii="Consolas" w:eastAsiaTheme="minorHAnsi" w:hAnsi="Consolas" w:cs="Consolas"/>
          <w:color w:val="000000"/>
          <w:sz w:val="22"/>
          <w:szCs w:val="22"/>
        </w:rPr>
        <w:t>-m</w:t>
      </w:r>
      <w:r w:rsidR="00ED3E1F">
        <w:rPr>
          <w:rFonts w:asciiTheme="minorHAnsi" w:eastAsiaTheme="minorHAnsi" w:hAnsiTheme="minorHAnsi" w:cstheme="minorHAnsi"/>
          <w:color w:val="000000"/>
        </w:rPr>
        <w:t>.</w:t>
      </w:r>
    </w:p>
    <w:p w14:paraId="0F09EDFD" w14:textId="77777777" w:rsidR="00ED3E1F" w:rsidRDefault="00ED3E1F" w:rsidP="00ED3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14:paraId="6EB11119" w14:textId="26188C2A" w:rsidR="00781DA1" w:rsidRDefault="00ED3E1F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>All datasets use chunk</w:t>
      </w:r>
      <w:r w:rsidR="00783C9C">
        <w:rPr>
          <w:rFonts w:asciiTheme="minorHAnsi" w:eastAsiaTheme="minorHAnsi" w:hAnsiTheme="minorHAnsi" w:cstheme="minorHAnsi"/>
          <w:color w:val="000000"/>
        </w:rPr>
        <w:t>ed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storage with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Pr="00111C19">
        <w:rPr>
          <w:rFonts w:asciiTheme="minorHAnsi" w:eastAsiaTheme="minorHAnsi" w:hAnsiTheme="minorHAnsi" w:cstheme="minorHAnsi"/>
          <w:color w:val="000000"/>
        </w:rPr>
        <w:t>a rank and dimension sizes of the chunk being equal to the rank and dimension sizes of the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Pr="00111C19">
        <w:rPr>
          <w:rFonts w:asciiTheme="minorHAnsi" w:eastAsiaTheme="minorHAnsi" w:hAnsiTheme="minorHAnsi" w:cstheme="minorHAnsi"/>
          <w:color w:val="000000"/>
        </w:rPr>
        <w:t>corresponding dataset</w:t>
      </w:r>
      <w:r>
        <w:rPr>
          <w:rFonts w:asciiTheme="minorHAnsi" w:eastAsiaTheme="minorHAnsi" w:hAnsiTheme="minorHAnsi" w:cstheme="minorHAnsi"/>
          <w:color w:val="000000"/>
        </w:rPr>
        <w:t xml:space="preserve">, i.e., each dataset has only one chunk. 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The chunk sizes for the 2-dim sparse </w:t>
      </w:r>
      <w:r w:rsidR="00AB6CD8">
        <w:rPr>
          <w:rFonts w:asciiTheme="minorHAnsi" w:eastAsiaTheme="minorHAnsi" w:hAnsiTheme="minorHAnsi" w:cstheme="minorHAnsi"/>
          <w:color w:val="000000"/>
        </w:rPr>
        <w:t xml:space="preserve">data 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array are specified with a command line option </w:t>
      </w:r>
      <w:r w:rsidR="00111C19" w:rsidRPr="00BA2F0E">
        <w:rPr>
          <w:rFonts w:ascii="Consolas" w:eastAsiaTheme="minorHAnsi" w:hAnsi="Consolas" w:cs="Consolas"/>
          <w:color w:val="000000"/>
          <w:sz w:val="22"/>
          <w:szCs w:val="22"/>
        </w:rPr>
        <w:t>-c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 as multiples of</w:t>
      </w:r>
      <w:r w:rsidR="00111C19">
        <w:rPr>
          <w:rFonts w:asciiTheme="minorHAnsi" w:eastAsiaTheme="minorHAnsi" w:hAnsiTheme="minorHAnsi" w:cstheme="minorHAnsi"/>
          <w:color w:val="000000"/>
        </w:rPr>
        <w:t xml:space="preserve"> 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1024 bytes. The sizes of the 1-dim HDF5 datasets depend on the values of </w:t>
      </w:r>
      <w:r w:rsidR="00111C19" w:rsidRPr="00BA2F0E">
        <w:rPr>
          <w:rFonts w:ascii="Consolas" w:eastAsiaTheme="minorHAnsi" w:hAnsi="Consolas" w:cs="Consolas"/>
          <w:color w:val="000000"/>
          <w:sz w:val="22"/>
          <w:szCs w:val="22"/>
        </w:rPr>
        <w:t>X</w:t>
      </w:r>
      <w:r w:rsidR="00111C19" w:rsidRPr="00111C19">
        <w:rPr>
          <w:rFonts w:asciiTheme="minorHAnsi" w:eastAsiaTheme="minorHAnsi" w:hAnsiTheme="minorHAnsi" w:cstheme="minorHAnsi"/>
          <w:color w:val="000000"/>
        </w:rPr>
        <w:t xml:space="preserve"> and 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a </w:t>
      </w:r>
      <w:r w:rsidR="00111C19" w:rsidRPr="00111C19">
        <w:rPr>
          <w:rFonts w:asciiTheme="minorHAnsi" w:eastAsiaTheme="minorHAnsi" w:hAnsiTheme="minorHAnsi" w:cstheme="minorHAnsi"/>
          <w:color w:val="000000"/>
        </w:rPr>
        <w:t>type of the hyperslab selection</w:t>
      </w:r>
      <w:r w:rsidR="000C6584">
        <w:rPr>
          <w:rFonts w:asciiTheme="minorHAnsi" w:eastAsiaTheme="minorHAnsi" w:hAnsiTheme="minorHAnsi" w:cstheme="minorHAnsi"/>
          <w:color w:val="000000"/>
        </w:rPr>
        <w:t xml:space="preserve"> and </w:t>
      </w:r>
      <w:r w:rsidR="000C6584" w:rsidRPr="000C6584">
        <w:rPr>
          <w:rFonts w:asciiTheme="minorHAnsi" w:eastAsiaTheme="minorHAnsi" w:hAnsiTheme="minorHAnsi" w:cstheme="minorHAnsi"/>
          <w:color w:val="000000"/>
        </w:rPr>
        <w:t xml:space="preserve">are determined after the data and </w:t>
      </w:r>
      <w:r w:rsidR="000C6584">
        <w:rPr>
          <w:rFonts w:asciiTheme="minorHAnsi" w:eastAsiaTheme="minorHAnsi" w:hAnsiTheme="minorHAnsi" w:cstheme="minorHAnsi"/>
          <w:color w:val="000000"/>
        </w:rPr>
        <w:t xml:space="preserve">the </w:t>
      </w:r>
      <w:r w:rsidR="000C6584" w:rsidRPr="000C6584">
        <w:rPr>
          <w:rFonts w:asciiTheme="minorHAnsi" w:eastAsiaTheme="minorHAnsi" w:hAnsiTheme="minorHAnsi" w:cstheme="minorHAnsi"/>
          <w:color w:val="000000"/>
        </w:rPr>
        <w:t xml:space="preserve">hyperslab selection </w:t>
      </w:r>
      <w:r w:rsidR="000C6584">
        <w:rPr>
          <w:rFonts w:asciiTheme="minorHAnsi" w:eastAsiaTheme="minorHAnsi" w:hAnsiTheme="minorHAnsi" w:cstheme="minorHAnsi"/>
          <w:color w:val="000000"/>
        </w:rPr>
        <w:t>have been</w:t>
      </w:r>
      <w:r w:rsidR="000C6584" w:rsidRPr="000C6584">
        <w:rPr>
          <w:rFonts w:asciiTheme="minorHAnsi" w:eastAsiaTheme="minorHAnsi" w:hAnsiTheme="minorHAnsi" w:cstheme="minorHAnsi"/>
          <w:color w:val="000000"/>
        </w:rPr>
        <w:t xml:space="preserve"> generated.</w:t>
      </w:r>
      <w:r w:rsidR="00AB6CD8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3E1A7E44" w14:textId="77777777" w:rsidR="00781DA1" w:rsidRDefault="00781DA1" w:rsidP="00AB6C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25D3C01D" w14:textId="19E9EC49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>The</w:t>
      </w:r>
      <w:r w:rsidR="00AB6CD8">
        <w:rPr>
          <w:rFonts w:asciiTheme="minorHAnsi" w:eastAsiaTheme="minorHAnsi" w:hAnsiTheme="minorHAnsi" w:cstheme="minorHAnsi"/>
          <w:color w:val="000000"/>
        </w:rPr>
        <w:t xml:space="preserve"> program generates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three types of hyperslab selection </w:t>
      </w:r>
      <w:r w:rsidR="00AB6CD8">
        <w:rPr>
          <w:rFonts w:asciiTheme="minorHAnsi" w:eastAsiaTheme="minorHAnsi" w:hAnsiTheme="minorHAnsi" w:cstheme="minorHAnsi"/>
          <w:color w:val="000000"/>
        </w:rPr>
        <w:t>based on a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value </w:t>
      </w:r>
      <w:r w:rsidR="00E25D01">
        <w:rPr>
          <w:rFonts w:asciiTheme="minorHAnsi" w:eastAsiaTheme="minorHAnsi" w:hAnsiTheme="minorHAnsi" w:cstheme="minorHAnsi"/>
          <w:color w:val="000000"/>
        </w:rPr>
        <w:t>(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 w:rsidR="00E25D01">
        <w:rPr>
          <w:rFonts w:asciiTheme="minorHAnsi" w:eastAsiaTheme="minorHAnsi" w:hAnsiTheme="minorHAnsi" w:cstheme="minorHAnsi"/>
          <w:color w:val="000000"/>
        </w:rPr>
        <w:t>,</w:t>
      </w:r>
      <w:r w:rsidR="00781DA1">
        <w:rPr>
          <w:rFonts w:asciiTheme="minorHAnsi" w:eastAsiaTheme="minorHAnsi" w:hAnsiTheme="minorHAnsi" w:cstheme="minorHAnsi"/>
          <w:color w:val="000000"/>
        </w:rPr>
        <w:t xml:space="preserve"> 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2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, or 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3</w:t>
      </w:r>
      <w:r w:rsidR="00E25D01">
        <w:rPr>
          <w:rFonts w:asciiTheme="minorHAnsi" w:eastAsiaTheme="minorHAnsi" w:hAnsiTheme="minorHAnsi" w:cstheme="minorHAnsi"/>
          <w:color w:val="000000"/>
        </w:rPr>
        <w:t>) provided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with a command line option </w:t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-s</w:t>
      </w:r>
      <w:r w:rsidRPr="00111C19">
        <w:rPr>
          <w:rFonts w:asciiTheme="minorHAnsi" w:eastAsiaTheme="minorHAnsi" w:hAnsiTheme="minorHAnsi" w:cstheme="minorHAnsi"/>
          <w:color w:val="000000"/>
        </w:rPr>
        <w:t>:</w:t>
      </w:r>
    </w:p>
    <w:p w14:paraId="477DD12E" w14:textId="041F4D69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40CEB7D7" w14:textId="763A14C7" w:rsidR="00111C19" w:rsidRPr="00E25D01" w:rsidRDefault="00111C19" w:rsidP="001F75EC">
      <w:pPr>
        <w:pStyle w:val="ListParagraph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E25D01">
        <w:rPr>
          <w:rFonts w:cstheme="minorHAnsi"/>
          <w:color w:val="000000"/>
        </w:rPr>
        <w:t xml:space="preserve">random </w:t>
      </w:r>
      <w:r w:rsidR="00E25D01">
        <w:rPr>
          <w:rFonts w:cstheme="minorHAnsi"/>
          <w:color w:val="000000"/>
        </w:rPr>
        <w:t>locations</w:t>
      </w:r>
      <w:r w:rsidRPr="00E25D01">
        <w:rPr>
          <w:rFonts w:cstheme="minorHAnsi"/>
          <w:color w:val="000000"/>
        </w:rPr>
        <w:t xml:space="preserve"> in each row</w:t>
      </w:r>
      <w:r w:rsidR="00E25D01" w:rsidRPr="00E25D01">
        <w:rPr>
          <w:rFonts w:cstheme="minorHAnsi"/>
          <w:color w:val="000000"/>
        </w:rPr>
        <w:t xml:space="preserve"> (</w:t>
      </w:r>
      <w:r w:rsidR="00E25D01" w:rsidRPr="00BA2F0E">
        <w:rPr>
          <w:rFonts w:ascii="Consolas" w:hAnsi="Consolas" w:cs="Consolas"/>
          <w:color w:val="000000"/>
          <w:sz w:val="22"/>
        </w:rPr>
        <w:t>1</w:t>
      </w:r>
      <w:r w:rsidR="00E25D01" w:rsidRPr="00E25D01">
        <w:rPr>
          <w:rFonts w:cstheme="minorHAnsi"/>
          <w:color w:val="000000"/>
        </w:rPr>
        <w:t>)</w:t>
      </w:r>
    </w:p>
    <w:p w14:paraId="556F7CAF" w14:textId="40D806E6" w:rsidR="00111C19" w:rsidRPr="00E25D01" w:rsidRDefault="00111C19" w:rsidP="001F75EC">
      <w:pPr>
        <w:pStyle w:val="ListParagraph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E25D01">
        <w:rPr>
          <w:rFonts w:cstheme="minorHAnsi"/>
          <w:color w:val="000000"/>
        </w:rPr>
        <w:t>random</w:t>
      </w:r>
      <w:r w:rsidR="00E25D01">
        <w:rPr>
          <w:rFonts w:cstheme="minorHAnsi"/>
          <w:color w:val="000000"/>
        </w:rPr>
        <w:t>ly placed</w:t>
      </w:r>
      <w:r w:rsidRPr="00E25D01">
        <w:rPr>
          <w:rFonts w:cstheme="minorHAnsi"/>
          <w:color w:val="000000"/>
        </w:rPr>
        <w:t xml:space="preserve"> rectangular </w:t>
      </w:r>
      <w:r w:rsidR="00E25D01">
        <w:rPr>
          <w:rFonts w:cstheme="minorHAnsi"/>
          <w:color w:val="000000"/>
        </w:rPr>
        <w:t xml:space="preserve">sub-region </w:t>
      </w:r>
      <w:r w:rsidRPr="00E25D01">
        <w:rPr>
          <w:rFonts w:cstheme="minorHAnsi"/>
          <w:color w:val="000000"/>
        </w:rPr>
        <w:t>in the entire chunk</w:t>
      </w:r>
      <w:r w:rsidR="00E25D01" w:rsidRPr="00E25D01">
        <w:rPr>
          <w:rFonts w:cstheme="minorHAnsi"/>
          <w:color w:val="000000"/>
        </w:rPr>
        <w:t xml:space="preserve"> (</w:t>
      </w:r>
      <w:r w:rsidR="00E25D01" w:rsidRPr="00BA2F0E">
        <w:rPr>
          <w:rFonts w:ascii="Consolas" w:hAnsi="Consolas" w:cs="Consolas"/>
          <w:color w:val="000000"/>
          <w:sz w:val="22"/>
        </w:rPr>
        <w:t>2</w:t>
      </w:r>
      <w:r w:rsidR="00E25D01" w:rsidRPr="00E25D01">
        <w:rPr>
          <w:rFonts w:cstheme="minorHAnsi"/>
          <w:color w:val="000000"/>
        </w:rPr>
        <w:t>)</w:t>
      </w:r>
      <w:r w:rsidR="00847C3F">
        <w:rPr>
          <w:rStyle w:val="FootnoteReference"/>
          <w:rFonts w:cstheme="minorHAnsi"/>
          <w:color w:val="000000"/>
        </w:rPr>
        <w:footnoteReference w:id="4"/>
      </w:r>
    </w:p>
    <w:p w14:paraId="310F2DA7" w14:textId="03D9E441" w:rsidR="00111C19" w:rsidRPr="00E25D01" w:rsidRDefault="00E25D01" w:rsidP="001F75EC">
      <w:pPr>
        <w:pStyle w:val="ListParagraph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randomly placed </w:t>
      </w:r>
      <w:r w:rsidR="00111C19" w:rsidRPr="00E25D01">
        <w:rPr>
          <w:rFonts w:cstheme="minorHAnsi"/>
          <w:color w:val="000000"/>
        </w:rPr>
        <w:t xml:space="preserve">continuous </w:t>
      </w:r>
      <w:r w:rsidR="00781DA1">
        <w:rPr>
          <w:rFonts w:cstheme="minorHAnsi"/>
          <w:color w:val="000000"/>
        </w:rPr>
        <w:t>locations</w:t>
      </w:r>
      <w:r w:rsidR="00111C19" w:rsidRPr="00E25D01">
        <w:rPr>
          <w:rFonts w:cstheme="minorHAnsi"/>
          <w:color w:val="000000"/>
        </w:rPr>
        <w:t xml:space="preserve"> in each row</w:t>
      </w:r>
      <w:r w:rsidRPr="00E25D01">
        <w:rPr>
          <w:rFonts w:cstheme="minorHAnsi"/>
          <w:color w:val="000000"/>
        </w:rPr>
        <w:t xml:space="preserve"> (</w:t>
      </w:r>
      <w:r w:rsidRPr="00BA2F0E">
        <w:rPr>
          <w:rFonts w:ascii="Consolas" w:hAnsi="Consolas" w:cs="Consolas"/>
          <w:color w:val="000000"/>
          <w:sz w:val="22"/>
        </w:rPr>
        <w:t>3</w:t>
      </w:r>
      <w:r w:rsidRPr="00E25D01">
        <w:rPr>
          <w:rFonts w:cstheme="minorHAnsi"/>
          <w:color w:val="000000"/>
        </w:rPr>
        <w:t>)</w:t>
      </w:r>
    </w:p>
    <w:p w14:paraId="2E571E9C" w14:textId="5ECA5D77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5F3E1053" w14:textId="3C50ADBA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lastRenderedPageBreak/>
        <w:t xml:space="preserve">The values of the defined elements of the sparse array are generated based on a </w:t>
      </w:r>
      <w:r w:rsidR="00E25D01">
        <w:rPr>
          <w:rFonts w:asciiTheme="minorHAnsi" w:eastAsiaTheme="minorHAnsi" w:hAnsiTheme="minorHAnsi" w:cstheme="minorHAnsi"/>
          <w:color w:val="000000"/>
        </w:rPr>
        <w:t>value (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0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 or </w:t>
      </w:r>
      <w:r w:rsidR="00E25D01" w:rsidRPr="00BA2F0E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) provided with a </w:t>
      </w:r>
      <w:r w:rsidRPr="00111C19">
        <w:rPr>
          <w:rFonts w:asciiTheme="minorHAnsi" w:eastAsiaTheme="minorHAnsi" w:hAnsiTheme="minorHAnsi" w:cstheme="minorHAnsi"/>
          <w:color w:val="000000"/>
        </w:rPr>
        <w:t>command line option -d</w:t>
      </w:r>
      <w:r w:rsidR="00E25D01">
        <w:rPr>
          <w:rFonts w:asciiTheme="minorHAnsi" w:eastAsiaTheme="minorHAnsi" w:hAnsiTheme="minorHAnsi" w:cstheme="minorHAnsi"/>
          <w:color w:val="000000"/>
        </w:rPr>
        <w:t>. The program will generate and initialize data with</w:t>
      </w:r>
    </w:p>
    <w:p w14:paraId="6FB32047" w14:textId="455E783A" w:rsidR="00E25D01" w:rsidRDefault="00E25D01" w:rsidP="001F75EC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E25D01">
        <w:rPr>
          <w:rFonts w:cstheme="minorHAnsi"/>
          <w:color w:val="000000"/>
        </w:rPr>
        <w:t xml:space="preserve">the sequences </w:t>
      </w:r>
      <w:proofErr w:type="gramStart"/>
      <w:r w:rsidRPr="00BA2F0E">
        <w:rPr>
          <w:rFonts w:ascii="Consolas" w:hAnsi="Consolas" w:cs="Consolas"/>
          <w:color w:val="000000"/>
          <w:sz w:val="22"/>
        </w:rPr>
        <w:t>1,2,...</w:t>
      </w:r>
      <w:proofErr w:type="gramEnd"/>
      <w:r w:rsidRPr="00BA2F0E">
        <w:rPr>
          <w:rFonts w:ascii="Consolas" w:hAnsi="Consolas" w:cs="Consolas"/>
          <w:color w:val="000000"/>
          <w:sz w:val="22"/>
        </w:rPr>
        <w:t>,N,</w:t>
      </w:r>
      <w:r w:rsidRPr="00E25D01">
        <w:rPr>
          <w:rFonts w:cstheme="minorHAnsi"/>
          <w:color w:val="000000"/>
        </w:rPr>
        <w:t xml:space="preserve"> where </w:t>
      </w:r>
      <w:r w:rsidRPr="00BA2F0E">
        <w:rPr>
          <w:rFonts w:ascii="Consolas" w:hAnsi="Consolas" w:cs="Consolas"/>
          <w:color w:val="000000"/>
          <w:sz w:val="22"/>
        </w:rPr>
        <w:t>N =&lt; UCHAR_MAX</w:t>
      </w:r>
      <w:r w:rsidR="00BA2F0E">
        <w:rPr>
          <w:rFonts w:ascii="Consolas" w:hAnsi="Consolas" w:cs="Consolas"/>
          <w:color w:val="000000"/>
          <w:sz w:val="22"/>
        </w:rPr>
        <w:t xml:space="preserve"> </w:t>
      </w:r>
      <w:r w:rsidRPr="00BA2F0E">
        <w:rPr>
          <w:rFonts w:ascii="Consolas" w:hAnsi="Consolas" w:cs="Consolas"/>
          <w:color w:val="000000"/>
          <w:sz w:val="22"/>
        </w:rPr>
        <w:t>(0)</w:t>
      </w:r>
    </w:p>
    <w:p w14:paraId="4BE8CCCC" w14:textId="5337156B" w:rsidR="00E25D01" w:rsidRPr="00BA2F0E" w:rsidRDefault="00E25D01" w:rsidP="001F75EC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22"/>
        </w:rPr>
      </w:pPr>
      <w:r>
        <w:rPr>
          <w:rFonts w:cstheme="minorHAnsi"/>
          <w:color w:val="000000"/>
        </w:rPr>
        <w:t>the</w:t>
      </w:r>
      <w:r w:rsidR="00111C19" w:rsidRPr="00E25D01">
        <w:rPr>
          <w:rFonts w:cstheme="minorHAnsi"/>
          <w:color w:val="000000"/>
        </w:rPr>
        <w:t xml:space="preserve"> random values between </w:t>
      </w:r>
      <w:r w:rsidR="00111C19" w:rsidRPr="00BA2F0E">
        <w:rPr>
          <w:rFonts w:ascii="Consolas" w:hAnsi="Consolas" w:cs="Consolas"/>
          <w:color w:val="000000"/>
          <w:sz w:val="22"/>
        </w:rPr>
        <w:t>1</w:t>
      </w:r>
      <w:r w:rsidR="00111C19" w:rsidRPr="00E25D01">
        <w:rPr>
          <w:rFonts w:cstheme="minorHAnsi"/>
          <w:color w:val="000000"/>
        </w:rPr>
        <w:t xml:space="preserve"> and </w:t>
      </w:r>
      <w:r w:rsidR="00111C19" w:rsidRPr="00BA2F0E">
        <w:rPr>
          <w:rFonts w:ascii="Consolas" w:hAnsi="Consolas" w:cs="Consolas"/>
          <w:color w:val="000000"/>
          <w:sz w:val="22"/>
        </w:rPr>
        <w:t>UCHAR_MAX</w:t>
      </w:r>
      <w:r w:rsidRPr="00BA2F0E">
        <w:rPr>
          <w:rFonts w:ascii="Consolas" w:hAnsi="Consolas" w:cs="Consolas"/>
          <w:color w:val="000000"/>
          <w:sz w:val="22"/>
        </w:rPr>
        <w:t xml:space="preserve"> (1) </w:t>
      </w:r>
    </w:p>
    <w:p w14:paraId="5DC83861" w14:textId="38F994A7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241B1D63" w14:textId="33650CE2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</w:t>
      </w:r>
      <w:r w:rsidR="00781DA1" w:rsidRPr="00E11A2F">
        <w:rPr>
          <w:rFonts w:ascii="Consolas" w:eastAsiaTheme="minorHAnsi" w:hAnsi="Consolas" w:cs="Consolas"/>
          <w:color w:val="000000"/>
          <w:sz w:val="22"/>
          <w:szCs w:val="22"/>
        </w:rPr>
        <w:t xml:space="preserve">h5cc </w:t>
      </w:r>
      <w:r w:rsidR="00781DA1">
        <w:rPr>
          <w:rFonts w:asciiTheme="minorHAnsi" w:eastAsiaTheme="minorHAnsi" w:hAnsiTheme="minorHAnsi" w:cstheme="minorHAnsi"/>
          <w:color w:val="000000"/>
        </w:rPr>
        <w:t xml:space="preserve">can be used to 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compile the program.  </w:t>
      </w:r>
    </w:p>
    <w:p w14:paraId="0857588E" w14:textId="3AEBDAC2" w:rsidR="00111C19" w:rsidRPr="00111C19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Example: The commands</w:t>
      </w:r>
    </w:p>
    <w:p w14:paraId="19ED0054" w14:textId="00C3BDF1" w:rsidR="00111C19" w:rsidRPr="00E11A2F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           </w:t>
      </w:r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 xml:space="preserve">h5cc </w:t>
      </w:r>
      <w:proofErr w:type="spellStart"/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>sparse.c</w:t>
      </w:r>
      <w:proofErr w:type="spellEnd"/>
    </w:p>
    <w:p w14:paraId="34324798" w14:textId="12774E20" w:rsidR="00111C19" w:rsidRPr="00E11A2F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</w:rPr>
      </w:pPr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 xml:space="preserve">     ./</w:t>
      </w:r>
      <w:proofErr w:type="spellStart"/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>a.out</w:t>
      </w:r>
      <w:proofErr w:type="spellEnd"/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 xml:space="preserve"> -c 1x1 -m 3 -s 2</w:t>
      </w:r>
    </w:p>
    <w:p w14:paraId="07F16B16" w14:textId="590B3B98" w:rsidR="00111C19" w:rsidRPr="00111C19" w:rsidRDefault="00111C19" w:rsidP="00111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3F4642C0" w14:textId="053417F3" w:rsidR="002E0C7E" w:rsidRDefault="00111C1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111C19">
        <w:rPr>
          <w:rFonts w:asciiTheme="minorHAnsi" w:eastAsiaTheme="minorHAnsi" w:hAnsiTheme="minorHAnsi" w:cstheme="minorHAnsi"/>
          <w:color w:val="000000"/>
        </w:rPr>
        <w:t xml:space="preserve">will generate </w:t>
      </w:r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>sparse_file.h5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with the following file structure shown by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the </w:t>
      </w:r>
      <w:r w:rsidRPr="00E11A2F">
        <w:rPr>
          <w:rFonts w:ascii="Consolas" w:eastAsiaTheme="minorHAnsi" w:hAnsi="Consolas" w:cs="Consolas"/>
          <w:color w:val="000000"/>
          <w:sz w:val="22"/>
          <w:szCs w:val="22"/>
        </w:rPr>
        <w:t>h5dump -n</w:t>
      </w:r>
      <w:r w:rsidRPr="00111C19">
        <w:rPr>
          <w:rFonts w:asciiTheme="minorHAnsi" w:eastAsiaTheme="minorHAnsi" w:hAnsiTheme="minorHAnsi" w:cstheme="minorHAnsi"/>
          <w:color w:val="000000"/>
        </w:rPr>
        <w:t xml:space="preserve"> command:</w:t>
      </w:r>
    </w:p>
    <w:p w14:paraId="165A3246" w14:textId="77777777" w:rsidR="00475C2B" w:rsidRDefault="00475C2B" w:rsidP="00111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6DE820DE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HDF5 "sparse_file.h5" {</w:t>
      </w:r>
    </w:p>
    <w:p w14:paraId="7D41DD81" w14:textId="77777777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FILE_CONTENTS {</w:t>
      </w:r>
    </w:p>
    <w:p w14:paraId="62DB9D9D" w14:textId="35D77A53" w:rsidR="00BA2F0E" w:rsidRPr="00C26C58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 w:rsidRPr="00C26C5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g</w:t>
      </w:r>
      <w:r w:rsidRPr="00C26C5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roup</w:t>
      </w:r>
      <w:r w:rsidR="00C26C58" w:rsidRPr="00C26C5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C26C5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/</w:t>
      </w:r>
    </w:p>
    <w:p w14:paraId="1E3A84B3" w14:textId="1D844C25" w:rsidR="00BA2F0E" w:rsidRPr="0061061F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61061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group /percent_1</w:t>
      </w:r>
    </w:p>
    <w:p w14:paraId="460199C0" w14:textId="08985A86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/percent_1/data</w:t>
      </w:r>
    </w:p>
    <w:p w14:paraId="4674229B" w14:textId="0886A381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/percent_1/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data_comp</w:t>
      </w:r>
      <w:proofErr w:type="spellEnd"/>
    </w:p>
    <w:p w14:paraId="70607590" w14:textId="2BA7A03D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/percent_1/selection</w:t>
      </w:r>
    </w:p>
    <w:p w14:paraId="3F8B0CAC" w14:textId="00C5FF0D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/percent_1/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selection_comp</w:t>
      </w:r>
      <w:proofErr w:type="spellEnd"/>
    </w:p>
    <w:p w14:paraId="547209F6" w14:textId="0F3D3045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/percent_1/sparse</w:t>
      </w:r>
    </w:p>
    <w:p w14:paraId="4E86DBD4" w14:textId="1109EB21" w:rsidR="00BA2F0E" w:rsidRPr="00BA2F0E" w:rsidRDefault="00BA2F0E" w:rsidP="006106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/percent_1/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sparse_com</w:t>
      </w:r>
      <w:proofErr w:type="spellEnd"/>
    </w:p>
    <w:p w14:paraId="26AC2FBB" w14:textId="014217A5" w:rsidR="00BA2F0E" w:rsidRPr="0061061F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61061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group /percent_2</w:t>
      </w:r>
    </w:p>
    <w:p w14:paraId="36AFD900" w14:textId="619DACCE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/percent_2/data</w:t>
      </w:r>
    </w:p>
    <w:p w14:paraId="13249418" w14:textId="53371E3E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/percent_2/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data_comp</w:t>
      </w:r>
      <w:proofErr w:type="spellEnd"/>
    </w:p>
    <w:p w14:paraId="7D520DF1" w14:textId="4D2E91F0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/percent_2/selection</w:t>
      </w:r>
    </w:p>
    <w:p w14:paraId="4FEDE3B7" w14:textId="762F738C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/percent_2/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selection_comp</w:t>
      </w:r>
      <w:proofErr w:type="spellEnd"/>
    </w:p>
    <w:p w14:paraId="7445C569" w14:textId="160E1756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/percent_2/sparse</w:t>
      </w:r>
    </w:p>
    <w:p w14:paraId="33B3367F" w14:textId="77AB14BF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/percent_2/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sparse_comp</w:t>
      </w:r>
      <w:proofErr w:type="spellEnd"/>
    </w:p>
    <w:p w14:paraId="7D3E6872" w14:textId="2BAACB47" w:rsidR="00BA2F0E" w:rsidRPr="0061061F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61061F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group /percent_3</w:t>
      </w:r>
    </w:p>
    <w:p w14:paraId="5E39D419" w14:textId="3C121C7B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/percent_3/data</w:t>
      </w:r>
    </w:p>
    <w:p w14:paraId="6B8AB87E" w14:textId="091F99CC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/percent_3/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data_comp</w:t>
      </w:r>
      <w:proofErr w:type="spellEnd"/>
    </w:p>
    <w:p w14:paraId="43D4ABD0" w14:textId="07B22E1F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/percent_3/selection</w:t>
      </w:r>
    </w:p>
    <w:p w14:paraId="50D035EF" w14:textId="4A07DC93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/percent_3/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selection_comp</w:t>
      </w:r>
      <w:proofErr w:type="spellEnd"/>
    </w:p>
    <w:p w14:paraId="5EB1F6D3" w14:textId="58B1D0FD" w:rsidR="00BA2F0E" w:rsidRP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/percent_3/sparse</w:t>
      </w:r>
    </w:p>
    <w:p w14:paraId="0DDE9FA7" w14:textId="381F73C7" w:rsidR="00BA2F0E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C26C58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dataset /percent_3/</w:t>
      </w:r>
      <w:proofErr w:type="spellStart"/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sparse_comp</w:t>
      </w:r>
      <w:proofErr w:type="spellEnd"/>
      <w:r w:rsidR="00475C2B" w:rsidRPr="00BA2F0E">
        <w:rPr>
          <w:rFonts w:ascii="Consolas" w:eastAsiaTheme="minorHAnsi" w:hAnsi="Consolas" w:cs="Consolas"/>
          <w:color w:val="000000"/>
          <w:sz w:val="22"/>
          <w:szCs w:val="22"/>
        </w:rPr>
        <w:t xml:space="preserve">   </w:t>
      </w:r>
    </w:p>
    <w:p w14:paraId="57B7CEE7" w14:textId="309F6F95" w:rsidR="00475C2B" w:rsidRPr="00475C2B" w:rsidRDefault="00BA2F0E" w:rsidP="00BA2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="00475C2B" w:rsidRPr="00475C2B">
        <w:rPr>
          <w:rFonts w:asciiTheme="minorHAnsi" w:eastAsiaTheme="minorHAnsi" w:hAnsiTheme="minorHAnsi" w:cstheme="minorHAnsi"/>
          <w:color w:val="000000"/>
        </w:rPr>
        <w:t>}</w:t>
      </w:r>
    </w:p>
    <w:p w14:paraId="41895E8B" w14:textId="5AE3F749" w:rsidR="00475C2B" w:rsidRPr="00BA2F0E" w:rsidRDefault="00475C2B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BA2F0E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594E5BB9" w14:textId="376AAFDE" w:rsidR="00475C2B" w:rsidRDefault="00475C2B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475C2B">
        <w:rPr>
          <w:rFonts w:asciiTheme="minorHAnsi" w:eastAsiaTheme="minorHAnsi" w:hAnsiTheme="minorHAnsi" w:cstheme="minorHAnsi"/>
          <w:color w:val="000000"/>
        </w:rPr>
        <w:t>Datasets "</w:t>
      </w:r>
      <w:r w:rsidR="0061061F">
        <w:rPr>
          <w:rFonts w:asciiTheme="minorHAnsi" w:eastAsiaTheme="minorHAnsi" w:hAnsiTheme="minorHAnsi" w:cstheme="minorHAnsi"/>
          <w:color w:val="000000"/>
        </w:rPr>
        <w:t>sparse</w:t>
      </w:r>
      <w:r w:rsidRPr="00475C2B">
        <w:rPr>
          <w:rFonts w:asciiTheme="minorHAnsi" w:eastAsiaTheme="minorHAnsi" w:hAnsiTheme="minorHAnsi" w:cstheme="minorHAnsi"/>
          <w:color w:val="000000"/>
        </w:rPr>
        <w:t xml:space="preserve">" and its compressed counterpart </w:t>
      </w:r>
      <w:r w:rsidRPr="0061061F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proofErr w:type="spellStart"/>
      <w:r w:rsidR="0061061F" w:rsidRPr="0061061F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 w:rsidRPr="0061061F"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 w:rsidRPr="0061061F">
        <w:rPr>
          <w:rFonts w:ascii="Consolas" w:eastAsiaTheme="minorHAnsi" w:hAnsi="Consolas" w:cs="Consolas"/>
          <w:color w:val="000000"/>
          <w:sz w:val="22"/>
          <w:szCs w:val="22"/>
        </w:rPr>
        <w:t>"</w:t>
      </w:r>
      <w:r w:rsidRPr="00475C2B">
        <w:rPr>
          <w:rFonts w:asciiTheme="minorHAnsi" w:eastAsiaTheme="minorHAnsi" w:hAnsiTheme="minorHAnsi" w:cstheme="minorHAnsi"/>
          <w:color w:val="000000"/>
        </w:rPr>
        <w:t xml:space="preserve"> will have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 </w:t>
      </w:r>
      <w:r w:rsidRPr="00475C2B">
        <w:rPr>
          <w:rFonts w:asciiTheme="minorHAnsi" w:eastAsiaTheme="minorHAnsi" w:hAnsiTheme="minorHAnsi" w:cstheme="minorHAnsi"/>
          <w:color w:val="000000"/>
        </w:rPr>
        <w:t xml:space="preserve">dimensions </w:t>
      </w:r>
      <w:r w:rsidR="004F45C2">
        <w:rPr>
          <w:rFonts w:asciiTheme="minorHAnsi" w:eastAsiaTheme="minorHAnsi" w:hAnsiTheme="minorHAnsi" w:cstheme="minorHAnsi"/>
          <w:color w:val="000000"/>
        </w:rPr>
        <w:t>1024</w:t>
      </w:r>
      <w:r w:rsidR="00295B89">
        <w:rPr>
          <w:rFonts w:asciiTheme="minorHAnsi" w:eastAsiaTheme="minorHAnsi" w:hAnsiTheme="minorHAnsi" w:cstheme="minorHAnsi"/>
          <w:color w:val="000000"/>
        </w:rPr>
        <w:t>x1024</w:t>
      </w:r>
      <w:r w:rsidRPr="00475C2B">
        <w:rPr>
          <w:rFonts w:asciiTheme="minorHAnsi" w:eastAsiaTheme="minorHAnsi" w:hAnsiTheme="minorHAnsi" w:cstheme="minorHAnsi"/>
          <w:color w:val="000000"/>
        </w:rPr>
        <w:t xml:space="preserve"> with data density varying from 1 to 3%.  All defined elements</w:t>
      </w:r>
      <w:r w:rsidR="00E25D01">
        <w:rPr>
          <w:rFonts w:asciiTheme="minorHAnsi" w:eastAsiaTheme="minorHAnsi" w:hAnsiTheme="minorHAnsi" w:cstheme="minorHAnsi"/>
          <w:color w:val="000000"/>
        </w:rPr>
        <w:t xml:space="preserve"> </w:t>
      </w:r>
      <w:r w:rsidRPr="00475C2B">
        <w:rPr>
          <w:rFonts w:asciiTheme="minorHAnsi" w:eastAsiaTheme="minorHAnsi" w:hAnsiTheme="minorHAnsi" w:cstheme="minorHAnsi"/>
          <w:color w:val="000000"/>
        </w:rPr>
        <w:t>are located in a randomly placed rectangular sub-region (hyperslab) of the dataset.</w:t>
      </w:r>
    </w:p>
    <w:p w14:paraId="215F047B" w14:textId="131F6648" w:rsidR="00295B89" w:rsidRDefault="00295B8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4E59187F" w14:textId="1DE78458" w:rsidR="00E30CC4" w:rsidRDefault="00295B8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We ran the program with </w:t>
      </w:r>
      <w:r w:rsidRPr="0061061F">
        <w:rPr>
          <w:rFonts w:ascii="Consolas" w:eastAsiaTheme="minorHAnsi" w:hAnsi="Consolas" w:cs="Consolas"/>
          <w:color w:val="000000"/>
          <w:sz w:val="22"/>
          <w:szCs w:val="22"/>
        </w:rPr>
        <w:t>m=10</w:t>
      </w:r>
      <w:r>
        <w:rPr>
          <w:rFonts w:asciiTheme="minorHAnsi" w:eastAsiaTheme="minorHAnsi" w:hAnsiTheme="minorHAnsi" w:cstheme="minorHAnsi"/>
          <w:color w:val="000000"/>
        </w:rPr>
        <w:t xml:space="preserve"> for the three types of hyperslab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selection </w:t>
      </w:r>
      <w:r w:rsidR="0006556B">
        <w:rPr>
          <w:rFonts w:asciiTheme="minorHAnsi" w:eastAsiaTheme="minorHAnsi" w:hAnsiTheme="minorHAnsi" w:cstheme="minorHAnsi"/>
          <w:color w:val="000000"/>
        </w:rPr>
        <w:t>described above generating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random </w:t>
      </w:r>
      <w:r w:rsidR="0006556B">
        <w:rPr>
          <w:rFonts w:asciiTheme="minorHAnsi" w:eastAsiaTheme="minorHAnsi" w:hAnsiTheme="minorHAnsi" w:cstheme="minorHAnsi"/>
          <w:color w:val="000000"/>
        </w:rPr>
        <w:t>or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compressible </w:t>
      </w:r>
      <w:r w:rsidR="00411679">
        <w:rPr>
          <w:rFonts w:asciiTheme="minorHAnsi" w:eastAsiaTheme="minorHAnsi" w:hAnsiTheme="minorHAnsi" w:cstheme="minorHAnsi"/>
          <w:color w:val="000000"/>
        </w:rPr>
        <w:t xml:space="preserve">raw 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data. Our goal was to evaluate </w:t>
      </w:r>
      <w:r w:rsidR="00783C9C">
        <w:rPr>
          <w:rFonts w:asciiTheme="minorHAnsi" w:eastAsiaTheme="minorHAnsi" w:hAnsiTheme="minorHAnsi" w:cstheme="minorHAnsi"/>
          <w:color w:val="000000"/>
        </w:rPr>
        <w:t xml:space="preserve">storage requirements for </w:t>
      </w:r>
      <w:r w:rsidR="00CF7949">
        <w:rPr>
          <w:rFonts w:asciiTheme="minorHAnsi" w:eastAsiaTheme="minorHAnsi" w:hAnsiTheme="minorHAnsi" w:cstheme="minorHAnsi"/>
          <w:color w:val="000000"/>
        </w:rPr>
        <w:t>the structured chunk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 with and without data compression and compare it with the current HDF5 </w:t>
      </w:r>
      <w:r w:rsidR="00F61DAC">
        <w:rPr>
          <w:rFonts w:asciiTheme="minorHAnsi" w:eastAsiaTheme="minorHAnsi" w:hAnsiTheme="minorHAnsi" w:cstheme="minorHAnsi"/>
          <w:color w:val="000000"/>
        </w:rPr>
        <w:t>storage for sparse data</w:t>
      </w:r>
      <w:r w:rsidR="00E30CC4">
        <w:rPr>
          <w:rFonts w:asciiTheme="minorHAnsi" w:eastAsiaTheme="minorHAnsi" w:hAnsiTheme="minorHAnsi" w:cstheme="minorHAnsi"/>
          <w:color w:val="000000"/>
        </w:rPr>
        <w:t>.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65264E7D" w14:textId="77777777" w:rsidR="00E30CC4" w:rsidRDefault="00E30CC4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4AE532DE" w14:textId="5371A59F" w:rsidR="00797B12" w:rsidRDefault="00783C9C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lastRenderedPageBreak/>
        <w:t>I</w:t>
      </w:r>
      <w:r w:rsidR="002C6416">
        <w:rPr>
          <w:rFonts w:asciiTheme="minorHAnsi" w:eastAsiaTheme="minorHAnsi" w:hAnsiTheme="minorHAnsi" w:cstheme="minorHAnsi"/>
          <w:color w:val="000000"/>
        </w:rPr>
        <w:t xml:space="preserve">n the tables </w:t>
      </w:r>
      <w:r>
        <w:rPr>
          <w:rFonts w:asciiTheme="minorHAnsi" w:eastAsiaTheme="minorHAnsi" w:hAnsiTheme="minorHAnsi" w:cstheme="minorHAnsi"/>
          <w:color w:val="000000"/>
        </w:rPr>
        <w:t xml:space="preserve">below 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we provide the results </w:t>
      </w:r>
      <w:r>
        <w:rPr>
          <w:rFonts w:asciiTheme="minorHAnsi" w:eastAsiaTheme="minorHAnsi" w:hAnsiTheme="minorHAnsi" w:cstheme="minorHAnsi"/>
          <w:color w:val="000000"/>
        </w:rPr>
        <w:t xml:space="preserve">only 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for the datasets stored in </w:t>
      </w:r>
      <w:r w:rsidR="00CF7949" w:rsidRPr="0061061F">
        <w:rPr>
          <w:rFonts w:ascii="Consolas" w:eastAsiaTheme="minorHAnsi" w:hAnsi="Consolas" w:cs="Consolas"/>
          <w:color w:val="000000"/>
        </w:rPr>
        <w:t>/percent_10</w:t>
      </w:r>
      <w:r w:rsidR="00CF7949">
        <w:rPr>
          <w:rFonts w:asciiTheme="minorHAnsi" w:eastAsiaTheme="minorHAnsi" w:hAnsiTheme="minorHAnsi" w:cstheme="minorHAnsi"/>
          <w:color w:val="000000"/>
        </w:rPr>
        <w:t xml:space="preserve"> group and chunk size </w:t>
      </w:r>
      <w:r w:rsidR="00CF7949" w:rsidRPr="0061061F">
        <w:rPr>
          <w:rFonts w:ascii="Consolas" w:eastAsiaTheme="minorHAnsi" w:hAnsi="Consolas" w:cs="Consolas"/>
          <w:color w:val="000000"/>
          <w:sz w:val="22"/>
          <w:szCs w:val="22"/>
        </w:rPr>
        <w:t>1024x1024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 since they are similar for other percentage and chunk sizes</w:t>
      </w:r>
      <w:r w:rsidR="002C6416">
        <w:rPr>
          <w:rFonts w:asciiTheme="minorHAnsi" w:eastAsiaTheme="minorHAnsi" w:hAnsiTheme="minorHAnsi" w:cstheme="minorHAnsi"/>
          <w:color w:val="000000"/>
        </w:rPr>
        <w:t xml:space="preserve">. </w:t>
      </w:r>
      <w:r>
        <w:rPr>
          <w:rFonts w:asciiTheme="minorHAnsi" w:eastAsiaTheme="minorHAnsi" w:hAnsiTheme="minorHAnsi" w:cstheme="minorHAnsi"/>
          <w:color w:val="000000"/>
        </w:rPr>
        <w:t xml:space="preserve">Comprehensive </w:t>
      </w:r>
      <w:r w:rsidR="002C6416">
        <w:rPr>
          <w:rFonts w:asciiTheme="minorHAnsi" w:eastAsiaTheme="minorHAnsi" w:hAnsiTheme="minorHAnsi" w:cstheme="minorHAnsi"/>
          <w:color w:val="000000"/>
        </w:rPr>
        <w:t>results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 </w:t>
      </w:r>
      <w:r>
        <w:rPr>
          <w:rFonts w:asciiTheme="minorHAnsi" w:eastAsiaTheme="minorHAnsi" w:hAnsiTheme="minorHAnsi" w:cstheme="minorHAnsi"/>
          <w:color w:val="000000"/>
        </w:rPr>
        <w:t>are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 provided in Appendix 1</w:t>
      </w:r>
      <w:r w:rsidR="00CF7949">
        <w:rPr>
          <w:rFonts w:asciiTheme="minorHAnsi" w:eastAsiaTheme="minorHAnsi" w:hAnsiTheme="minorHAnsi" w:cstheme="minorHAnsi"/>
          <w:color w:val="000000"/>
        </w:rPr>
        <w:t>.</w:t>
      </w:r>
      <w:r w:rsidR="00304BDD">
        <w:rPr>
          <w:rFonts w:asciiTheme="minorHAnsi" w:eastAsiaTheme="minorHAnsi" w:hAnsiTheme="minorHAnsi" w:cstheme="minorHAnsi"/>
          <w:color w:val="000000"/>
        </w:rPr>
        <w:t xml:space="preserve"> The storage savings trends 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for different </w:t>
      </w:r>
      <w:r w:rsidR="00E30CC4">
        <w:rPr>
          <w:rFonts w:asciiTheme="minorHAnsi" w:eastAsiaTheme="minorHAnsi" w:hAnsiTheme="minorHAnsi" w:cstheme="minorHAnsi"/>
          <w:color w:val="000000"/>
        </w:rPr>
        <w:t>data densities</w:t>
      </w:r>
      <w:r w:rsidR="00BC32F6">
        <w:rPr>
          <w:rFonts w:asciiTheme="minorHAnsi" w:eastAsiaTheme="minorHAnsi" w:hAnsiTheme="minorHAnsi" w:cstheme="minorHAnsi"/>
          <w:color w:val="000000"/>
        </w:rPr>
        <w:t xml:space="preserve"> 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(percentage) </w:t>
      </w:r>
      <w:r w:rsidR="00304BDD">
        <w:rPr>
          <w:rFonts w:asciiTheme="minorHAnsi" w:eastAsiaTheme="minorHAnsi" w:hAnsiTheme="minorHAnsi" w:cstheme="minorHAnsi"/>
          <w:color w:val="000000"/>
        </w:rPr>
        <w:t xml:space="preserve">are shown on the graphs. </w:t>
      </w:r>
      <w:r w:rsidR="0061061F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0D2D716D" w14:textId="72A84BE3" w:rsidR="00F65869" w:rsidRPr="00797B12" w:rsidRDefault="00797B12" w:rsidP="00797B12">
      <w:pPr>
        <w:pStyle w:val="Heading2"/>
      </w:pPr>
      <w:bookmarkStart w:id="14" w:name="_Toc156480648"/>
      <w:r>
        <w:t>Compression and hyperslab selection encoding</w:t>
      </w:r>
      <w:bookmarkEnd w:id="14"/>
    </w:p>
    <w:p w14:paraId="4C5ED461" w14:textId="543421EE" w:rsidR="0006556B" w:rsidRPr="00F65869" w:rsidRDefault="00F6586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F65869">
        <w:rPr>
          <w:rFonts w:asciiTheme="minorHAnsi" w:eastAsiaTheme="minorHAnsi" w:hAnsiTheme="minorHAnsi" w:cstheme="minorHAnsi"/>
          <w:color w:val="000000"/>
        </w:rPr>
        <w:fldChar w:fldCharType="begin"/>
      </w:r>
      <w:r w:rsidRPr="00F65869">
        <w:rPr>
          <w:rFonts w:asciiTheme="minorHAnsi" w:eastAsiaTheme="minorHAnsi" w:hAnsiTheme="minorHAnsi" w:cstheme="minorHAnsi"/>
          <w:color w:val="000000"/>
        </w:rPr>
        <w:instrText xml:space="preserve"> REF _Ref155794434 \h  \* MERGEFORMAT </w:instrText>
      </w:r>
      <w:r w:rsidRPr="00F65869">
        <w:rPr>
          <w:rFonts w:asciiTheme="minorHAnsi" w:eastAsiaTheme="minorHAnsi" w:hAnsiTheme="minorHAnsi" w:cstheme="minorHAnsi"/>
          <w:color w:val="000000"/>
        </w:rPr>
      </w:r>
      <w:r w:rsidRPr="00F65869">
        <w:rPr>
          <w:rFonts w:asciiTheme="minorHAnsi" w:eastAsiaTheme="minorHAnsi" w:hAnsiTheme="minorHAnsi" w:cstheme="minorHAnsi"/>
          <w:color w:val="000000"/>
        </w:rPr>
        <w:fldChar w:fldCharType="separate"/>
      </w:r>
      <w:r w:rsidRPr="00F65869">
        <w:rPr>
          <w:rFonts w:asciiTheme="minorHAnsi" w:hAnsiTheme="minorHAnsi" w:cstheme="minorHAnsi"/>
        </w:rPr>
        <w:t xml:space="preserve">Table </w:t>
      </w:r>
      <w:r w:rsidRPr="00F65869">
        <w:rPr>
          <w:rFonts w:asciiTheme="minorHAnsi" w:hAnsiTheme="minorHAnsi" w:cstheme="minorHAnsi"/>
          <w:noProof/>
        </w:rPr>
        <w:t>1</w:t>
      </w:r>
      <w:r w:rsidRPr="00F65869">
        <w:rPr>
          <w:rFonts w:asciiTheme="minorHAnsi" w:eastAsiaTheme="minorHAnsi" w:hAnsiTheme="minorHAnsi" w:cstheme="minorHAnsi"/>
          <w:color w:val="000000"/>
        </w:rPr>
        <w:fldChar w:fldCharType="end"/>
      </w:r>
      <w:r w:rsidR="0099785B">
        <w:rPr>
          <w:rFonts w:asciiTheme="minorHAnsi" w:eastAsiaTheme="minorHAnsi" w:hAnsiTheme="minorHAnsi" w:cstheme="minorHAnsi"/>
          <w:color w:val="000000"/>
        </w:rPr>
        <w:t xml:space="preserve"> </w:t>
      </w:r>
      <w:r>
        <w:rPr>
          <w:rFonts w:asciiTheme="minorHAnsi" w:eastAsiaTheme="minorHAnsi" w:hAnsiTheme="minorHAnsi" w:cstheme="minorHAnsi"/>
          <w:color w:val="000000"/>
        </w:rPr>
        <w:t>shows sizes of encoded selection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 for each selection type</w:t>
      </w:r>
      <w:r w:rsidR="00BB693B">
        <w:rPr>
          <w:rFonts w:asciiTheme="minorHAnsi" w:eastAsiaTheme="minorHAnsi" w:hAnsiTheme="minorHAnsi" w:cstheme="minorHAnsi"/>
          <w:color w:val="000000"/>
        </w:rPr>
        <w:t xml:space="preserve">, its compressed counterpart and corresponding </w:t>
      </w:r>
      <w:r w:rsidR="001F75EC">
        <w:rPr>
          <w:rFonts w:asciiTheme="minorHAnsi" w:eastAsiaTheme="minorHAnsi" w:hAnsiTheme="minorHAnsi" w:cstheme="minorHAnsi"/>
          <w:color w:val="000000"/>
        </w:rPr>
        <w:t xml:space="preserve">compression </w:t>
      </w:r>
      <w:r w:rsidR="00BB693B">
        <w:rPr>
          <w:rFonts w:asciiTheme="minorHAnsi" w:eastAsiaTheme="minorHAnsi" w:hAnsiTheme="minorHAnsi" w:cstheme="minorHAnsi"/>
          <w:color w:val="000000"/>
        </w:rPr>
        <w:t>ratio.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F40F6E">
        <w:rPr>
          <w:rFonts w:asciiTheme="minorHAnsi" w:eastAsiaTheme="minorHAnsi" w:hAnsiTheme="minorHAnsi" w:cstheme="minorHAnsi"/>
          <w:color w:val="000000"/>
        </w:rPr>
        <w:t xml:space="preserve">In the table we used data from the experiments with compressible raw data since </w:t>
      </w:r>
      <w:r w:rsidR="00D21F48">
        <w:rPr>
          <w:rFonts w:asciiTheme="minorHAnsi" w:eastAsiaTheme="minorHAnsi" w:hAnsiTheme="minorHAnsi" w:cstheme="minorHAnsi"/>
          <w:color w:val="000000"/>
        </w:rPr>
        <w:t xml:space="preserve">the </w:t>
      </w:r>
      <w:r w:rsidR="00F40F6E">
        <w:rPr>
          <w:rFonts w:asciiTheme="minorHAnsi" w:eastAsiaTheme="minorHAnsi" w:hAnsiTheme="minorHAnsi" w:cstheme="minorHAnsi"/>
          <w:color w:val="000000"/>
        </w:rPr>
        <w:t>hyperslab generation process is the same for the random raw data.</w:t>
      </w:r>
      <w:r w:rsidR="0099785B" w:rsidRPr="0099785B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7B3D7A68" w14:textId="77777777" w:rsidR="00F65869" w:rsidRDefault="00F65869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2027"/>
        <w:gridCol w:w="1632"/>
        <w:gridCol w:w="2096"/>
        <w:gridCol w:w="2250"/>
      </w:tblGrid>
      <w:tr w:rsidR="00F65869" w14:paraId="3CC88A63" w14:textId="77777777" w:rsidTr="00F65869">
        <w:trPr>
          <w:trHeight w:val="292"/>
        </w:trPr>
        <w:tc>
          <w:tcPr>
            <w:tcW w:w="2027" w:type="dxa"/>
          </w:tcPr>
          <w:p w14:paraId="36292274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Selection type</w:t>
            </w:r>
          </w:p>
        </w:tc>
        <w:tc>
          <w:tcPr>
            <w:tcW w:w="1632" w:type="dxa"/>
          </w:tcPr>
          <w:p w14:paraId="631B8D70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Original size</w:t>
            </w:r>
          </w:p>
        </w:tc>
        <w:tc>
          <w:tcPr>
            <w:tcW w:w="2096" w:type="dxa"/>
          </w:tcPr>
          <w:p w14:paraId="330DDE9A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Compressed size</w:t>
            </w:r>
          </w:p>
        </w:tc>
        <w:tc>
          <w:tcPr>
            <w:tcW w:w="2250" w:type="dxa"/>
          </w:tcPr>
          <w:p w14:paraId="3621766A" w14:textId="728858F0" w:rsidR="00F65869" w:rsidRPr="004E0C20" w:rsidRDefault="001F75EC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Compression</w:t>
            </w:r>
            <w:r w:rsidR="00F65869" w:rsidRPr="004E0C20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ratio</w:t>
            </w:r>
          </w:p>
        </w:tc>
      </w:tr>
      <w:tr w:rsidR="00F65869" w14:paraId="38D48A54" w14:textId="77777777" w:rsidTr="00F65869">
        <w:trPr>
          <w:trHeight w:val="292"/>
        </w:trPr>
        <w:tc>
          <w:tcPr>
            <w:tcW w:w="2027" w:type="dxa"/>
          </w:tcPr>
          <w:p w14:paraId="7471D58C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2" w:type="dxa"/>
          </w:tcPr>
          <w:p w14:paraId="4E1A570A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1654231</w:t>
            </w:r>
          </w:p>
        </w:tc>
        <w:tc>
          <w:tcPr>
            <w:tcW w:w="2096" w:type="dxa"/>
          </w:tcPr>
          <w:p w14:paraId="638A0C26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184324</w:t>
            </w:r>
          </w:p>
        </w:tc>
        <w:tc>
          <w:tcPr>
            <w:tcW w:w="2250" w:type="dxa"/>
          </w:tcPr>
          <w:p w14:paraId="4200EEC3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</w:tr>
      <w:tr w:rsidR="00F65869" w14:paraId="5B8C0608" w14:textId="77777777" w:rsidTr="00F65869">
        <w:trPr>
          <w:trHeight w:val="310"/>
        </w:trPr>
        <w:tc>
          <w:tcPr>
            <w:tcW w:w="2027" w:type="dxa"/>
          </w:tcPr>
          <w:p w14:paraId="4CCB8A0A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2" w:type="dxa"/>
          </w:tcPr>
          <w:p w14:paraId="377B6D16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096" w:type="dxa"/>
          </w:tcPr>
          <w:p w14:paraId="1514BB76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250" w:type="dxa"/>
          </w:tcPr>
          <w:p w14:paraId="576868DF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2.0</w:t>
            </w:r>
          </w:p>
        </w:tc>
      </w:tr>
      <w:tr w:rsidR="00F65869" w14:paraId="51462A57" w14:textId="77777777" w:rsidTr="00F65869">
        <w:trPr>
          <w:trHeight w:val="275"/>
        </w:trPr>
        <w:tc>
          <w:tcPr>
            <w:tcW w:w="2027" w:type="dxa"/>
          </w:tcPr>
          <w:p w14:paraId="25D044A3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2" w:type="dxa"/>
          </w:tcPr>
          <w:p w14:paraId="41E5F1FD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16439</w:t>
            </w:r>
          </w:p>
        </w:tc>
        <w:tc>
          <w:tcPr>
            <w:tcW w:w="2096" w:type="dxa"/>
          </w:tcPr>
          <w:p w14:paraId="2D814968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6718</w:t>
            </w:r>
          </w:p>
        </w:tc>
        <w:tc>
          <w:tcPr>
            <w:tcW w:w="2250" w:type="dxa"/>
          </w:tcPr>
          <w:p w14:paraId="53E9F418" w14:textId="77777777" w:rsidR="00F65869" w:rsidRPr="004E0C20" w:rsidRDefault="00F65869" w:rsidP="00F658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4E0C20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2.4</w:t>
            </w:r>
          </w:p>
        </w:tc>
      </w:tr>
    </w:tbl>
    <w:p w14:paraId="2CB02894" w14:textId="77777777" w:rsidR="00F65869" w:rsidRDefault="00F65869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26125B3B" w14:textId="77777777" w:rsidR="00F65869" w:rsidRDefault="00F65869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501A432" w14:textId="77777777" w:rsidR="00482CD3" w:rsidRDefault="00482CD3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0CD6E028" w14:textId="77777777" w:rsidR="00F65869" w:rsidRDefault="00F65869" w:rsidP="0061061F">
      <w:pPr>
        <w:pStyle w:val="Caption"/>
        <w:jc w:val="left"/>
        <w:rPr>
          <w:sz w:val="22"/>
          <w:szCs w:val="22"/>
        </w:rPr>
      </w:pPr>
      <w:bookmarkStart w:id="15" w:name="_Ref155102169"/>
    </w:p>
    <w:p w14:paraId="6F749524" w14:textId="29C88D11" w:rsidR="00CF7949" w:rsidRDefault="00482CD3" w:rsidP="0061061F">
      <w:pPr>
        <w:pStyle w:val="Caption"/>
        <w:jc w:val="left"/>
        <w:rPr>
          <w:rFonts w:cstheme="minorHAnsi"/>
        </w:rPr>
      </w:pPr>
      <w:bookmarkStart w:id="16" w:name="_Ref155794434"/>
      <w:r w:rsidRPr="00304BDD">
        <w:rPr>
          <w:rFonts w:cstheme="minorHAnsi"/>
        </w:rPr>
        <w:t xml:space="preserve">Table </w:t>
      </w:r>
      <w:r w:rsidRPr="00304BDD">
        <w:rPr>
          <w:rFonts w:cstheme="minorHAnsi"/>
        </w:rPr>
        <w:fldChar w:fldCharType="begin"/>
      </w:r>
      <w:r w:rsidRPr="00304BDD">
        <w:rPr>
          <w:rFonts w:cstheme="minorHAnsi"/>
        </w:rPr>
        <w:instrText xml:space="preserve"> SEQ Table \* ARABIC </w:instrText>
      </w:r>
      <w:r w:rsidRPr="00304BDD">
        <w:rPr>
          <w:rFonts w:cstheme="minorHAnsi"/>
        </w:rPr>
        <w:fldChar w:fldCharType="separate"/>
      </w:r>
      <w:r w:rsidR="00DE422A">
        <w:rPr>
          <w:rFonts w:cstheme="minorHAnsi"/>
          <w:noProof/>
        </w:rPr>
        <w:t>1</w:t>
      </w:r>
      <w:r w:rsidRPr="00304BDD">
        <w:rPr>
          <w:rFonts w:cstheme="minorHAnsi"/>
        </w:rPr>
        <w:fldChar w:fldCharType="end"/>
      </w:r>
      <w:bookmarkEnd w:id="15"/>
      <w:bookmarkEnd w:id="16"/>
      <w:r w:rsidRPr="00304BDD">
        <w:rPr>
          <w:rFonts w:cstheme="minorHAnsi"/>
        </w:rPr>
        <w:t xml:space="preserve">: Original and compressed sizes of encoded selection </w:t>
      </w:r>
      <w:r w:rsidR="00AE021D" w:rsidRPr="00304BDD">
        <w:rPr>
          <w:rFonts w:cstheme="minorHAnsi"/>
        </w:rPr>
        <w:t>stored in the “</w:t>
      </w:r>
      <w:r w:rsidR="0061061F" w:rsidRPr="00F40F6E">
        <w:rPr>
          <w:rFonts w:ascii="Consolas" w:hAnsi="Consolas" w:cs="Consolas"/>
          <w:b w:val="0"/>
          <w:bCs w:val="0"/>
          <w:sz w:val="16"/>
          <w:szCs w:val="16"/>
        </w:rPr>
        <w:t>selection</w:t>
      </w:r>
      <w:r w:rsidR="00AE021D" w:rsidRPr="00304BDD">
        <w:rPr>
          <w:rFonts w:cstheme="minorHAnsi"/>
        </w:rPr>
        <w:t>” and “</w:t>
      </w:r>
      <w:proofErr w:type="spellStart"/>
      <w:r w:rsidR="0061061F" w:rsidRPr="0099785B">
        <w:rPr>
          <w:rFonts w:ascii="Consolas" w:hAnsi="Consolas" w:cs="Consolas"/>
          <w:b w:val="0"/>
          <w:bCs w:val="0"/>
          <w:sz w:val="16"/>
          <w:szCs w:val="16"/>
        </w:rPr>
        <w:t>selection</w:t>
      </w:r>
      <w:r w:rsidR="00AE021D" w:rsidRPr="0099785B">
        <w:rPr>
          <w:rFonts w:ascii="Consolas" w:hAnsi="Consolas" w:cs="Consolas"/>
          <w:b w:val="0"/>
          <w:bCs w:val="0"/>
          <w:sz w:val="16"/>
          <w:szCs w:val="16"/>
        </w:rPr>
        <w:t>_comp</w:t>
      </w:r>
      <w:proofErr w:type="spellEnd"/>
      <w:r w:rsidR="00AE021D" w:rsidRPr="00304BDD">
        <w:rPr>
          <w:rFonts w:cstheme="minorHAnsi"/>
        </w:rPr>
        <w:t xml:space="preserve">” </w:t>
      </w:r>
      <w:r w:rsidR="0061061F" w:rsidRPr="00304BDD">
        <w:rPr>
          <w:rFonts w:cstheme="minorHAnsi"/>
        </w:rPr>
        <w:t xml:space="preserve">datasets </w:t>
      </w:r>
      <w:r w:rsidR="00304BDD">
        <w:rPr>
          <w:rFonts w:cstheme="minorHAnsi"/>
        </w:rPr>
        <w:t xml:space="preserve">with 10% fill </w:t>
      </w:r>
      <w:r w:rsidRPr="00304BDD">
        <w:rPr>
          <w:rFonts w:cstheme="minorHAnsi"/>
        </w:rPr>
        <w:t>and corresponding compression ratio (size of the encoded selection/size of compressed encoded selection) based on the selection type</w:t>
      </w:r>
      <w:r w:rsidR="00F65869" w:rsidRPr="00304BDD">
        <w:rPr>
          <w:rFonts w:cstheme="minorHAnsi"/>
        </w:rPr>
        <w:t xml:space="preserve"> as shown in </w:t>
      </w:r>
      <w:r w:rsidR="00F65869" w:rsidRPr="00304BDD">
        <w:rPr>
          <w:rFonts w:cstheme="minorHAnsi"/>
        </w:rPr>
        <w:fldChar w:fldCharType="begin"/>
      </w:r>
      <w:r w:rsidR="00F65869" w:rsidRPr="00304BDD">
        <w:rPr>
          <w:rFonts w:cstheme="minorHAnsi"/>
        </w:rPr>
        <w:instrText xml:space="preserve"> REF _Ref155794093 \h  \* MERGEFORMAT </w:instrText>
      </w:r>
      <w:r w:rsidR="00F65869" w:rsidRPr="00304BDD">
        <w:rPr>
          <w:rFonts w:cstheme="minorHAnsi"/>
        </w:rPr>
      </w:r>
      <w:r w:rsidR="00F65869" w:rsidRPr="00304BDD">
        <w:rPr>
          <w:rFonts w:cstheme="minorHAnsi"/>
        </w:rPr>
        <w:fldChar w:fldCharType="separate"/>
      </w:r>
      <w:r w:rsidR="00F65869" w:rsidRPr="00304BDD">
        <w:rPr>
          <w:rFonts w:cstheme="minorHAnsi"/>
        </w:rPr>
        <w:t xml:space="preserve">Table </w:t>
      </w:r>
      <w:r w:rsidR="00F65869" w:rsidRPr="00304BDD">
        <w:rPr>
          <w:rFonts w:cstheme="minorHAnsi"/>
          <w:noProof/>
        </w:rPr>
        <w:t>9</w:t>
      </w:r>
      <w:r w:rsidR="00F65869" w:rsidRPr="00304BDD">
        <w:rPr>
          <w:rFonts w:cstheme="minorHAnsi"/>
        </w:rPr>
        <w:fldChar w:fldCharType="end"/>
      </w:r>
      <w:r w:rsidR="00F65869" w:rsidRPr="00304BDD">
        <w:rPr>
          <w:rFonts w:cstheme="minorHAnsi"/>
        </w:rPr>
        <w:t xml:space="preserve">, </w:t>
      </w:r>
      <w:r w:rsidR="00F65869" w:rsidRPr="00304BDD">
        <w:rPr>
          <w:rFonts w:cstheme="minorHAnsi"/>
        </w:rPr>
        <w:fldChar w:fldCharType="begin"/>
      </w:r>
      <w:r w:rsidR="00F65869" w:rsidRPr="00304BDD">
        <w:rPr>
          <w:rFonts w:cstheme="minorHAnsi"/>
        </w:rPr>
        <w:instrText xml:space="preserve"> REF _Ref155794111 \h  \* MERGEFORMAT </w:instrText>
      </w:r>
      <w:r w:rsidR="00F65869" w:rsidRPr="00304BDD">
        <w:rPr>
          <w:rFonts w:cstheme="minorHAnsi"/>
        </w:rPr>
      </w:r>
      <w:r w:rsidR="00F65869" w:rsidRPr="00304BDD">
        <w:rPr>
          <w:rFonts w:cstheme="minorHAnsi"/>
        </w:rPr>
        <w:fldChar w:fldCharType="separate"/>
      </w:r>
      <w:r w:rsidR="00F65869" w:rsidRPr="00304BDD">
        <w:rPr>
          <w:rFonts w:cstheme="minorHAnsi"/>
        </w:rPr>
        <w:t xml:space="preserve">Table </w:t>
      </w:r>
      <w:r w:rsidR="00F65869" w:rsidRPr="00304BDD">
        <w:rPr>
          <w:rFonts w:cstheme="minorHAnsi"/>
          <w:noProof/>
        </w:rPr>
        <w:t>15</w:t>
      </w:r>
      <w:r w:rsidR="00F65869" w:rsidRPr="00304BDD">
        <w:rPr>
          <w:rFonts w:cstheme="minorHAnsi"/>
        </w:rPr>
        <w:fldChar w:fldCharType="end"/>
      </w:r>
      <w:r w:rsidR="00F65869" w:rsidRPr="00304BDD">
        <w:rPr>
          <w:rFonts w:cstheme="minorHAnsi"/>
        </w:rPr>
        <w:t xml:space="preserve">, and </w:t>
      </w:r>
      <w:r w:rsidR="00F65869" w:rsidRPr="00304BDD">
        <w:rPr>
          <w:rFonts w:cstheme="minorHAnsi"/>
        </w:rPr>
        <w:fldChar w:fldCharType="begin"/>
      </w:r>
      <w:r w:rsidR="00F65869" w:rsidRPr="00304BDD">
        <w:rPr>
          <w:rFonts w:cstheme="minorHAnsi"/>
        </w:rPr>
        <w:instrText xml:space="preserve"> REF _Ref155794119 \h  \* MERGEFORMAT </w:instrText>
      </w:r>
      <w:r w:rsidR="00F65869" w:rsidRPr="00304BDD">
        <w:rPr>
          <w:rFonts w:cstheme="minorHAnsi"/>
        </w:rPr>
      </w:r>
      <w:r w:rsidR="00F65869" w:rsidRPr="00304BDD">
        <w:rPr>
          <w:rFonts w:cstheme="minorHAnsi"/>
        </w:rPr>
        <w:fldChar w:fldCharType="separate"/>
      </w:r>
      <w:r w:rsidR="00F65869" w:rsidRPr="00304BDD">
        <w:rPr>
          <w:rFonts w:cstheme="minorHAnsi"/>
        </w:rPr>
        <w:t xml:space="preserve">Table </w:t>
      </w:r>
      <w:r w:rsidR="00F65869" w:rsidRPr="00304BDD">
        <w:rPr>
          <w:rFonts w:cstheme="minorHAnsi"/>
          <w:noProof/>
        </w:rPr>
        <w:t>21</w:t>
      </w:r>
      <w:r w:rsidR="00F65869" w:rsidRPr="00304BDD">
        <w:rPr>
          <w:rFonts w:cstheme="minorHAnsi"/>
        </w:rPr>
        <w:fldChar w:fldCharType="end"/>
      </w:r>
    </w:p>
    <w:p w14:paraId="5894B9A8" w14:textId="6700D6C8" w:rsidR="00E30CC4" w:rsidRPr="00E30CC4" w:rsidRDefault="00E30CC4" w:rsidP="00E30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99785B">
        <w:rPr>
          <w:rFonts w:asciiTheme="minorHAnsi" w:eastAsiaTheme="minorHAnsi" w:hAnsiTheme="minorHAnsi" w:cstheme="minorHAnsi"/>
          <w:color w:val="000000"/>
        </w:rPr>
        <w:fldChar w:fldCharType="begin"/>
      </w:r>
      <w:r w:rsidRPr="0099785B">
        <w:rPr>
          <w:rFonts w:asciiTheme="minorHAnsi" w:eastAsiaTheme="minorHAnsi" w:hAnsiTheme="minorHAnsi" w:cstheme="minorHAnsi"/>
          <w:color w:val="000000"/>
        </w:rPr>
        <w:instrText xml:space="preserve"> REF _Ref155866181 \h  \* MERGEFORMAT </w:instrText>
      </w:r>
      <w:r w:rsidRPr="0099785B">
        <w:rPr>
          <w:rFonts w:asciiTheme="minorHAnsi" w:eastAsiaTheme="minorHAnsi" w:hAnsiTheme="minorHAnsi" w:cstheme="minorHAnsi"/>
          <w:color w:val="000000"/>
        </w:rPr>
      </w:r>
      <w:r w:rsidRPr="0099785B">
        <w:rPr>
          <w:rFonts w:asciiTheme="minorHAnsi" w:eastAsiaTheme="minorHAnsi" w:hAnsiTheme="minorHAnsi" w:cstheme="minorHAnsi"/>
          <w:color w:val="000000"/>
        </w:rPr>
        <w:fldChar w:fldCharType="separate"/>
      </w:r>
      <w:r w:rsidRPr="0099785B">
        <w:rPr>
          <w:rFonts w:asciiTheme="minorHAnsi" w:hAnsiTheme="minorHAnsi" w:cstheme="minorHAnsi"/>
        </w:rPr>
        <w:t xml:space="preserve">Figure </w:t>
      </w:r>
      <w:r w:rsidRPr="0099785B">
        <w:rPr>
          <w:rFonts w:asciiTheme="minorHAnsi" w:hAnsiTheme="minorHAnsi" w:cstheme="minorHAnsi"/>
          <w:noProof/>
        </w:rPr>
        <w:t>1</w:t>
      </w:r>
      <w:r w:rsidRPr="0099785B">
        <w:rPr>
          <w:rFonts w:asciiTheme="minorHAnsi" w:eastAsiaTheme="minorHAnsi" w:hAnsiTheme="minorHAnsi" w:cstheme="minorHAnsi"/>
          <w:color w:val="000000"/>
        </w:rPr>
        <w:fldChar w:fldCharType="end"/>
      </w:r>
      <w:r>
        <w:rPr>
          <w:rFonts w:asciiTheme="minorHAnsi" w:eastAsiaTheme="minorHAnsi" w:hAnsiTheme="minorHAnsi" w:cstheme="minorHAnsi"/>
          <w:color w:val="000000"/>
        </w:rPr>
        <w:t xml:space="preserve"> shows compression ratio for three types of the hyperslab selection and </w:t>
      </w:r>
      <w:r w:rsidR="00F61DAC">
        <w:rPr>
          <w:rFonts w:asciiTheme="minorHAnsi" w:eastAsiaTheme="minorHAnsi" w:hAnsiTheme="minorHAnsi" w:cstheme="minorHAnsi"/>
          <w:color w:val="000000"/>
        </w:rPr>
        <w:t>density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F61DAC">
        <w:rPr>
          <w:rFonts w:asciiTheme="minorHAnsi" w:eastAsiaTheme="minorHAnsi" w:hAnsiTheme="minorHAnsi" w:cstheme="minorHAnsi"/>
          <w:color w:val="000000"/>
        </w:rPr>
        <w:t>(</w:t>
      </w:r>
      <w:r>
        <w:rPr>
          <w:rFonts w:asciiTheme="minorHAnsi" w:eastAsiaTheme="minorHAnsi" w:hAnsiTheme="minorHAnsi" w:cstheme="minorHAnsi"/>
          <w:color w:val="000000"/>
        </w:rPr>
        <w:t>percentage</w:t>
      </w:r>
      <w:r w:rsidR="00F61DAC">
        <w:rPr>
          <w:rFonts w:asciiTheme="minorHAnsi" w:eastAsiaTheme="minorHAnsi" w:hAnsiTheme="minorHAnsi" w:cstheme="minorHAnsi"/>
          <w:color w:val="000000"/>
        </w:rPr>
        <w:t>)</w:t>
      </w:r>
      <w:r>
        <w:rPr>
          <w:rFonts w:asciiTheme="minorHAnsi" w:eastAsiaTheme="minorHAnsi" w:hAnsiTheme="minorHAnsi" w:cstheme="minorHAnsi"/>
          <w:color w:val="000000"/>
        </w:rPr>
        <w:t xml:space="preserve"> varying from 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>
        <w:rPr>
          <w:rFonts w:asciiTheme="minorHAnsi" w:eastAsiaTheme="minorHAnsi" w:hAnsiTheme="minorHAnsi" w:cstheme="minorHAnsi"/>
          <w:color w:val="000000"/>
        </w:rPr>
        <w:t xml:space="preserve"> to 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10</w:t>
      </w:r>
      <w:r>
        <w:rPr>
          <w:rFonts w:ascii="Consolas" w:eastAsiaTheme="minorHAnsi" w:hAnsi="Consolas" w:cs="Consolas"/>
          <w:color w:val="000000"/>
          <w:sz w:val="22"/>
          <w:szCs w:val="22"/>
        </w:rPr>
        <w:t>.</w:t>
      </w:r>
    </w:p>
    <w:p w14:paraId="67CD7240" w14:textId="33BCE9A3" w:rsidR="00CF7949" w:rsidRDefault="00CF7949" w:rsidP="00B06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</w:rPr>
      </w:pPr>
    </w:p>
    <w:p w14:paraId="0C6912E3" w14:textId="2F8B0D1F" w:rsidR="00E758E5" w:rsidRDefault="00E758E5" w:rsidP="00B06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noProof/>
          <w:color w:val="000000"/>
        </w:rPr>
        <w:drawing>
          <wp:inline distT="0" distB="0" distL="0" distR="0" wp14:anchorId="04831C62" wp14:editId="3CE7BFBE">
            <wp:extent cx="4394200" cy="2463800"/>
            <wp:effectExtent l="0" t="0" r="0" b="0"/>
            <wp:docPr id="589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514" name="Picture 58985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682" w14:textId="2D8B79B2" w:rsidR="00B065B1" w:rsidRDefault="00B065B1" w:rsidP="001F75EC">
      <w:pPr>
        <w:pStyle w:val="Caption"/>
        <w:jc w:val="center"/>
        <w:rPr>
          <w:rFonts w:cstheme="minorHAnsi"/>
          <w:color w:val="000000"/>
        </w:rPr>
      </w:pPr>
      <w:bookmarkStart w:id="17" w:name="_Ref1558661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268C">
        <w:rPr>
          <w:noProof/>
        </w:rPr>
        <w:t>1</w:t>
      </w:r>
      <w:r>
        <w:rPr>
          <w:noProof/>
        </w:rPr>
        <w:fldChar w:fldCharType="end"/>
      </w:r>
      <w:bookmarkEnd w:id="17"/>
      <w:r>
        <w:t>: Compression ratios for encoded HDF5 selections for randomly selected locations (type 1), randomly placed rectangle selection (type 2), and randomly placed continuous locations in each row of 2-dim sparse array (type 3).</w:t>
      </w:r>
    </w:p>
    <w:p w14:paraId="7920D8EB" w14:textId="39E32697" w:rsidR="00E30CC4" w:rsidRDefault="00AE021D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We see that compression works well on all </w:t>
      </w:r>
      <w:r w:rsidR="00F65869">
        <w:rPr>
          <w:rFonts w:asciiTheme="minorHAnsi" w:eastAsiaTheme="minorHAnsi" w:hAnsiTheme="minorHAnsi" w:cstheme="minorHAnsi"/>
          <w:color w:val="000000"/>
        </w:rPr>
        <w:t xml:space="preserve">tested </w:t>
      </w:r>
      <w:r>
        <w:rPr>
          <w:rFonts w:asciiTheme="minorHAnsi" w:eastAsiaTheme="minorHAnsi" w:hAnsiTheme="minorHAnsi" w:cstheme="minorHAnsi"/>
          <w:color w:val="000000"/>
        </w:rPr>
        <w:t>selection</w:t>
      </w:r>
      <w:r w:rsidR="004E0C20">
        <w:rPr>
          <w:rFonts w:asciiTheme="minorHAnsi" w:eastAsiaTheme="minorHAnsi" w:hAnsiTheme="minorHAnsi" w:cstheme="minorHAnsi"/>
          <w:color w:val="000000"/>
        </w:rPr>
        <w:t xml:space="preserve"> types </w:t>
      </w:r>
      <w:r w:rsidR="00F40F6E">
        <w:rPr>
          <w:rFonts w:asciiTheme="minorHAnsi" w:eastAsiaTheme="minorHAnsi" w:hAnsiTheme="minorHAnsi" w:cstheme="minorHAnsi"/>
          <w:color w:val="000000"/>
        </w:rPr>
        <w:t xml:space="preserve">with CR value being greater or equal to 2. Compression </w:t>
      </w:r>
      <w:r w:rsidR="004E0C20">
        <w:rPr>
          <w:rFonts w:asciiTheme="minorHAnsi" w:eastAsiaTheme="minorHAnsi" w:hAnsiTheme="minorHAnsi" w:cstheme="minorHAnsi"/>
          <w:color w:val="000000"/>
        </w:rPr>
        <w:t xml:space="preserve">is especially beneficial for </w:t>
      </w:r>
      <w:r w:rsidR="00635E7C">
        <w:rPr>
          <w:rFonts w:asciiTheme="minorHAnsi" w:eastAsiaTheme="minorHAnsi" w:hAnsiTheme="minorHAnsi" w:cstheme="minorHAnsi"/>
          <w:color w:val="000000"/>
        </w:rPr>
        <w:t xml:space="preserve">the </w:t>
      </w:r>
      <w:r w:rsidR="004E0C20">
        <w:rPr>
          <w:rFonts w:asciiTheme="minorHAnsi" w:eastAsiaTheme="minorHAnsi" w:hAnsiTheme="minorHAnsi" w:cstheme="minorHAnsi"/>
          <w:color w:val="000000"/>
        </w:rPr>
        <w:t>selection consist</w:t>
      </w:r>
      <w:r w:rsidR="00D21F48">
        <w:rPr>
          <w:rFonts w:asciiTheme="minorHAnsi" w:eastAsiaTheme="minorHAnsi" w:hAnsiTheme="minorHAnsi" w:cstheme="minorHAnsi"/>
          <w:color w:val="000000"/>
        </w:rPr>
        <w:t>ing</w:t>
      </w:r>
      <w:r w:rsidR="004E0C20">
        <w:rPr>
          <w:rFonts w:asciiTheme="minorHAnsi" w:eastAsiaTheme="minorHAnsi" w:hAnsiTheme="minorHAnsi" w:cstheme="minorHAnsi"/>
          <w:color w:val="000000"/>
        </w:rPr>
        <w:t xml:space="preserve"> </w:t>
      </w:r>
      <w:r w:rsidR="00635E7C">
        <w:rPr>
          <w:rFonts w:asciiTheme="minorHAnsi" w:eastAsiaTheme="minorHAnsi" w:hAnsiTheme="minorHAnsi" w:cstheme="minorHAnsi"/>
          <w:color w:val="000000"/>
        </w:rPr>
        <w:t xml:space="preserve">of </w:t>
      </w:r>
      <w:r w:rsidR="00F65869">
        <w:rPr>
          <w:rFonts w:asciiTheme="minorHAnsi" w:eastAsiaTheme="minorHAnsi" w:hAnsiTheme="minorHAnsi" w:cstheme="minorHAnsi"/>
          <w:color w:val="000000"/>
        </w:rPr>
        <w:t xml:space="preserve">the </w:t>
      </w:r>
      <w:r w:rsidR="00635E7C">
        <w:rPr>
          <w:rFonts w:asciiTheme="minorHAnsi" w:eastAsiaTheme="minorHAnsi" w:hAnsiTheme="minorHAnsi" w:cstheme="minorHAnsi"/>
          <w:color w:val="000000"/>
        </w:rPr>
        <w:t>random points</w:t>
      </w:r>
      <w:r w:rsidR="00F40F6E">
        <w:rPr>
          <w:rFonts w:asciiTheme="minorHAnsi" w:eastAsiaTheme="minorHAnsi" w:hAnsiTheme="minorHAnsi" w:cstheme="minorHAnsi"/>
          <w:color w:val="000000"/>
        </w:rPr>
        <w:t xml:space="preserve"> (type 1)</w:t>
      </w:r>
      <w:r w:rsidR="00635E7C">
        <w:rPr>
          <w:rFonts w:asciiTheme="minorHAnsi" w:eastAsiaTheme="minorHAnsi" w:hAnsiTheme="minorHAnsi" w:cstheme="minorHAnsi"/>
          <w:color w:val="000000"/>
        </w:rPr>
        <w:t>.</w:t>
      </w:r>
      <w:r w:rsidR="00F65869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27CFF808" w14:textId="77777777" w:rsidR="00E30CC4" w:rsidRDefault="00E30CC4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4AB7A898" w14:textId="452DAC6B" w:rsidR="00797B12" w:rsidRDefault="00E30CC4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Please notice, that c</w:t>
      </w:r>
      <w:r w:rsidR="00F65869">
        <w:rPr>
          <w:rFonts w:asciiTheme="minorHAnsi" w:eastAsiaTheme="minorHAnsi" w:hAnsiTheme="minorHAnsi" w:cstheme="minorHAnsi"/>
          <w:color w:val="000000"/>
        </w:rPr>
        <w:t xml:space="preserve">urrently, HDF5 doesn’t have a capability to </w:t>
      </w:r>
      <w:r w:rsidR="0006556B">
        <w:rPr>
          <w:rFonts w:asciiTheme="minorHAnsi" w:eastAsiaTheme="minorHAnsi" w:hAnsiTheme="minorHAnsi" w:cstheme="minorHAnsi"/>
          <w:color w:val="000000"/>
        </w:rPr>
        <w:t>encode point selections</w:t>
      </w:r>
      <w:r>
        <w:rPr>
          <w:rFonts w:asciiTheme="minorHAnsi" w:eastAsiaTheme="minorHAnsi" w:hAnsiTheme="minorHAnsi" w:cstheme="minorHAnsi"/>
          <w:color w:val="000000"/>
        </w:rPr>
        <w:t xml:space="preserve"> (type 1)</w:t>
      </w:r>
      <w:r w:rsidR="0006556B">
        <w:rPr>
          <w:rFonts w:asciiTheme="minorHAnsi" w:eastAsiaTheme="minorHAnsi" w:hAnsiTheme="minorHAnsi" w:cstheme="minorHAnsi"/>
          <w:color w:val="000000"/>
        </w:rPr>
        <w:t>, therefore, each isolated location is encoded as a hyperslab</w:t>
      </w:r>
      <w:r w:rsidR="00304BDD">
        <w:rPr>
          <w:rFonts w:asciiTheme="minorHAnsi" w:eastAsiaTheme="minorHAnsi" w:hAnsiTheme="minorHAnsi" w:cstheme="minorHAnsi"/>
          <w:color w:val="000000"/>
        </w:rPr>
        <w:t xml:space="preserve"> with length 1 in each dimension.</w:t>
      </w:r>
      <w:r w:rsidR="0006556B">
        <w:rPr>
          <w:rFonts w:asciiTheme="minorHAnsi" w:eastAsiaTheme="minorHAnsi" w:hAnsiTheme="minorHAnsi" w:cstheme="minorHAnsi"/>
          <w:color w:val="000000"/>
        </w:rPr>
        <w:t xml:space="preserve"> The encoding of an HDF5 hyperslab uses upper left and low right coordinates of the hyperslab that are the same for a selected point thus storing duplicated data. Compression helps to mitigate th</w:t>
      </w:r>
      <w:r w:rsidR="00304BDD">
        <w:rPr>
          <w:rFonts w:asciiTheme="minorHAnsi" w:eastAsiaTheme="minorHAnsi" w:hAnsiTheme="minorHAnsi" w:cstheme="minorHAnsi"/>
          <w:color w:val="000000"/>
        </w:rPr>
        <w:t>e</w:t>
      </w:r>
      <w:r w:rsidR="0006556B">
        <w:rPr>
          <w:rFonts w:asciiTheme="minorHAnsi" w:eastAsiaTheme="minorHAnsi" w:hAnsiTheme="minorHAnsi" w:cstheme="minorHAnsi"/>
          <w:color w:val="000000"/>
        </w:rPr>
        <w:t xml:space="preserve"> issue, but, in general, HDF5 should provide point selection encoding too.</w:t>
      </w:r>
    </w:p>
    <w:p w14:paraId="6AF9F131" w14:textId="4A10758F" w:rsidR="00797B12" w:rsidRPr="00797B12" w:rsidRDefault="00797B12" w:rsidP="001F75EC">
      <w:pPr>
        <w:pStyle w:val="Heading2"/>
      </w:pPr>
      <w:bookmarkStart w:id="18" w:name="_Toc156480649"/>
      <w:r>
        <w:lastRenderedPageBreak/>
        <w:t>Chunked vs. structured chunk storage without compression</w:t>
      </w:r>
      <w:bookmarkEnd w:id="18"/>
    </w:p>
    <w:p w14:paraId="36A82FD7" w14:textId="77777777" w:rsidR="004B20DB" w:rsidRDefault="004C058C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4C058C">
        <w:rPr>
          <w:rFonts w:asciiTheme="minorHAnsi" w:eastAsiaTheme="minorHAnsi" w:hAnsiTheme="minorHAnsi" w:cstheme="minorHAnsi"/>
          <w:color w:val="000000"/>
        </w:rPr>
        <w:fldChar w:fldCharType="begin"/>
      </w:r>
      <w:r w:rsidRPr="004C058C">
        <w:rPr>
          <w:rFonts w:asciiTheme="minorHAnsi" w:eastAsiaTheme="minorHAnsi" w:hAnsiTheme="minorHAnsi" w:cstheme="minorHAnsi"/>
          <w:color w:val="000000"/>
        </w:rPr>
        <w:instrText xml:space="preserve"> REF _Ref155101041 \h  \* MERGEFORMAT </w:instrText>
      </w:r>
      <w:r w:rsidRPr="004C058C">
        <w:rPr>
          <w:rFonts w:asciiTheme="minorHAnsi" w:eastAsiaTheme="minorHAnsi" w:hAnsiTheme="minorHAnsi" w:cstheme="minorHAnsi"/>
          <w:color w:val="000000"/>
        </w:rPr>
      </w:r>
      <w:r w:rsidRPr="004C058C">
        <w:rPr>
          <w:rFonts w:asciiTheme="minorHAnsi" w:eastAsiaTheme="minorHAnsi" w:hAnsiTheme="minorHAnsi" w:cstheme="minorHAnsi"/>
          <w:color w:val="000000"/>
        </w:rPr>
        <w:fldChar w:fldCharType="separate"/>
      </w:r>
      <w:r w:rsidRPr="004C058C">
        <w:rPr>
          <w:rFonts w:asciiTheme="minorHAnsi" w:hAnsiTheme="minorHAnsi" w:cstheme="minorHAnsi"/>
        </w:rPr>
        <w:t xml:space="preserve">Table </w:t>
      </w:r>
      <w:r w:rsidRPr="004C058C">
        <w:rPr>
          <w:rFonts w:asciiTheme="minorHAnsi" w:hAnsiTheme="minorHAnsi" w:cstheme="minorHAnsi"/>
          <w:noProof/>
        </w:rPr>
        <w:t>2</w:t>
      </w:r>
      <w:r w:rsidRPr="004C058C">
        <w:rPr>
          <w:rFonts w:asciiTheme="minorHAnsi" w:eastAsiaTheme="minorHAnsi" w:hAnsiTheme="minorHAnsi" w:cstheme="minorHAnsi"/>
          <w:color w:val="000000"/>
        </w:rPr>
        <w:fldChar w:fldCharType="end"/>
      </w:r>
      <w:r w:rsidR="000F7708">
        <w:rPr>
          <w:rFonts w:asciiTheme="minorHAnsi" w:eastAsiaTheme="minorHAnsi" w:hAnsiTheme="minorHAnsi" w:cstheme="minorHAnsi"/>
          <w:color w:val="000000"/>
        </w:rPr>
        <w:t xml:space="preserve"> </w:t>
      </w:r>
      <w:r w:rsidR="007F3984">
        <w:rPr>
          <w:rFonts w:asciiTheme="minorHAnsi" w:eastAsiaTheme="minorHAnsi" w:hAnsiTheme="minorHAnsi" w:cstheme="minorHAnsi"/>
          <w:color w:val="000000"/>
        </w:rPr>
        <w:t>show</w:t>
      </w:r>
      <w:r w:rsidR="000F7708">
        <w:rPr>
          <w:rFonts w:asciiTheme="minorHAnsi" w:eastAsiaTheme="minorHAnsi" w:hAnsiTheme="minorHAnsi" w:cstheme="minorHAnsi"/>
          <w:color w:val="000000"/>
        </w:rPr>
        <w:t>s</w:t>
      </w:r>
      <w:r w:rsidR="007F3984">
        <w:rPr>
          <w:rFonts w:asciiTheme="minorHAnsi" w:eastAsiaTheme="minorHAnsi" w:hAnsiTheme="minorHAnsi" w:cstheme="minorHAnsi"/>
          <w:color w:val="000000"/>
        </w:rPr>
        <w:t xml:space="preserve"> the size of 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the </w:t>
      </w:r>
      <w:r>
        <w:rPr>
          <w:rFonts w:asciiTheme="minorHAnsi" w:eastAsiaTheme="minorHAnsi" w:hAnsiTheme="minorHAnsi" w:cstheme="minorHAnsi"/>
          <w:color w:val="000000"/>
        </w:rPr>
        <w:t>original storage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, </w:t>
      </w:r>
      <w:r>
        <w:rPr>
          <w:rFonts w:asciiTheme="minorHAnsi" w:eastAsiaTheme="minorHAnsi" w:hAnsiTheme="minorHAnsi" w:cstheme="minorHAnsi"/>
          <w:color w:val="000000"/>
        </w:rPr>
        <w:t xml:space="preserve">i.e., 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the </w:t>
      </w:r>
      <w:r>
        <w:rPr>
          <w:rFonts w:asciiTheme="minorHAnsi" w:eastAsiaTheme="minorHAnsi" w:hAnsiTheme="minorHAnsi" w:cstheme="minorHAnsi"/>
          <w:color w:val="000000"/>
        </w:rPr>
        <w:t xml:space="preserve">size of </w:t>
      </w:r>
      <w:r w:rsidR="00304BDD">
        <w:rPr>
          <w:rFonts w:asciiTheme="minorHAnsi" w:eastAsiaTheme="minorHAnsi" w:hAnsiTheme="minorHAnsi" w:cstheme="minorHAnsi"/>
          <w:color w:val="000000"/>
        </w:rPr>
        <w:t>“</w:t>
      </w:r>
      <w:r w:rsidR="00304BDD" w:rsidRPr="00304BDD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 w:rsidR="00304BDD">
        <w:rPr>
          <w:rFonts w:asciiTheme="minorHAnsi" w:eastAsiaTheme="minorHAnsi" w:hAnsiTheme="minorHAnsi" w:cstheme="minorHAnsi"/>
          <w:color w:val="000000"/>
        </w:rPr>
        <w:t>”</w:t>
      </w:r>
      <w:r w:rsidR="000F7708">
        <w:rPr>
          <w:rFonts w:asciiTheme="minorHAnsi" w:eastAsiaTheme="minorHAnsi" w:hAnsiTheme="minorHAnsi" w:cstheme="minorHAnsi"/>
          <w:color w:val="000000"/>
        </w:rPr>
        <w:t>,</w:t>
      </w:r>
      <w:r w:rsidR="007F3984">
        <w:rPr>
          <w:rFonts w:asciiTheme="minorHAnsi" w:eastAsiaTheme="minorHAnsi" w:hAnsiTheme="minorHAnsi" w:cstheme="minorHAnsi"/>
          <w:color w:val="000000"/>
        </w:rPr>
        <w:t xml:space="preserve"> vs. structured chunk storage size which is the sum of the sizes of the </w:t>
      </w:r>
      <w:r w:rsidR="00304BDD">
        <w:rPr>
          <w:rFonts w:asciiTheme="minorHAnsi" w:eastAsiaTheme="minorHAnsi" w:hAnsiTheme="minorHAnsi" w:cstheme="minorHAnsi"/>
          <w:color w:val="000000"/>
        </w:rPr>
        <w:t>“</w:t>
      </w:r>
      <w:r w:rsidR="00304BDD"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 w:rsidR="00304BDD">
        <w:rPr>
          <w:rFonts w:asciiTheme="minorHAnsi" w:eastAsiaTheme="minorHAnsi" w:hAnsiTheme="minorHAnsi" w:cstheme="minorHAnsi"/>
          <w:color w:val="000000"/>
        </w:rPr>
        <w:t>”</w:t>
      </w:r>
      <w:r w:rsidR="007F3984">
        <w:rPr>
          <w:rFonts w:asciiTheme="minorHAnsi" w:eastAsiaTheme="minorHAnsi" w:hAnsiTheme="minorHAnsi" w:cstheme="minorHAnsi"/>
          <w:color w:val="000000"/>
        </w:rPr>
        <w:t xml:space="preserve"> dataset and the </w:t>
      </w:r>
      <w:r w:rsidR="00304BDD">
        <w:rPr>
          <w:rFonts w:asciiTheme="minorHAnsi" w:eastAsiaTheme="minorHAnsi" w:hAnsiTheme="minorHAnsi" w:cstheme="minorHAnsi"/>
          <w:color w:val="000000"/>
        </w:rPr>
        <w:t>“</w:t>
      </w:r>
      <w:r w:rsidR="00304BDD" w:rsidRPr="00304BDD">
        <w:rPr>
          <w:rFonts w:ascii="Consolas" w:eastAsiaTheme="minorHAnsi" w:hAnsi="Consolas" w:cs="Consolas"/>
          <w:color w:val="000000"/>
          <w:sz w:val="22"/>
          <w:szCs w:val="22"/>
        </w:rPr>
        <w:t>data</w:t>
      </w:r>
      <w:r w:rsidR="00304BDD"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 dataset</w:t>
      </w:r>
      <w:r w:rsidR="00304BDD">
        <w:rPr>
          <w:rFonts w:asciiTheme="minorHAnsi" w:eastAsiaTheme="minorHAnsi" w:hAnsiTheme="minorHAnsi" w:cstheme="minorHAnsi"/>
          <w:color w:val="000000"/>
        </w:rPr>
        <w:t>s</w:t>
      </w:r>
      <w:r w:rsidR="008249AC">
        <w:rPr>
          <w:rFonts w:asciiTheme="minorHAnsi" w:eastAsiaTheme="minorHAnsi" w:hAnsiTheme="minorHAnsi" w:cstheme="minorHAnsi"/>
          <w:color w:val="000000"/>
        </w:rPr>
        <w:t xml:space="preserve"> for random data</w:t>
      </w:r>
      <w:r>
        <w:rPr>
          <w:rFonts w:asciiTheme="minorHAnsi" w:eastAsiaTheme="minorHAnsi" w:hAnsiTheme="minorHAnsi" w:cstheme="minorHAnsi"/>
          <w:color w:val="000000"/>
        </w:rPr>
        <w:t>.</w:t>
      </w:r>
      <w:r w:rsidR="008249AC">
        <w:rPr>
          <w:rFonts w:asciiTheme="minorHAnsi" w:eastAsiaTheme="minorHAnsi" w:hAnsiTheme="minorHAnsi" w:cstheme="minorHAnsi"/>
          <w:color w:val="000000"/>
        </w:rPr>
        <w:t xml:space="preserve"> No compression was used. </w:t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99785B">
        <w:rPr>
          <w:rFonts w:asciiTheme="minorHAnsi" w:eastAsiaTheme="minorHAnsi" w:hAnsiTheme="minorHAnsi" w:cstheme="minorHAnsi"/>
          <w:color w:val="000000"/>
        </w:rPr>
        <w:t xml:space="preserve">Storage ratio trends for random data </w:t>
      </w:r>
      <w:r w:rsidR="008249AC">
        <w:rPr>
          <w:rFonts w:asciiTheme="minorHAnsi" w:eastAsiaTheme="minorHAnsi" w:hAnsiTheme="minorHAnsi" w:cstheme="minorHAnsi"/>
          <w:color w:val="000000"/>
        </w:rPr>
        <w:t>is</w:t>
      </w:r>
      <w:r w:rsidR="0099785B">
        <w:rPr>
          <w:rFonts w:asciiTheme="minorHAnsi" w:eastAsiaTheme="minorHAnsi" w:hAnsiTheme="minorHAnsi" w:cstheme="minorHAnsi"/>
          <w:color w:val="000000"/>
        </w:rPr>
        <w:t xml:space="preserve"> presented </w:t>
      </w:r>
      <w:r w:rsidR="008249AC">
        <w:rPr>
          <w:rFonts w:asciiTheme="minorHAnsi" w:eastAsiaTheme="minorHAnsi" w:hAnsiTheme="minorHAnsi" w:cstheme="minorHAnsi"/>
          <w:color w:val="000000"/>
        </w:rPr>
        <w:t xml:space="preserve">on </w:t>
      </w:r>
      <w:r w:rsidR="008249AC" w:rsidRPr="008249AC">
        <w:rPr>
          <w:rFonts w:asciiTheme="minorHAnsi" w:eastAsiaTheme="minorHAnsi" w:hAnsiTheme="minorHAnsi" w:cstheme="minorHAnsi"/>
          <w:color w:val="000000"/>
        </w:rPr>
        <w:fldChar w:fldCharType="begin"/>
      </w:r>
      <w:r w:rsidR="008249AC" w:rsidRPr="008249AC">
        <w:rPr>
          <w:rFonts w:asciiTheme="minorHAnsi" w:eastAsiaTheme="minorHAnsi" w:hAnsiTheme="minorHAnsi" w:cstheme="minorHAnsi"/>
          <w:color w:val="000000"/>
        </w:rPr>
        <w:instrText xml:space="preserve"> REF _Ref155869470 \h </w:instrText>
      </w:r>
      <w:r w:rsidR="008249AC">
        <w:rPr>
          <w:rFonts w:asciiTheme="minorHAnsi" w:eastAsiaTheme="minorHAnsi" w:hAnsiTheme="minorHAnsi" w:cstheme="minorHAnsi"/>
          <w:color w:val="000000"/>
        </w:rPr>
        <w:instrText xml:space="preserve"> \* MERGEFORMAT </w:instrText>
      </w:r>
      <w:r w:rsidR="008249AC" w:rsidRPr="008249AC">
        <w:rPr>
          <w:rFonts w:asciiTheme="minorHAnsi" w:eastAsiaTheme="minorHAnsi" w:hAnsiTheme="minorHAnsi" w:cstheme="minorHAnsi"/>
          <w:color w:val="000000"/>
        </w:rPr>
      </w:r>
      <w:r w:rsidR="008249AC" w:rsidRPr="008249AC">
        <w:rPr>
          <w:rFonts w:asciiTheme="minorHAnsi" w:eastAsiaTheme="minorHAnsi" w:hAnsiTheme="minorHAnsi" w:cstheme="minorHAnsi"/>
          <w:color w:val="000000"/>
        </w:rPr>
        <w:fldChar w:fldCharType="separate"/>
      </w:r>
      <w:r w:rsidR="008249AC" w:rsidRPr="008249AC">
        <w:rPr>
          <w:rFonts w:asciiTheme="minorHAnsi" w:hAnsiTheme="minorHAnsi" w:cstheme="minorHAnsi"/>
        </w:rPr>
        <w:t xml:space="preserve">Figure </w:t>
      </w:r>
      <w:r w:rsidR="008249AC" w:rsidRPr="008249AC">
        <w:rPr>
          <w:rFonts w:asciiTheme="minorHAnsi" w:hAnsiTheme="minorHAnsi" w:cstheme="minorHAnsi"/>
          <w:noProof/>
        </w:rPr>
        <w:t>2</w:t>
      </w:r>
      <w:r w:rsidR="008249AC" w:rsidRPr="008249AC">
        <w:rPr>
          <w:rFonts w:asciiTheme="minorHAnsi" w:eastAsiaTheme="minorHAnsi" w:hAnsiTheme="minorHAnsi" w:cstheme="minorHAnsi"/>
          <w:color w:val="000000"/>
        </w:rPr>
        <w:fldChar w:fldCharType="end"/>
      </w:r>
      <w:r w:rsidR="0099785B">
        <w:rPr>
          <w:rFonts w:asciiTheme="minorHAnsi" w:eastAsiaTheme="minorHAnsi" w:hAnsiTheme="minorHAnsi" w:cstheme="minorHAnsi"/>
          <w:color w:val="000000"/>
        </w:rPr>
        <w:t>.</w:t>
      </w:r>
      <w:r w:rsidR="00C81228">
        <w:rPr>
          <w:rFonts w:asciiTheme="minorHAnsi" w:eastAsiaTheme="minorHAnsi" w:hAnsiTheme="minorHAnsi" w:cstheme="minorHAnsi"/>
          <w:color w:val="000000"/>
        </w:rPr>
        <w:t xml:space="preserve"> Since compression is not used the plot is the same for compressible data. </w:t>
      </w:r>
    </w:p>
    <w:p w14:paraId="51CA7E98" w14:textId="77777777" w:rsidR="004B20DB" w:rsidRDefault="004B20DB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</w:p>
    <w:p w14:paraId="0C64521F" w14:textId="5A4C2F98" w:rsidR="00C81228" w:rsidRDefault="00C81228" w:rsidP="00E30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When compression is not used</w:t>
      </w:r>
      <w:r w:rsidR="00D21F48">
        <w:rPr>
          <w:rFonts w:asciiTheme="minorHAnsi" w:eastAsiaTheme="minorHAnsi" w:hAnsiTheme="minorHAnsi" w:cstheme="minorHAnsi"/>
          <w:color w:val="000000"/>
        </w:rPr>
        <w:t>,</w:t>
      </w:r>
      <w:r>
        <w:rPr>
          <w:rFonts w:asciiTheme="minorHAnsi" w:eastAsiaTheme="minorHAnsi" w:hAnsiTheme="minorHAnsi" w:cstheme="minorHAnsi"/>
          <w:color w:val="000000"/>
        </w:rPr>
        <w:t xml:space="preserve"> new structured storage provides obvious storage savings for all types of selections especially for the low </w:t>
      </w:r>
      <w:r w:rsidR="00E30CC4">
        <w:rPr>
          <w:rFonts w:asciiTheme="minorHAnsi" w:eastAsiaTheme="minorHAnsi" w:hAnsiTheme="minorHAnsi" w:cstheme="minorHAnsi"/>
          <w:color w:val="000000"/>
        </w:rPr>
        <w:t>density</w:t>
      </w:r>
      <w:r>
        <w:rPr>
          <w:rFonts w:asciiTheme="minorHAnsi" w:eastAsiaTheme="minorHAnsi" w:hAnsiTheme="minorHAnsi" w:cstheme="minorHAnsi"/>
          <w:color w:val="000000"/>
        </w:rPr>
        <w:t xml:space="preserve"> since the overhead of storing locations of the defined elements is much smaller than the size of the sparse </w:t>
      </w:r>
      <w:r w:rsidR="00E30CC4">
        <w:rPr>
          <w:rFonts w:asciiTheme="minorHAnsi" w:eastAsiaTheme="minorHAnsi" w:hAnsiTheme="minorHAnsi" w:cstheme="minorHAnsi"/>
          <w:color w:val="000000"/>
        </w:rPr>
        <w:t>array.</w:t>
      </w:r>
      <w:r>
        <w:rPr>
          <w:rFonts w:asciiTheme="minorHAnsi" w:eastAsiaTheme="minorHAnsi" w:hAnsiTheme="minorHAnsi" w:cstheme="minorHAnsi"/>
          <w:color w:val="000000"/>
        </w:rPr>
        <w:t xml:space="preserve"> For random locations selections (type 1) storage ratio is under 1 </w:t>
      </w:r>
      <w:r w:rsidR="004B20DB">
        <w:rPr>
          <w:rFonts w:asciiTheme="minorHAnsi" w:eastAsiaTheme="minorHAnsi" w:hAnsiTheme="minorHAnsi" w:cstheme="minorHAnsi"/>
          <w:color w:val="000000"/>
        </w:rPr>
        <w:t xml:space="preserve">after </w:t>
      </w:r>
      <w:r w:rsidR="00E30CC4">
        <w:rPr>
          <w:rFonts w:asciiTheme="minorHAnsi" w:eastAsiaTheme="minorHAnsi" w:hAnsiTheme="minorHAnsi" w:cstheme="minorHAnsi"/>
          <w:color w:val="000000"/>
        </w:rPr>
        <w:t>density</w:t>
      </w:r>
      <w:r w:rsidR="004B20DB">
        <w:rPr>
          <w:rFonts w:asciiTheme="minorHAnsi" w:eastAsiaTheme="minorHAnsi" w:hAnsiTheme="minorHAnsi" w:cstheme="minorHAnsi"/>
          <w:color w:val="000000"/>
        </w:rPr>
        <w:t xml:space="preserve"> is greater than 6% (see </w:t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begin"/>
      </w:r>
      <w:r w:rsidR="004B20DB" w:rsidRPr="004B20DB">
        <w:rPr>
          <w:rFonts w:asciiTheme="minorHAnsi" w:eastAsiaTheme="minorHAnsi" w:hAnsiTheme="minorHAnsi" w:cstheme="minorHAnsi"/>
          <w:color w:val="000000"/>
        </w:rPr>
        <w:instrText xml:space="preserve"> REF _Ref155870502 \h </w:instrText>
      </w:r>
      <w:r w:rsidR="004B20DB">
        <w:rPr>
          <w:rFonts w:asciiTheme="minorHAnsi" w:eastAsiaTheme="minorHAnsi" w:hAnsiTheme="minorHAnsi" w:cstheme="minorHAnsi"/>
          <w:color w:val="000000"/>
        </w:rPr>
        <w:instrText xml:space="preserve"> \* MERGEFORMAT </w:instrText>
      </w:r>
      <w:r w:rsidR="004B20DB" w:rsidRPr="004B20DB">
        <w:rPr>
          <w:rFonts w:asciiTheme="minorHAnsi" w:eastAsiaTheme="minorHAnsi" w:hAnsiTheme="minorHAnsi" w:cstheme="minorHAnsi"/>
          <w:color w:val="000000"/>
        </w:rPr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B20DB" w:rsidRPr="004B20DB">
        <w:rPr>
          <w:rFonts w:asciiTheme="minorHAnsi" w:hAnsiTheme="minorHAnsi" w:cstheme="minorHAnsi"/>
        </w:rPr>
        <w:t xml:space="preserve">Table </w:t>
      </w:r>
      <w:r w:rsidR="004B20DB" w:rsidRPr="004B20DB">
        <w:rPr>
          <w:rFonts w:asciiTheme="minorHAnsi" w:hAnsiTheme="minorHAnsi" w:cstheme="minorHAnsi"/>
          <w:noProof/>
        </w:rPr>
        <w:t>10</w:t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end"/>
      </w:r>
      <w:r w:rsidR="004B20DB" w:rsidRPr="004B20DB">
        <w:rPr>
          <w:rFonts w:asciiTheme="minorHAnsi" w:eastAsiaTheme="minorHAnsi" w:hAnsiTheme="minorHAnsi" w:cstheme="minorHAnsi"/>
          <w:color w:val="000000"/>
        </w:rPr>
        <w:t xml:space="preserve"> and </w:t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begin"/>
      </w:r>
      <w:r w:rsidR="004B20DB" w:rsidRPr="004B20DB">
        <w:rPr>
          <w:rFonts w:asciiTheme="minorHAnsi" w:eastAsiaTheme="minorHAnsi" w:hAnsiTheme="minorHAnsi" w:cstheme="minorHAnsi"/>
          <w:color w:val="000000"/>
        </w:rPr>
        <w:instrText xml:space="preserve"> REF _Ref155870504 \h </w:instrText>
      </w:r>
      <w:r w:rsidR="004B20DB">
        <w:rPr>
          <w:rFonts w:asciiTheme="minorHAnsi" w:eastAsiaTheme="minorHAnsi" w:hAnsiTheme="minorHAnsi" w:cstheme="minorHAnsi"/>
          <w:color w:val="000000"/>
        </w:rPr>
        <w:instrText xml:space="preserve"> \* MERGEFORMAT </w:instrText>
      </w:r>
      <w:r w:rsidR="004B20DB" w:rsidRPr="004B20DB">
        <w:rPr>
          <w:rFonts w:asciiTheme="minorHAnsi" w:eastAsiaTheme="minorHAnsi" w:hAnsiTheme="minorHAnsi" w:cstheme="minorHAnsi"/>
          <w:color w:val="000000"/>
        </w:rPr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B20DB" w:rsidRPr="004B20DB">
        <w:rPr>
          <w:rFonts w:asciiTheme="minorHAnsi" w:hAnsiTheme="minorHAnsi" w:cstheme="minorHAnsi"/>
        </w:rPr>
        <w:t xml:space="preserve">Table </w:t>
      </w:r>
      <w:r w:rsidR="004B20DB" w:rsidRPr="004B20DB">
        <w:rPr>
          <w:rFonts w:asciiTheme="minorHAnsi" w:hAnsiTheme="minorHAnsi" w:cstheme="minorHAnsi"/>
          <w:noProof/>
        </w:rPr>
        <w:t>13</w:t>
      </w:r>
      <w:r w:rsidR="004B20DB" w:rsidRPr="004B20DB">
        <w:rPr>
          <w:rFonts w:asciiTheme="minorHAnsi" w:eastAsiaTheme="minorHAnsi" w:hAnsiTheme="minorHAnsi" w:cstheme="minorHAnsi"/>
          <w:color w:val="000000"/>
        </w:rPr>
        <w:fldChar w:fldCharType="end"/>
      </w: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4B20DB">
        <w:rPr>
          <w:rFonts w:asciiTheme="minorHAnsi" w:eastAsiaTheme="minorHAnsi" w:hAnsiTheme="minorHAnsi" w:cstheme="minorHAnsi"/>
          <w:color w:val="000000"/>
        </w:rPr>
        <w:t>in Appendix)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 due to dominated size of the hyperslab encoding</w:t>
      </w:r>
      <w:r w:rsidR="004B20DB">
        <w:rPr>
          <w:rFonts w:asciiTheme="minorHAnsi" w:eastAsiaTheme="minorHAnsi" w:hAnsiTheme="minorHAnsi" w:cstheme="minorHAnsi"/>
          <w:color w:val="000000"/>
        </w:rPr>
        <w:t>.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 As</w:t>
      </w:r>
      <w:r w:rsidR="004B20DB">
        <w:rPr>
          <w:rFonts w:asciiTheme="minorHAnsi" w:eastAsiaTheme="minorHAnsi" w:hAnsiTheme="minorHAnsi" w:cstheme="minorHAnsi"/>
          <w:color w:val="000000"/>
        </w:rPr>
        <w:t xml:space="preserve"> </w:t>
      </w:r>
      <w:r w:rsidR="00562C9F" w:rsidRPr="00562C9F">
        <w:rPr>
          <w:rFonts w:asciiTheme="minorHAnsi" w:eastAsiaTheme="minorHAnsi" w:hAnsiTheme="minorHAnsi" w:cstheme="minorHAnsi"/>
          <w:color w:val="000000"/>
        </w:rPr>
        <w:fldChar w:fldCharType="begin"/>
      </w:r>
      <w:r w:rsidR="00562C9F" w:rsidRPr="00562C9F">
        <w:rPr>
          <w:rFonts w:asciiTheme="minorHAnsi" w:eastAsiaTheme="minorHAnsi" w:hAnsiTheme="minorHAnsi" w:cstheme="minorHAnsi"/>
          <w:color w:val="000000"/>
        </w:rPr>
        <w:instrText xml:space="preserve"> REF _Ref155101048 \h  \* MERGEFORMAT </w:instrText>
      </w:r>
      <w:r w:rsidR="00562C9F" w:rsidRPr="00562C9F">
        <w:rPr>
          <w:rFonts w:asciiTheme="minorHAnsi" w:eastAsiaTheme="minorHAnsi" w:hAnsiTheme="minorHAnsi" w:cstheme="minorHAnsi"/>
          <w:color w:val="000000"/>
        </w:rPr>
      </w:r>
      <w:r w:rsidR="00562C9F" w:rsidRPr="00562C9F">
        <w:rPr>
          <w:rFonts w:asciiTheme="minorHAnsi" w:eastAsiaTheme="minorHAnsi" w:hAnsiTheme="minorHAnsi" w:cstheme="minorHAnsi"/>
          <w:color w:val="000000"/>
        </w:rPr>
        <w:fldChar w:fldCharType="separate"/>
      </w:r>
      <w:r w:rsidR="00562C9F" w:rsidRPr="00562C9F">
        <w:rPr>
          <w:rFonts w:asciiTheme="minorHAnsi" w:hAnsiTheme="minorHAnsi" w:cstheme="minorHAnsi"/>
        </w:rPr>
        <w:t xml:space="preserve">Table </w:t>
      </w:r>
      <w:r w:rsidR="00562C9F" w:rsidRPr="00562C9F">
        <w:rPr>
          <w:rFonts w:asciiTheme="minorHAnsi" w:hAnsiTheme="minorHAnsi" w:cstheme="minorHAnsi"/>
          <w:noProof/>
        </w:rPr>
        <w:t>3</w:t>
      </w:r>
      <w:r w:rsidR="00562C9F" w:rsidRPr="00562C9F">
        <w:rPr>
          <w:rFonts w:asciiTheme="minorHAnsi" w:eastAsiaTheme="minorHAnsi" w:hAnsiTheme="minorHAnsi" w:cstheme="minorHAnsi"/>
          <w:color w:val="000000"/>
        </w:rPr>
        <w:fldChar w:fldCharType="end"/>
      </w:r>
      <w:r w:rsidR="00562C9F">
        <w:rPr>
          <w:rFonts w:asciiTheme="minorHAnsi" w:eastAsiaTheme="minorHAnsi" w:hAnsiTheme="minorHAnsi" w:cstheme="minorHAnsi"/>
          <w:color w:val="000000"/>
        </w:rPr>
        <w:t xml:space="preserve"> shows</w:t>
      </w:r>
      <w:r w:rsidR="00E30CC4">
        <w:rPr>
          <w:rFonts w:asciiTheme="minorHAnsi" w:eastAsiaTheme="minorHAnsi" w:hAnsiTheme="minorHAnsi" w:cstheme="minorHAnsi"/>
          <w:color w:val="000000"/>
        </w:rPr>
        <w:t xml:space="preserve">, </w:t>
      </w:r>
      <w:r w:rsidR="00562C9F">
        <w:rPr>
          <w:rFonts w:asciiTheme="minorHAnsi" w:eastAsiaTheme="minorHAnsi" w:hAnsiTheme="minorHAnsi" w:cstheme="minorHAnsi"/>
          <w:color w:val="000000"/>
        </w:rPr>
        <w:t xml:space="preserve">compression helps to </w:t>
      </w:r>
      <w:r w:rsidR="000445E0">
        <w:rPr>
          <w:rFonts w:asciiTheme="minorHAnsi" w:eastAsiaTheme="minorHAnsi" w:hAnsiTheme="minorHAnsi" w:cstheme="minorHAnsi"/>
          <w:color w:val="000000"/>
        </w:rPr>
        <w:t xml:space="preserve">slightly </w:t>
      </w:r>
      <w:r w:rsidR="00562C9F">
        <w:rPr>
          <w:rFonts w:asciiTheme="minorHAnsi" w:eastAsiaTheme="minorHAnsi" w:hAnsiTheme="minorHAnsi" w:cstheme="minorHAnsi"/>
          <w:color w:val="000000"/>
        </w:rPr>
        <w:t>mitigate the issue for this type of selection.</w:t>
      </w:r>
    </w:p>
    <w:p w14:paraId="48F51D76" w14:textId="77777777" w:rsidR="00304BDD" w:rsidRDefault="00304BDD" w:rsidP="00475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635"/>
        <w:gridCol w:w="2478"/>
        <w:gridCol w:w="1374"/>
      </w:tblGrid>
      <w:tr w:rsidR="00F40F6E" w14:paraId="4FF62D89" w14:textId="77777777" w:rsidTr="0099785B">
        <w:trPr>
          <w:jc w:val="center"/>
        </w:trPr>
        <w:tc>
          <w:tcPr>
            <w:tcW w:w="0" w:type="auto"/>
          </w:tcPr>
          <w:p w14:paraId="5219B335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Selection type</w:t>
            </w:r>
          </w:p>
        </w:tc>
        <w:tc>
          <w:tcPr>
            <w:tcW w:w="0" w:type="auto"/>
          </w:tcPr>
          <w:p w14:paraId="3EFCC907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Original storage </w:t>
            </w:r>
          </w:p>
        </w:tc>
        <w:tc>
          <w:tcPr>
            <w:tcW w:w="0" w:type="auto"/>
          </w:tcPr>
          <w:p w14:paraId="02B8E40B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Structured 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chunk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storage </w:t>
            </w:r>
          </w:p>
        </w:tc>
        <w:tc>
          <w:tcPr>
            <w:tcW w:w="0" w:type="auto"/>
          </w:tcPr>
          <w:p w14:paraId="0A112CF3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 ratio</w:t>
            </w:r>
          </w:p>
        </w:tc>
      </w:tr>
      <w:tr w:rsidR="00F40F6E" w14:paraId="6B901543" w14:textId="77777777" w:rsidTr="0099785B">
        <w:trPr>
          <w:jc w:val="center"/>
        </w:trPr>
        <w:tc>
          <w:tcPr>
            <w:tcW w:w="0" w:type="auto"/>
          </w:tcPr>
          <w:p w14:paraId="323DC7A3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72091D5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1048576</w:t>
            </w:r>
          </w:p>
        </w:tc>
        <w:tc>
          <w:tcPr>
            <w:tcW w:w="0" w:type="auto"/>
          </w:tcPr>
          <w:p w14:paraId="07875526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1758679</w:t>
            </w:r>
          </w:p>
        </w:tc>
        <w:tc>
          <w:tcPr>
            <w:tcW w:w="0" w:type="auto"/>
          </w:tcPr>
          <w:p w14:paraId="6DDA5231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0.6</w:t>
            </w:r>
          </w:p>
        </w:tc>
      </w:tr>
      <w:tr w:rsidR="00F40F6E" w14:paraId="1E76E569" w14:textId="77777777" w:rsidTr="0099785B">
        <w:trPr>
          <w:jc w:val="center"/>
        </w:trPr>
        <w:tc>
          <w:tcPr>
            <w:tcW w:w="0" w:type="auto"/>
          </w:tcPr>
          <w:p w14:paraId="118CA819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5C198B31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1048576</w:t>
            </w:r>
          </w:p>
        </w:tc>
        <w:tc>
          <w:tcPr>
            <w:tcW w:w="0" w:type="auto"/>
          </w:tcPr>
          <w:p w14:paraId="5AFDB4E9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104416</w:t>
            </w:r>
          </w:p>
        </w:tc>
        <w:tc>
          <w:tcPr>
            <w:tcW w:w="0" w:type="auto"/>
          </w:tcPr>
          <w:p w14:paraId="52122DE1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</w:tr>
      <w:tr w:rsidR="00F40F6E" w14:paraId="66BFC779" w14:textId="77777777" w:rsidTr="0099785B">
        <w:trPr>
          <w:jc w:val="center"/>
        </w:trPr>
        <w:tc>
          <w:tcPr>
            <w:tcW w:w="0" w:type="auto"/>
          </w:tcPr>
          <w:p w14:paraId="524BAA5C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BD3749F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1048576</w:t>
            </w:r>
          </w:p>
        </w:tc>
        <w:tc>
          <w:tcPr>
            <w:tcW w:w="0" w:type="auto"/>
          </w:tcPr>
          <w:p w14:paraId="3A2DD280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120887</w:t>
            </w:r>
          </w:p>
        </w:tc>
        <w:tc>
          <w:tcPr>
            <w:tcW w:w="0" w:type="auto"/>
          </w:tcPr>
          <w:p w14:paraId="0AF15112" w14:textId="77777777" w:rsidR="00F40F6E" w:rsidRPr="007460BA" w:rsidRDefault="00F40F6E" w:rsidP="009306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8.7</w:t>
            </w:r>
          </w:p>
        </w:tc>
      </w:tr>
    </w:tbl>
    <w:p w14:paraId="59E4B010" w14:textId="0908C6CF" w:rsidR="004C058C" w:rsidRDefault="004C058C" w:rsidP="004C058C">
      <w:pPr>
        <w:pStyle w:val="Caption"/>
      </w:pPr>
      <w:bookmarkStart w:id="19" w:name="_Ref155101041"/>
      <w:r w:rsidRPr="00F40F6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</w:t>
      </w:r>
      <w:r>
        <w:rPr>
          <w:noProof/>
        </w:rPr>
        <w:fldChar w:fldCharType="end"/>
      </w:r>
      <w:bookmarkEnd w:id="19"/>
      <w:r w:rsidRPr="00F40F6E">
        <w:t>: Sizes in bytes for original and structured chunk storage using random data for three types of the hyperslab selection</w:t>
      </w:r>
      <w:r w:rsidR="0099785B">
        <w:t xml:space="preserve"> and 10% fill.</w:t>
      </w:r>
    </w:p>
    <w:p w14:paraId="46D33B87" w14:textId="5E9D0C53" w:rsidR="0099785B" w:rsidRDefault="0099785B" w:rsidP="008249AC">
      <w:pPr>
        <w:jc w:val="center"/>
      </w:pPr>
    </w:p>
    <w:p w14:paraId="6627A03A" w14:textId="08CF40AC" w:rsidR="00E758E5" w:rsidRDefault="00E758E5" w:rsidP="008249AC">
      <w:pPr>
        <w:jc w:val="center"/>
      </w:pPr>
      <w:r>
        <w:rPr>
          <w:noProof/>
        </w:rPr>
        <w:drawing>
          <wp:inline distT="0" distB="0" distL="0" distR="0" wp14:anchorId="11F0C7C0" wp14:editId="744748E7">
            <wp:extent cx="4597400" cy="2768600"/>
            <wp:effectExtent l="0" t="0" r="0" b="0"/>
            <wp:docPr id="24299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9032" name="Picture 242990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7DA9" w14:textId="3E50C3A0" w:rsidR="0099785B" w:rsidRDefault="008249AC" w:rsidP="001F75EC">
      <w:pPr>
        <w:pStyle w:val="Caption"/>
        <w:jc w:val="center"/>
      </w:pPr>
      <w:bookmarkStart w:id="20" w:name="_Ref1558694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268C">
        <w:rPr>
          <w:noProof/>
        </w:rPr>
        <w:t>2</w:t>
      </w:r>
      <w:r>
        <w:rPr>
          <w:noProof/>
        </w:rPr>
        <w:fldChar w:fldCharType="end"/>
      </w:r>
      <w:bookmarkEnd w:id="20"/>
      <w:r>
        <w:t>: Storage ratio for chunk storage vs. structured storage for three types for hyperslab selection.</w:t>
      </w:r>
    </w:p>
    <w:p w14:paraId="6BD5EB1F" w14:textId="77777777" w:rsidR="0099785B" w:rsidRDefault="0099785B" w:rsidP="001F75EC">
      <w:pPr>
        <w:jc w:val="center"/>
      </w:pPr>
    </w:p>
    <w:p w14:paraId="074ACBEA" w14:textId="718E9FA2" w:rsidR="00797B12" w:rsidRDefault="00797B12" w:rsidP="00797B12">
      <w:pPr>
        <w:pStyle w:val="Heading2"/>
      </w:pPr>
      <w:bookmarkStart w:id="21" w:name="_Toc156480650"/>
      <w:r>
        <w:t>Chunked vs. structured chunk storage using compression</w:t>
      </w:r>
      <w:bookmarkEnd w:id="21"/>
    </w:p>
    <w:p w14:paraId="0D0EAE8B" w14:textId="77777777" w:rsidR="00797B12" w:rsidRPr="0099785B" w:rsidRDefault="00797B12" w:rsidP="001F75EC">
      <w:pPr>
        <w:jc w:val="both"/>
      </w:pPr>
    </w:p>
    <w:p w14:paraId="6A764C44" w14:textId="6AC13B25" w:rsidR="004C058C" w:rsidRDefault="004C058C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4C058C">
        <w:rPr>
          <w:rFonts w:asciiTheme="minorHAnsi" w:eastAsiaTheme="minorHAnsi" w:hAnsiTheme="minorHAnsi" w:cstheme="minorHAnsi"/>
          <w:color w:val="000000"/>
        </w:rPr>
        <w:fldChar w:fldCharType="begin"/>
      </w:r>
      <w:r w:rsidRPr="004C058C">
        <w:rPr>
          <w:rFonts w:asciiTheme="minorHAnsi" w:eastAsiaTheme="minorHAnsi" w:hAnsiTheme="minorHAnsi" w:cstheme="minorHAnsi"/>
          <w:color w:val="000000"/>
        </w:rPr>
        <w:instrText xml:space="preserve"> REF _Ref155101048 \h  \* MERGEFORMAT </w:instrText>
      </w:r>
      <w:r w:rsidRPr="004C058C">
        <w:rPr>
          <w:rFonts w:asciiTheme="minorHAnsi" w:eastAsiaTheme="minorHAnsi" w:hAnsiTheme="minorHAnsi" w:cstheme="minorHAnsi"/>
          <w:color w:val="000000"/>
        </w:rPr>
      </w:r>
      <w:r w:rsidRPr="004C058C">
        <w:rPr>
          <w:rFonts w:asciiTheme="minorHAnsi" w:eastAsiaTheme="minorHAnsi" w:hAnsiTheme="minorHAnsi" w:cstheme="minorHAnsi"/>
          <w:color w:val="000000"/>
        </w:rPr>
        <w:fldChar w:fldCharType="separate"/>
      </w:r>
      <w:r w:rsidRPr="004C058C">
        <w:rPr>
          <w:rFonts w:asciiTheme="minorHAnsi" w:hAnsiTheme="minorHAnsi" w:cstheme="minorHAnsi"/>
        </w:rPr>
        <w:t xml:space="preserve">Table </w:t>
      </w:r>
      <w:r w:rsidRPr="004C058C">
        <w:rPr>
          <w:rFonts w:asciiTheme="minorHAnsi" w:hAnsiTheme="minorHAnsi" w:cstheme="minorHAnsi"/>
          <w:noProof/>
        </w:rPr>
        <w:t>3</w:t>
      </w:r>
      <w:r w:rsidRPr="004C058C">
        <w:rPr>
          <w:rFonts w:asciiTheme="minorHAnsi" w:eastAsiaTheme="minorHAnsi" w:hAnsiTheme="minorHAnsi" w:cstheme="minorHAnsi"/>
          <w:color w:val="000000"/>
        </w:rPr>
        <w:fldChar w:fldCharType="end"/>
      </w:r>
      <w:r>
        <w:rPr>
          <w:rFonts w:asciiTheme="minorHAnsi" w:eastAsiaTheme="minorHAnsi" w:hAnsiTheme="minorHAnsi" w:cstheme="minorHAnsi"/>
          <w:color w:val="000000"/>
        </w:rPr>
        <w:t xml:space="preserve"> shows the size of compressed original storage (i.e., 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the </w:t>
      </w:r>
      <w:r>
        <w:rPr>
          <w:rFonts w:asciiTheme="minorHAnsi" w:eastAsiaTheme="minorHAnsi" w:hAnsiTheme="minorHAnsi" w:cstheme="minorHAnsi"/>
          <w:color w:val="000000"/>
        </w:rPr>
        <w:t xml:space="preserve">size of </w:t>
      </w:r>
      <w:r w:rsidR="0099785B">
        <w:rPr>
          <w:rFonts w:asciiTheme="minorHAnsi" w:eastAsiaTheme="minorHAnsi" w:hAnsiTheme="minorHAnsi" w:cstheme="minorHAnsi"/>
          <w:color w:val="000000"/>
        </w:rPr>
        <w:t>“</w:t>
      </w:r>
      <w:proofErr w:type="spellStart"/>
      <w:r w:rsidR="0099785B" w:rsidRPr="0099785B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 w:rsidRPr="0099785B"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 w:rsidR="0099785B"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) vs. compressed structured chunk storage size which is the sum of the sizes of the </w:t>
      </w:r>
      <w:r w:rsidR="0099785B">
        <w:rPr>
          <w:rFonts w:asciiTheme="minorHAnsi" w:eastAsiaTheme="minorHAnsi" w:hAnsiTheme="minorHAnsi" w:cstheme="minorHAnsi"/>
          <w:color w:val="000000"/>
        </w:rPr>
        <w:t>“</w:t>
      </w:r>
      <w:proofErr w:type="spellStart"/>
      <w:r w:rsidR="0099785B" w:rsidRPr="0099785B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 w:rsidRPr="0099785B"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 w:rsidR="0099785B"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 dataset and the </w:t>
      </w:r>
      <w:r w:rsidR="0099785B">
        <w:rPr>
          <w:rFonts w:asciiTheme="minorHAnsi" w:eastAsiaTheme="minorHAnsi" w:hAnsiTheme="minorHAnsi" w:cstheme="minorHAnsi"/>
          <w:color w:val="000000"/>
        </w:rPr>
        <w:t>“</w:t>
      </w:r>
      <w:proofErr w:type="spellStart"/>
      <w:r w:rsidR="0099785B" w:rsidRPr="0099785B">
        <w:rPr>
          <w:rFonts w:ascii="Consolas" w:eastAsiaTheme="minorHAnsi" w:hAnsi="Consolas" w:cs="Consolas"/>
          <w:color w:val="000000"/>
          <w:sz w:val="22"/>
          <w:szCs w:val="22"/>
        </w:rPr>
        <w:t>data_</w:t>
      </w:r>
      <w:r w:rsidR="000F7708" w:rsidRPr="0099785B">
        <w:rPr>
          <w:rFonts w:ascii="Consolas" w:eastAsiaTheme="minorHAnsi" w:hAnsi="Consolas" w:cs="Consolas"/>
          <w:color w:val="000000"/>
          <w:sz w:val="22"/>
          <w:szCs w:val="22"/>
        </w:rPr>
        <w:t>comp</w:t>
      </w:r>
      <w:proofErr w:type="spellEnd"/>
      <w:r w:rsidR="0099785B">
        <w:rPr>
          <w:rFonts w:asciiTheme="minorHAnsi" w:eastAsiaTheme="minorHAnsi" w:hAnsiTheme="minorHAnsi" w:cstheme="minorHAnsi"/>
          <w:color w:val="000000"/>
        </w:rPr>
        <w:t>”</w:t>
      </w:r>
      <w:r>
        <w:rPr>
          <w:rFonts w:asciiTheme="minorHAnsi" w:eastAsiaTheme="minorHAnsi" w:hAnsiTheme="minorHAnsi" w:cstheme="minorHAnsi"/>
          <w:color w:val="000000"/>
        </w:rPr>
        <w:t xml:space="preserve"> dataset.</w:t>
      </w:r>
      <w:r w:rsidR="0099785B">
        <w:rPr>
          <w:rFonts w:asciiTheme="minorHAnsi" w:eastAsiaTheme="minorHAnsi" w:hAnsiTheme="minorHAnsi" w:cstheme="minorHAnsi"/>
          <w:color w:val="000000"/>
        </w:rPr>
        <w:t xml:space="preserve"> In this experiment w</w:t>
      </w:r>
      <w:r>
        <w:rPr>
          <w:rFonts w:asciiTheme="minorHAnsi" w:eastAsiaTheme="minorHAnsi" w:hAnsiTheme="minorHAnsi" w:cstheme="minorHAnsi"/>
          <w:color w:val="000000"/>
        </w:rPr>
        <w:t xml:space="preserve">e used random </w:t>
      </w:r>
      <w:r w:rsidR="000F7708">
        <w:rPr>
          <w:rFonts w:asciiTheme="minorHAnsi" w:eastAsiaTheme="minorHAnsi" w:hAnsiTheme="minorHAnsi" w:cstheme="minorHAnsi"/>
          <w:color w:val="000000"/>
        </w:rPr>
        <w:t xml:space="preserve">raw </w:t>
      </w:r>
      <w:r>
        <w:rPr>
          <w:rFonts w:asciiTheme="minorHAnsi" w:eastAsiaTheme="minorHAnsi" w:hAnsiTheme="minorHAnsi" w:cstheme="minorHAnsi"/>
          <w:color w:val="000000"/>
        </w:rPr>
        <w:t xml:space="preserve">data that is not compressible. </w:t>
      </w:r>
    </w:p>
    <w:p w14:paraId="40E2660B" w14:textId="77777777" w:rsidR="00562C9F" w:rsidRDefault="00562C9F" w:rsidP="004C0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14F4EECA" w14:textId="77777777" w:rsidR="00151A5E" w:rsidRDefault="00151A5E" w:rsidP="004C0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085EDA4C" w14:textId="77777777" w:rsidR="00151A5E" w:rsidRDefault="00151A5E" w:rsidP="004C0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4560A5C5" w14:textId="77777777" w:rsidR="00151A5E" w:rsidRDefault="00151A5E" w:rsidP="004C0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514"/>
        <w:gridCol w:w="2902"/>
        <w:gridCol w:w="3745"/>
        <w:gridCol w:w="1374"/>
      </w:tblGrid>
      <w:tr w:rsidR="00562C9F" w14:paraId="4721EF43" w14:textId="77777777" w:rsidTr="00562C9F">
        <w:tc>
          <w:tcPr>
            <w:tcW w:w="0" w:type="auto"/>
          </w:tcPr>
          <w:p w14:paraId="5BA7F042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Selection type</w:t>
            </w:r>
          </w:p>
        </w:tc>
        <w:tc>
          <w:tcPr>
            <w:tcW w:w="0" w:type="auto"/>
          </w:tcPr>
          <w:p w14:paraId="54B90DCF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Original storage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(compressed)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A53A560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Structured 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chunk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(compressed)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5FC3249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 ratio</w:t>
            </w:r>
          </w:p>
        </w:tc>
      </w:tr>
      <w:tr w:rsidR="00562C9F" w14:paraId="4CE3626E" w14:textId="77777777" w:rsidTr="00562C9F">
        <w:tc>
          <w:tcPr>
            <w:tcW w:w="0" w:type="auto"/>
          </w:tcPr>
          <w:p w14:paraId="7BE4C7E2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2D5348C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209666</w:t>
            </w:r>
          </w:p>
        </w:tc>
        <w:tc>
          <w:tcPr>
            <w:tcW w:w="0" w:type="auto"/>
          </w:tcPr>
          <w:p w14:paraId="184D93B0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288813</w:t>
            </w:r>
          </w:p>
        </w:tc>
        <w:tc>
          <w:tcPr>
            <w:tcW w:w="0" w:type="auto"/>
          </w:tcPr>
          <w:p w14:paraId="73277C95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</w:tr>
      <w:tr w:rsidR="00562C9F" w14:paraId="0730B873" w14:textId="77777777" w:rsidTr="00562C9F">
        <w:tc>
          <w:tcPr>
            <w:tcW w:w="0" w:type="auto"/>
          </w:tcPr>
          <w:p w14:paraId="4A43EB01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A9B656C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108308</w:t>
            </w:r>
          </w:p>
        </w:tc>
        <w:tc>
          <w:tcPr>
            <w:tcW w:w="0" w:type="auto"/>
          </w:tcPr>
          <w:p w14:paraId="268EB4D5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104413</w:t>
            </w:r>
          </w:p>
        </w:tc>
        <w:tc>
          <w:tcPr>
            <w:tcW w:w="0" w:type="auto"/>
          </w:tcPr>
          <w:p w14:paraId="4BBC05A0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1.03</w:t>
            </w:r>
          </w:p>
        </w:tc>
      </w:tr>
      <w:tr w:rsidR="00562C9F" w14:paraId="0B8E6F3E" w14:textId="77777777" w:rsidTr="00562C9F">
        <w:tc>
          <w:tcPr>
            <w:tcW w:w="0" w:type="auto"/>
          </w:tcPr>
          <w:p w14:paraId="7320C7C6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B9CF961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11111</w:t>
            </w:r>
          </w:p>
        </w:tc>
        <w:tc>
          <w:tcPr>
            <w:tcW w:w="0" w:type="auto"/>
          </w:tcPr>
          <w:p w14:paraId="6017E138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111207</w:t>
            </w:r>
          </w:p>
        </w:tc>
        <w:tc>
          <w:tcPr>
            <w:tcW w:w="0" w:type="auto"/>
          </w:tcPr>
          <w:p w14:paraId="0F27F92A" w14:textId="77777777" w:rsidR="00562C9F" w:rsidRPr="007460BA" w:rsidRDefault="00562C9F" w:rsidP="00562C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0.99</w:t>
            </w:r>
          </w:p>
        </w:tc>
      </w:tr>
    </w:tbl>
    <w:p w14:paraId="3D41CC1E" w14:textId="1F7DADF5" w:rsidR="007460BA" w:rsidRPr="0096268C" w:rsidRDefault="004C058C" w:rsidP="004C058C">
      <w:pPr>
        <w:pStyle w:val="Caption"/>
      </w:pPr>
      <w:bookmarkStart w:id="22" w:name="_Ref155101048"/>
      <w:r w:rsidRPr="0096268C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3</w:t>
      </w:r>
      <w:r>
        <w:rPr>
          <w:noProof/>
        </w:rPr>
        <w:fldChar w:fldCharType="end"/>
      </w:r>
      <w:bookmarkEnd w:id="22"/>
      <w:r w:rsidRPr="0096268C">
        <w:t>: Sizes in bytes for original and structured chunk storage using random data and compression for three types of the hyperslab selection.</w:t>
      </w:r>
    </w:p>
    <w:p w14:paraId="6A6D0C5D" w14:textId="272CD3BF" w:rsidR="00C14C84" w:rsidRDefault="00C14C84" w:rsidP="0096268C">
      <w:pPr>
        <w:jc w:val="center"/>
        <w:rPr>
          <w:rFonts w:asciiTheme="minorHAnsi" w:hAnsiTheme="minorHAnsi" w:cstheme="minorHAnsi"/>
        </w:rPr>
      </w:pPr>
      <w:bookmarkStart w:id="23" w:name="_Toc155792101"/>
      <w:bookmarkStart w:id="24" w:name="_Toc155792186"/>
      <w:bookmarkStart w:id="25" w:name="_Toc155792550"/>
    </w:p>
    <w:p w14:paraId="0C385051" w14:textId="039D0AE9" w:rsidR="00E758E5" w:rsidRDefault="00E758E5" w:rsidP="0096268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AB82E37" wp14:editId="7639EC58">
            <wp:extent cx="4597400" cy="2806700"/>
            <wp:effectExtent l="0" t="0" r="0" b="0"/>
            <wp:docPr id="323902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02687" name="Picture 3239026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61EE" w14:textId="58BE243A" w:rsidR="0096268C" w:rsidRDefault="0096268C" w:rsidP="001F75EC">
      <w:pPr>
        <w:pStyle w:val="Caption"/>
        <w:jc w:val="center"/>
      </w:pPr>
      <w:bookmarkStart w:id="26" w:name="_Ref1564766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6"/>
      <w:r>
        <w:t>: Storage ratio for compressed chunk storage vs. compressed structured chunk storage for different hyperslab selection types using compressible raw data.</w:t>
      </w:r>
    </w:p>
    <w:p w14:paraId="0E43730D" w14:textId="77777777" w:rsidR="00BA2975" w:rsidRPr="00BA2975" w:rsidRDefault="00BA2975" w:rsidP="00BA2975"/>
    <w:p w14:paraId="65A27EEF" w14:textId="74A28C1B" w:rsidR="00E758E5" w:rsidRDefault="00E758E5" w:rsidP="0096268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AE5E0D2" wp14:editId="7F7A1898">
            <wp:extent cx="4597400" cy="2768600"/>
            <wp:effectExtent l="0" t="0" r="0" b="0"/>
            <wp:docPr id="848754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4729" name="Picture 8487547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1200" w14:textId="19F9B88E" w:rsidR="0096268C" w:rsidRDefault="0096268C" w:rsidP="001F75EC">
      <w:pPr>
        <w:pStyle w:val="Caption"/>
        <w:jc w:val="center"/>
        <w:rPr>
          <w:rFonts w:cstheme="minorHAnsi"/>
        </w:rPr>
      </w:pPr>
      <w:bookmarkStart w:id="27" w:name="_Ref1564767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7"/>
      <w:r>
        <w:t>:</w:t>
      </w:r>
      <w:r w:rsidRPr="0096268C">
        <w:t xml:space="preserve"> </w:t>
      </w:r>
      <w:r>
        <w:t>Storage ratio for compressed chunk storage vs. compressed structured chunk storage for different hyperslab selection types using random raw data.</w:t>
      </w:r>
    </w:p>
    <w:p w14:paraId="2428A22B" w14:textId="05A51B10" w:rsidR="00BA2975" w:rsidRPr="00224416" w:rsidRDefault="000F7708" w:rsidP="00224416">
      <w:pPr>
        <w:jc w:val="both"/>
        <w:rPr>
          <w:rFonts w:asciiTheme="minorHAnsi" w:hAnsiTheme="minorHAnsi" w:cstheme="minorHAnsi"/>
          <w:b/>
          <w:bCs/>
        </w:rPr>
      </w:pPr>
      <w:r w:rsidRPr="00C14C84">
        <w:rPr>
          <w:rFonts w:asciiTheme="minorHAnsi" w:hAnsiTheme="minorHAnsi" w:cstheme="minorHAnsi"/>
        </w:rPr>
        <w:lastRenderedPageBreak/>
        <w:t xml:space="preserve">For both cases above we see that structured chunk storage </w:t>
      </w:r>
      <w:r w:rsidR="00D65EC4" w:rsidRPr="00C14C84">
        <w:rPr>
          <w:rFonts w:asciiTheme="minorHAnsi" w:hAnsiTheme="minorHAnsi" w:cstheme="minorHAnsi"/>
        </w:rPr>
        <w:t xml:space="preserve">is comparable or </w:t>
      </w:r>
      <w:r w:rsidRPr="00C14C84">
        <w:rPr>
          <w:rFonts w:asciiTheme="minorHAnsi" w:hAnsiTheme="minorHAnsi" w:cstheme="minorHAnsi"/>
        </w:rPr>
        <w:t xml:space="preserve">provides </w:t>
      </w:r>
      <w:r w:rsidR="00D65EC4" w:rsidRPr="00C14C84">
        <w:rPr>
          <w:rFonts w:asciiTheme="minorHAnsi" w:hAnsiTheme="minorHAnsi" w:cstheme="minorHAnsi"/>
        </w:rPr>
        <w:t xml:space="preserve">savings in storage except the case of the random selection (type 1). In this case the size of the encoded selection </w:t>
      </w:r>
      <w:r w:rsidR="00151A5E">
        <w:rPr>
          <w:rFonts w:asciiTheme="minorHAnsi" w:hAnsiTheme="minorHAnsi" w:cstheme="minorHAnsi"/>
        </w:rPr>
        <w:t>(</w:t>
      </w:r>
      <w:r w:rsidR="00151A5E" w:rsidRPr="00224416">
        <w:rPr>
          <w:rFonts w:asciiTheme="minorHAnsi" w:eastAsiaTheme="minorHAnsi" w:hAnsiTheme="minorHAnsi" w:cstheme="minorHAnsi"/>
          <w:color w:val="000000"/>
        </w:rPr>
        <w:t>1654231</w:t>
      </w:r>
      <w:r w:rsidR="00224416">
        <w:rPr>
          <w:rFonts w:asciiTheme="minorHAnsi" w:eastAsiaTheme="minorHAnsi" w:hAnsiTheme="minorHAnsi" w:cstheme="minorHAnsi"/>
          <w:color w:val="000000"/>
        </w:rPr>
        <w:t xml:space="preserve"> bytes</w:t>
      </w:r>
      <w:r w:rsidR="00151A5E">
        <w:rPr>
          <w:rFonts w:asciiTheme="minorHAnsi" w:hAnsiTheme="minorHAnsi" w:cstheme="minorHAnsi"/>
        </w:rPr>
        <w:t xml:space="preserve">; </w:t>
      </w:r>
      <w:r w:rsidR="00D65EC4" w:rsidRPr="00C14C84">
        <w:rPr>
          <w:rFonts w:asciiTheme="minorHAnsi" w:hAnsiTheme="minorHAnsi" w:cstheme="minorHAnsi"/>
        </w:rPr>
        <w:t xml:space="preserve">see </w:t>
      </w:r>
      <w:r w:rsidR="00D65EC4" w:rsidRPr="00C14C84">
        <w:rPr>
          <w:rFonts w:asciiTheme="minorHAnsi" w:hAnsiTheme="minorHAnsi" w:cstheme="minorHAnsi"/>
          <w:b/>
          <w:bCs/>
        </w:rPr>
        <w:fldChar w:fldCharType="begin"/>
      </w:r>
      <w:r w:rsidR="00D65EC4" w:rsidRPr="00C14C84">
        <w:rPr>
          <w:rFonts w:asciiTheme="minorHAnsi" w:hAnsiTheme="minorHAnsi" w:cstheme="minorHAnsi"/>
        </w:rPr>
        <w:instrText xml:space="preserve"> REF _Ref155102169 \h  \* MERGEFORMAT </w:instrText>
      </w:r>
      <w:r w:rsidR="00D65EC4" w:rsidRPr="00C14C84">
        <w:rPr>
          <w:rFonts w:asciiTheme="minorHAnsi" w:hAnsiTheme="minorHAnsi" w:cstheme="minorHAnsi"/>
          <w:b/>
          <w:bCs/>
        </w:rPr>
      </w:r>
      <w:r w:rsidR="00D65EC4" w:rsidRPr="00C14C84">
        <w:rPr>
          <w:rFonts w:asciiTheme="minorHAnsi" w:hAnsiTheme="minorHAnsi" w:cstheme="minorHAnsi"/>
          <w:b/>
          <w:bCs/>
        </w:rPr>
        <w:fldChar w:fldCharType="separate"/>
      </w:r>
      <w:r w:rsidR="00D65EC4" w:rsidRPr="00C14C84">
        <w:rPr>
          <w:rFonts w:asciiTheme="minorHAnsi" w:hAnsiTheme="minorHAnsi" w:cstheme="minorHAnsi"/>
        </w:rPr>
        <w:t xml:space="preserve">Table </w:t>
      </w:r>
      <w:r w:rsidR="00D65EC4" w:rsidRPr="00C14C84">
        <w:rPr>
          <w:rFonts w:asciiTheme="minorHAnsi" w:hAnsiTheme="minorHAnsi" w:cstheme="minorHAnsi"/>
          <w:noProof/>
        </w:rPr>
        <w:t>1</w:t>
      </w:r>
      <w:r w:rsidR="00D65EC4" w:rsidRPr="00C14C84">
        <w:rPr>
          <w:rFonts w:asciiTheme="minorHAnsi" w:hAnsiTheme="minorHAnsi" w:cstheme="minorHAnsi"/>
          <w:b/>
          <w:bCs/>
        </w:rPr>
        <w:fldChar w:fldCharType="end"/>
      </w:r>
      <w:r w:rsidR="00D65EC4" w:rsidRPr="00C14C84">
        <w:rPr>
          <w:rFonts w:asciiTheme="minorHAnsi" w:hAnsiTheme="minorHAnsi" w:cstheme="minorHAnsi"/>
        </w:rPr>
        <w:t xml:space="preserve">) is </w:t>
      </w:r>
      <w:r w:rsidR="00151A5E">
        <w:rPr>
          <w:rFonts w:asciiTheme="minorHAnsi" w:hAnsiTheme="minorHAnsi" w:cstheme="minorHAnsi"/>
        </w:rPr>
        <w:t xml:space="preserve">much </w:t>
      </w:r>
      <w:r w:rsidR="00D65EC4" w:rsidRPr="00C14C84">
        <w:rPr>
          <w:rFonts w:asciiTheme="minorHAnsi" w:hAnsiTheme="minorHAnsi" w:cstheme="minorHAnsi"/>
        </w:rPr>
        <w:t>bigger that the size of the raw data</w:t>
      </w:r>
      <w:r w:rsidR="00151A5E">
        <w:rPr>
          <w:rFonts w:asciiTheme="minorHAnsi" w:hAnsiTheme="minorHAnsi" w:cstheme="minorHAnsi"/>
        </w:rPr>
        <w:t xml:space="preserve"> (</w:t>
      </w:r>
      <w:r w:rsidR="00224416">
        <w:rPr>
          <w:rFonts w:asciiTheme="minorHAnsi" w:hAnsiTheme="minorHAnsi" w:cstheme="minorHAnsi"/>
        </w:rPr>
        <w:t xml:space="preserve">104448 bytes, derived from the size of structured chunk data in </w:t>
      </w:r>
      <w:r w:rsidR="00224416" w:rsidRPr="00224416">
        <w:rPr>
          <w:rFonts w:asciiTheme="minorHAnsi" w:hAnsiTheme="minorHAnsi" w:cstheme="minorHAnsi"/>
        </w:rPr>
        <w:fldChar w:fldCharType="begin"/>
      </w:r>
      <w:r w:rsidR="00224416" w:rsidRPr="00224416">
        <w:rPr>
          <w:rFonts w:asciiTheme="minorHAnsi" w:hAnsiTheme="minorHAnsi" w:cstheme="minorHAnsi"/>
        </w:rPr>
        <w:instrText xml:space="preserve"> REF _Ref155870502 \h  \* MERGEFORMAT </w:instrText>
      </w:r>
      <w:r w:rsidR="00224416" w:rsidRPr="00224416">
        <w:rPr>
          <w:rFonts w:asciiTheme="minorHAnsi" w:hAnsiTheme="minorHAnsi" w:cstheme="minorHAnsi"/>
        </w:rPr>
      </w:r>
      <w:r w:rsidR="00224416" w:rsidRPr="00224416">
        <w:rPr>
          <w:rFonts w:asciiTheme="minorHAnsi" w:hAnsiTheme="minorHAnsi" w:cstheme="minorHAnsi"/>
        </w:rPr>
        <w:fldChar w:fldCharType="separate"/>
      </w:r>
      <w:r w:rsidR="00224416" w:rsidRPr="00224416">
        <w:rPr>
          <w:rFonts w:asciiTheme="minorHAnsi" w:hAnsiTheme="minorHAnsi" w:cstheme="minorHAnsi"/>
        </w:rPr>
        <w:t xml:space="preserve">Table </w:t>
      </w:r>
      <w:r w:rsidR="00224416" w:rsidRPr="00224416">
        <w:rPr>
          <w:rFonts w:asciiTheme="minorHAnsi" w:hAnsiTheme="minorHAnsi" w:cstheme="minorHAnsi"/>
          <w:noProof/>
        </w:rPr>
        <w:t>11</w:t>
      </w:r>
      <w:r w:rsidR="00224416" w:rsidRPr="00224416">
        <w:rPr>
          <w:rFonts w:asciiTheme="minorHAnsi" w:hAnsiTheme="minorHAnsi" w:cstheme="minorHAnsi"/>
        </w:rPr>
        <w:fldChar w:fldCharType="end"/>
      </w:r>
      <w:r w:rsidR="00224416">
        <w:rPr>
          <w:rFonts w:asciiTheme="minorHAnsi" w:hAnsiTheme="minorHAnsi" w:cstheme="minorHAnsi"/>
        </w:rPr>
        <w:t xml:space="preserve">) </w:t>
      </w:r>
      <w:r w:rsidR="00D65EC4" w:rsidRPr="00C14C84">
        <w:rPr>
          <w:rFonts w:asciiTheme="minorHAnsi" w:hAnsiTheme="minorHAnsi" w:cstheme="minorHAnsi"/>
        </w:rPr>
        <w:t>and since data is random</w:t>
      </w:r>
      <w:r w:rsidR="00224416">
        <w:rPr>
          <w:rFonts w:asciiTheme="minorHAnsi" w:hAnsiTheme="minorHAnsi" w:cstheme="minorHAnsi"/>
        </w:rPr>
        <w:t xml:space="preserve">, </w:t>
      </w:r>
      <w:r w:rsidR="00D65EC4" w:rsidRPr="00C14C84">
        <w:rPr>
          <w:rFonts w:asciiTheme="minorHAnsi" w:hAnsiTheme="minorHAnsi" w:cstheme="minorHAnsi"/>
        </w:rPr>
        <w:t xml:space="preserve">compression of the selection and raw data doesn’t help. </w:t>
      </w:r>
      <w:r w:rsidR="00033497" w:rsidRPr="00C14C84">
        <w:rPr>
          <w:rFonts w:asciiTheme="minorHAnsi" w:hAnsiTheme="minorHAnsi" w:cstheme="minorHAnsi"/>
        </w:rPr>
        <w:t xml:space="preserve">The results are </w:t>
      </w:r>
      <w:r w:rsidR="00CB42C8" w:rsidRPr="00C14C84">
        <w:rPr>
          <w:rFonts w:asciiTheme="minorHAnsi" w:hAnsiTheme="minorHAnsi" w:cstheme="minorHAnsi"/>
        </w:rPr>
        <w:t xml:space="preserve">similar </w:t>
      </w:r>
      <w:r w:rsidR="00033497" w:rsidRPr="00C14C84">
        <w:rPr>
          <w:rFonts w:asciiTheme="minorHAnsi" w:hAnsiTheme="minorHAnsi" w:cstheme="minorHAnsi"/>
        </w:rPr>
        <w:t xml:space="preserve">when </w:t>
      </w:r>
      <w:r w:rsidR="00D65EC4" w:rsidRPr="00C14C84">
        <w:rPr>
          <w:rFonts w:asciiTheme="minorHAnsi" w:hAnsiTheme="minorHAnsi" w:cstheme="minorHAnsi"/>
        </w:rPr>
        <w:t xml:space="preserve">raw data is compressible as </w:t>
      </w:r>
      <w:r w:rsidR="00CB42C8" w:rsidRPr="00C14C84">
        <w:rPr>
          <w:rFonts w:asciiTheme="minorHAnsi" w:hAnsiTheme="minorHAnsi" w:cstheme="minorHAnsi"/>
        </w:rPr>
        <w:t xml:space="preserve">shown </w:t>
      </w:r>
      <w:r w:rsidR="00033497" w:rsidRPr="00C14C84">
        <w:rPr>
          <w:rFonts w:asciiTheme="minorHAnsi" w:hAnsiTheme="minorHAnsi" w:cstheme="minorHAnsi"/>
        </w:rPr>
        <w:t xml:space="preserve">in </w:t>
      </w:r>
      <w:r w:rsidR="00033497" w:rsidRPr="00C14C84">
        <w:rPr>
          <w:rFonts w:asciiTheme="minorHAnsi" w:hAnsiTheme="minorHAnsi" w:cstheme="minorHAnsi"/>
          <w:b/>
          <w:bCs/>
        </w:rPr>
        <w:fldChar w:fldCharType="begin"/>
      </w:r>
      <w:r w:rsidR="00033497" w:rsidRPr="00C14C84">
        <w:rPr>
          <w:rFonts w:asciiTheme="minorHAnsi" w:hAnsiTheme="minorHAnsi" w:cstheme="minorHAnsi"/>
        </w:rPr>
        <w:instrText xml:space="preserve"> REF _Ref155103032 \h  \* MERGEFORMAT </w:instrText>
      </w:r>
      <w:r w:rsidR="00033497" w:rsidRPr="00C14C84">
        <w:rPr>
          <w:rFonts w:asciiTheme="minorHAnsi" w:hAnsiTheme="minorHAnsi" w:cstheme="minorHAnsi"/>
          <w:b/>
          <w:bCs/>
        </w:rPr>
      </w:r>
      <w:r w:rsidR="00033497" w:rsidRPr="00C14C84">
        <w:rPr>
          <w:rFonts w:asciiTheme="minorHAnsi" w:hAnsiTheme="minorHAnsi" w:cstheme="minorHAnsi"/>
          <w:b/>
          <w:bCs/>
        </w:rPr>
        <w:fldChar w:fldCharType="separate"/>
      </w:r>
      <w:r w:rsidR="00033497" w:rsidRPr="00C14C84">
        <w:rPr>
          <w:rFonts w:asciiTheme="minorHAnsi" w:hAnsiTheme="minorHAnsi" w:cstheme="minorHAnsi"/>
        </w:rPr>
        <w:t xml:space="preserve">Table </w:t>
      </w:r>
      <w:r w:rsidR="00033497" w:rsidRPr="00C14C84">
        <w:rPr>
          <w:rFonts w:asciiTheme="minorHAnsi" w:hAnsiTheme="minorHAnsi" w:cstheme="minorHAnsi"/>
          <w:noProof/>
        </w:rPr>
        <w:t>4</w:t>
      </w:r>
      <w:r w:rsidR="00033497" w:rsidRPr="00C14C84">
        <w:rPr>
          <w:rFonts w:asciiTheme="minorHAnsi" w:hAnsiTheme="minorHAnsi" w:cstheme="minorHAnsi"/>
          <w:b/>
          <w:bCs/>
        </w:rPr>
        <w:fldChar w:fldCharType="end"/>
      </w:r>
      <w:r w:rsidR="00D65EC4" w:rsidRPr="00C14C84">
        <w:rPr>
          <w:rFonts w:asciiTheme="minorHAnsi" w:hAnsiTheme="minorHAnsi" w:cstheme="minorHAnsi"/>
        </w:rPr>
        <w:t>.</w:t>
      </w:r>
      <w:r w:rsidR="00CB42C8" w:rsidRPr="00C14C84">
        <w:rPr>
          <w:rFonts w:asciiTheme="minorHAnsi" w:hAnsiTheme="minorHAnsi" w:cstheme="minorHAnsi"/>
        </w:rPr>
        <w:t xml:space="preserve"> We have comparable or good storage savings for selection type 1 and 2 but not for type 3. Said this we should remember that with structured chunk storage we </w:t>
      </w:r>
      <w:r w:rsidR="00224416">
        <w:rPr>
          <w:rFonts w:asciiTheme="minorHAnsi" w:hAnsiTheme="minorHAnsi" w:cstheme="minorHAnsi"/>
        </w:rPr>
        <w:t xml:space="preserve">store </w:t>
      </w:r>
      <w:r w:rsidR="00CB42C8" w:rsidRPr="00C14C84">
        <w:rPr>
          <w:rFonts w:asciiTheme="minorHAnsi" w:hAnsiTheme="minorHAnsi" w:cstheme="minorHAnsi"/>
        </w:rPr>
        <w:t>not only the values but their locations too.</w:t>
      </w:r>
      <w:bookmarkStart w:id="28" w:name="_Ref155103032"/>
      <w:bookmarkEnd w:id="23"/>
      <w:bookmarkEnd w:id="24"/>
      <w:bookmarkEnd w:id="25"/>
    </w:p>
    <w:tbl>
      <w:tblPr>
        <w:tblStyle w:val="TableGrid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14"/>
        <w:gridCol w:w="2902"/>
        <w:gridCol w:w="3745"/>
        <w:gridCol w:w="1374"/>
      </w:tblGrid>
      <w:tr w:rsidR="00BA2975" w14:paraId="5ECBFDDB" w14:textId="77777777" w:rsidTr="00BA2975">
        <w:tc>
          <w:tcPr>
            <w:tcW w:w="0" w:type="auto"/>
          </w:tcPr>
          <w:p w14:paraId="7347C358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Selection type</w:t>
            </w:r>
          </w:p>
        </w:tc>
        <w:tc>
          <w:tcPr>
            <w:tcW w:w="0" w:type="auto"/>
          </w:tcPr>
          <w:p w14:paraId="231E0C7E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Original storage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(compressed)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2D20B79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Structured 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chunk 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(compressed)</w:t>
            </w: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F0F08A8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Storage ratio</w:t>
            </w:r>
          </w:p>
        </w:tc>
      </w:tr>
      <w:tr w:rsidR="00BA2975" w14:paraId="6E0A22D0" w14:textId="77777777" w:rsidTr="00BA2975">
        <w:tc>
          <w:tcPr>
            <w:tcW w:w="0" w:type="auto"/>
          </w:tcPr>
          <w:p w14:paraId="52D698D1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DB1771A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0334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165018</w:t>
            </w:r>
          </w:p>
        </w:tc>
        <w:tc>
          <w:tcPr>
            <w:tcW w:w="0" w:type="auto"/>
          </w:tcPr>
          <w:p w14:paraId="6C32C682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185063</w:t>
            </w:r>
          </w:p>
        </w:tc>
        <w:tc>
          <w:tcPr>
            <w:tcW w:w="0" w:type="auto"/>
          </w:tcPr>
          <w:p w14:paraId="72F64D8E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</w:t>
            </w: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89</w:t>
            </w:r>
          </w:p>
        </w:tc>
      </w:tr>
      <w:tr w:rsidR="00BA2975" w14:paraId="01DEE503" w14:textId="77777777" w:rsidTr="00BA2975">
        <w:tc>
          <w:tcPr>
            <w:tcW w:w="0" w:type="auto"/>
          </w:tcPr>
          <w:p w14:paraId="15E68ADD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869F928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2709</w:t>
            </w:r>
          </w:p>
        </w:tc>
        <w:tc>
          <w:tcPr>
            <w:tcW w:w="0" w:type="auto"/>
          </w:tcPr>
          <w:p w14:paraId="24884834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0" w:type="auto"/>
          </w:tcPr>
          <w:p w14:paraId="1B46B01C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3.5</w:t>
            </w:r>
          </w:p>
        </w:tc>
      </w:tr>
      <w:tr w:rsidR="00BA2975" w14:paraId="52B63803" w14:textId="77777777" w:rsidTr="00BA2975">
        <w:tc>
          <w:tcPr>
            <w:tcW w:w="0" w:type="auto"/>
          </w:tcPr>
          <w:p w14:paraId="5F045877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7460BA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4C2A5CC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CB42C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4126</w:t>
            </w:r>
          </w:p>
        </w:tc>
        <w:tc>
          <w:tcPr>
            <w:tcW w:w="0" w:type="auto"/>
          </w:tcPr>
          <w:p w14:paraId="7A5F6869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7478</w:t>
            </w:r>
          </w:p>
        </w:tc>
        <w:tc>
          <w:tcPr>
            <w:tcW w:w="0" w:type="auto"/>
          </w:tcPr>
          <w:p w14:paraId="3935742A" w14:textId="77777777" w:rsidR="00BA2975" w:rsidRPr="007460BA" w:rsidRDefault="00BA2975" w:rsidP="00BA29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0.5</w:t>
            </w:r>
          </w:p>
        </w:tc>
      </w:tr>
    </w:tbl>
    <w:p w14:paraId="194A3FFF" w14:textId="6DCD0BFD" w:rsidR="00033497" w:rsidRPr="00912BAE" w:rsidRDefault="00033497" w:rsidP="00033497">
      <w:pPr>
        <w:pStyle w:val="Caption"/>
      </w:pPr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4</w:t>
      </w:r>
      <w:r>
        <w:rPr>
          <w:noProof/>
        </w:rPr>
        <w:fldChar w:fldCharType="end"/>
      </w:r>
      <w:bookmarkEnd w:id="28"/>
      <w:r w:rsidRPr="00912BAE">
        <w:t>: Sizes in bytes for original and structured chunk storage using compressible data and compression for three types of the hyperslab selection.</w:t>
      </w:r>
    </w:p>
    <w:p w14:paraId="7FA96A14" w14:textId="77777777" w:rsidR="00033497" w:rsidRDefault="00033497" w:rsidP="00033497"/>
    <w:p w14:paraId="72DD9584" w14:textId="77777777" w:rsidR="00CB42C8" w:rsidRDefault="00CB42C8" w:rsidP="00CB42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results can be summarized as follows:</w:t>
      </w:r>
    </w:p>
    <w:p w14:paraId="452ADAC4" w14:textId="77777777" w:rsidR="00CB42C8" w:rsidRDefault="00CB42C8" w:rsidP="00CB42C8">
      <w:pPr>
        <w:rPr>
          <w:rFonts w:asciiTheme="minorHAnsi" w:hAnsiTheme="minorHAnsi" w:cstheme="minorHAnsi"/>
        </w:rPr>
      </w:pPr>
    </w:p>
    <w:p w14:paraId="721B0682" w14:textId="7FF7AD47" w:rsidR="00CB42C8" w:rsidRDefault="00CB42C8" w:rsidP="00CB42C8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Encoded selection </w:t>
      </w:r>
      <w:r w:rsidR="00D25784">
        <w:rPr>
          <w:rFonts w:cstheme="minorHAnsi"/>
        </w:rPr>
        <w:t>can be successfully compressed; therefore, our design decision to allow compression by section will benefit sparse data storage.</w:t>
      </w:r>
      <w:r w:rsidR="000445E0">
        <w:rPr>
          <w:rFonts w:cstheme="minorHAnsi"/>
        </w:rPr>
        <w:t xml:space="preserve"> See </w:t>
      </w:r>
      <w:r w:rsidR="000445E0">
        <w:rPr>
          <w:rFonts w:cstheme="minorHAnsi"/>
        </w:rPr>
        <w:fldChar w:fldCharType="begin"/>
      </w:r>
      <w:r w:rsidR="000445E0">
        <w:rPr>
          <w:rFonts w:cstheme="minorHAnsi"/>
        </w:rPr>
        <w:instrText xml:space="preserve"> REF _Ref155866181 \h </w:instrText>
      </w:r>
      <w:r w:rsidR="000445E0">
        <w:rPr>
          <w:rFonts w:cstheme="minorHAnsi"/>
        </w:rPr>
      </w:r>
      <w:r w:rsidR="000445E0">
        <w:rPr>
          <w:rFonts w:cstheme="minorHAnsi"/>
        </w:rPr>
        <w:fldChar w:fldCharType="separate"/>
      </w:r>
      <w:r w:rsidR="000445E0">
        <w:t xml:space="preserve">Figure </w:t>
      </w:r>
      <w:r w:rsidR="000445E0">
        <w:rPr>
          <w:noProof/>
        </w:rPr>
        <w:t>1</w:t>
      </w:r>
      <w:r w:rsidR="000445E0">
        <w:rPr>
          <w:rFonts w:cstheme="minorHAnsi"/>
        </w:rPr>
        <w:fldChar w:fldCharType="end"/>
      </w:r>
      <w:r w:rsidR="000445E0">
        <w:rPr>
          <w:rFonts w:cstheme="minorHAnsi"/>
        </w:rPr>
        <w:t>.</w:t>
      </w:r>
    </w:p>
    <w:p w14:paraId="51BFB603" w14:textId="42B67066" w:rsidR="000445E0" w:rsidRPr="00CB42C8" w:rsidRDefault="000445E0" w:rsidP="000445E0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Our main use case for sparse data (selection of type 2) and compressible data showed very good storage savings as shown by the red line on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_Ref156476650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. </w:t>
      </w:r>
    </w:p>
    <w:p w14:paraId="49687D64" w14:textId="04553987" w:rsidR="00D25784" w:rsidRDefault="000445E0" w:rsidP="00CB42C8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S</w:t>
      </w:r>
      <w:r w:rsidR="00D25784">
        <w:rPr>
          <w:rFonts w:cstheme="minorHAnsi"/>
        </w:rPr>
        <w:t>tructured chunk storage for sparse data achieves comparable or better storage size than the current approach</w:t>
      </w:r>
      <w:r w:rsidR="004051E5">
        <w:rPr>
          <w:rFonts w:cstheme="minorHAnsi"/>
        </w:rPr>
        <w:t xml:space="preserve"> along with </w:t>
      </w:r>
      <w:r w:rsidR="00D21F48">
        <w:rPr>
          <w:rFonts w:cstheme="minorHAnsi"/>
        </w:rPr>
        <w:t xml:space="preserve">the </w:t>
      </w:r>
      <w:r w:rsidR="004051E5">
        <w:rPr>
          <w:rFonts w:cstheme="minorHAnsi"/>
        </w:rPr>
        <w:t>provided benefit of stored data locations.</w:t>
      </w:r>
      <w:r>
        <w:rPr>
          <w:rFonts w:cstheme="minorHAnsi"/>
        </w:rPr>
        <w:t xml:space="preserve"> See</w:t>
      </w:r>
      <w:r w:rsidR="00151A5E">
        <w:rPr>
          <w:rFonts w:cstheme="minorHAnsi"/>
        </w:rPr>
        <w:t xml:space="preserve"> </w:t>
      </w:r>
      <w:r w:rsidR="00151A5E">
        <w:rPr>
          <w:rFonts w:cstheme="minorHAnsi"/>
        </w:rPr>
        <w:fldChar w:fldCharType="begin"/>
      </w:r>
      <w:r w:rsidR="00151A5E">
        <w:rPr>
          <w:rFonts w:cstheme="minorHAnsi"/>
        </w:rPr>
        <w:instrText xml:space="preserve"> REF _Ref156476650 \h </w:instrText>
      </w:r>
      <w:r w:rsidR="00151A5E">
        <w:rPr>
          <w:rFonts w:cstheme="minorHAnsi"/>
        </w:rPr>
      </w:r>
      <w:r w:rsidR="00151A5E">
        <w:rPr>
          <w:rFonts w:cstheme="minorHAnsi"/>
        </w:rPr>
        <w:fldChar w:fldCharType="separate"/>
      </w:r>
      <w:r w:rsidR="00151A5E">
        <w:t xml:space="preserve">Figure </w:t>
      </w:r>
      <w:r w:rsidR="00151A5E">
        <w:rPr>
          <w:noProof/>
        </w:rPr>
        <w:t>3</w:t>
      </w:r>
      <w:r w:rsidR="00151A5E">
        <w:rPr>
          <w:rFonts w:cstheme="minorHAnsi"/>
        </w:rPr>
        <w:fldChar w:fldCharType="end"/>
      </w:r>
      <w:r w:rsidR="00151A5E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_Ref156476749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rFonts w:cstheme="minorHAnsi"/>
        </w:rPr>
        <w:fldChar w:fldCharType="end"/>
      </w:r>
      <w:r>
        <w:rPr>
          <w:rFonts w:cstheme="minorHAnsi"/>
        </w:rPr>
        <w:t>.</w:t>
      </w:r>
    </w:p>
    <w:p w14:paraId="6A81E59A" w14:textId="0D49AD07" w:rsidR="00611674" w:rsidRDefault="006271E7" w:rsidP="005B0C72">
      <w:pPr>
        <w:pStyle w:val="Heading1"/>
      </w:pPr>
      <w:bookmarkStart w:id="29" w:name="_Toc155792102"/>
      <w:bookmarkStart w:id="30" w:name="_Toc155792187"/>
      <w:bookmarkStart w:id="31" w:name="_Toc155792551"/>
      <w:bookmarkStart w:id="32" w:name="_Ref156400739"/>
      <w:bookmarkStart w:id="33" w:name="_Toc156480651"/>
      <w:r w:rsidRPr="005B0C72">
        <w:t>Structured Chunk Storage for Variable-Length</w:t>
      </w:r>
      <w:r w:rsidR="00D26ADE">
        <w:t xml:space="preserve"> (VL)</w:t>
      </w:r>
      <w:r w:rsidRPr="005B0C72">
        <w:t xml:space="preserve"> Data</w:t>
      </w:r>
      <w:bookmarkEnd w:id="29"/>
      <w:bookmarkEnd w:id="30"/>
      <w:bookmarkEnd w:id="31"/>
      <w:bookmarkEnd w:id="32"/>
      <w:bookmarkEnd w:id="33"/>
    </w:p>
    <w:p w14:paraId="7F206515" w14:textId="4211829E" w:rsidR="00A211D3" w:rsidRPr="00A211D3" w:rsidRDefault="00A211D3" w:rsidP="001F75EC">
      <w:pPr>
        <w:jc w:val="both"/>
        <w:rPr>
          <w:rFonts w:asciiTheme="minorHAnsi" w:hAnsiTheme="minorHAnsi" w:cstheme="minorHAnsi"/>
        </w:rPr>
      </w:pPr>
      <w:r w:rsidRPr="00A211D3">
        <w:rPr>
          <w:rFonts w:asciiTheme="minorHAnsi" w:hAnsiTheme="minorHAnsi" w:cstheme="minorHAnsi"/>
        </w:rPr>
        <w:t xml:space="preserve">This section describes </w:t>
      </w:r>
      <w:r>
        <w:rPr>
          <w:rFonts w:asciiTheme="minorHAnsi" w:hAnsiTheme="minorHAnsi" w:cstheme="minorHAnsi"/>
        </w:rPr>
        <w:t xml:space="preserve">the benchmark, experimental set up and results when using structured chunk approach for storing VL data. We compare </w:t>
      </w:r>
      <w:r w:rsidR="00D21F4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current way of storing VL with the proposed structured chunk storage.</w:t>
      </w:r>
    </w:p>
    <w:p w14:paraId="1AC3DF49" w14:textId="379A1F81" w:rsidR="00D26ADE" w:rsidRPr="00D26ADE" w:rsidRDefault="00D26ADE" w:rsidP="00D26ADE">
      <w:pPr>
        <w:pStyle w:val="Heading2"/>
      </w:pPr>
      <w:bookmarkStart w:id="34" w:name="_Toc156480652"/>
      <w:r>
        <w:t>VL benchmark setup</w:t>
      </w:r>
      <w:bookmarkEnd w:id="34"/>
    </w:p>
    <w:p w14:paraId="77B2B76C" w14:textId="14D0C7A2" w:rsidR="00EE58B9" w:rsidRDefault="00EE58B9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 w:rsidRPr="00EE58B9">
        <w:rPr>
          <w:rFonts w:asciiTheme="minorHAnsi" w:eastAsiaTheme="minorHAnsi" w:hAnsiTheme="minorHAnsi" w:cstheme="minorHAnsi"/>
          <w:color w:val="000000"/>
        </w:rPr>
        <w:t>Th</w:t>
      </w:r>
      <w:r>
        <w:rPr>
          <w:rFonts w:asciiTheme="minorHAnsi" w:eastAsiaTheme="minorHAnsi" w:hAnsiTheme="minorHAnsi" w:cstheme="minorHAnsi"/>
          <w:color w:val="000000"/>
        </w:rPr>
        <w:t xml:space="preserve">e </w:t>
      </w:r>
      <w:proofErr w:type="spellStart"/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>vl.c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Pr="00EE58B9">
        <w:rPr>
          <w:rFonts w:asciiTheme="minorHAnsi" w:eastAsiaTheme="minorHAnsi" w:hAnsiTheme="minorHAnsi" w:cstheme="minorHAnsi"/>
          <w:color w:val="000000"/>
        </w:rPr>
        <w:t xml:space="preserve">program generates </w:t>
      </w:r>
      <w:r w:rsidR="00B1518E" w:rsidRPr="00912BAE">
        <w:rPr>
          <w:rFonts w:ascii="Consolas" w:eastAsiaTheme="minorHAnsi" w:hAnsi="Consolas" w:cs="Consolas"/>
          <w:color w:val="000000"/>
          <w:sz w:val="22"/>
          <w:szCs w:val="22"/>
        </w:rPr>
        <w:t>N</w:t>
      </w:r>
      <w:r w:rsidRPr="00EE58B9">
        <w:rPr>
          <w:rFonts w:asciiTheme="minorHAnsi" w:eastAsiaTheme="minorHAnsi" w:hAnsiTheme="minorHAnsi" w:cstheme="minorHAnsi"/>
          <w:color w:val="000000"/>
        </w:rPr>
        <w:t xml:space="preserve"> variable-length (VL) elements of the length </w:t>
      </w:r>
      <w:r w:rsidR="00B1518E" w:rsidRPr="00912BAE">
        <w:rPr>
          <w:rFonts w:ascii="Consolas" w:eastAsiaTheme="minorHAnsi" w:hAnsi="Consolas" w:cs="Consolas"/>
          <w:color w:val="000000"/>
          <w:sz w:val="22"/>
          <w:szCs w:val="22"/>
        </w:rPr>
        <w:t>l</w:t>
      </w:r>
      <w:r w:rsidR="00B1518E">
        <w:rPr>
          <w:rFonts w:asciiTheme="minorHAnsi" w:eastAsiaTheme="minorHAnsi" w:hAnsiTheme="minorHAnsi" w:cstheme="minorHAnsi"/>
          <w:color w:val="000000"/>
        </w:rPr>
        <w:t xml:space="preserve">, where </w:t>
      </w:r>
      <w:r w:rsidR="00B1518E" w:rsidRPr="00D26ADE">
        <w:rPr>
          <w:rFonts w:ascii="Consolas" w:eastAsiaTheme="minorHAnsi" w:hAnsi="Consolas" w:cs="Consolas"/>
          <w:color w:val="000000"/>
          <w:sz w:val="22"/>
          <w:szCs w:val="22"/>
        </w:rPr>
        <w:t>l</w:t>
      </w:r>
      <w:r w:rsidR="00B1518E">
        <w:rPr>
          <w:rFonts w:asciiTheme="minorHAnsi" w:eastAsiaTheme="minorHAnsi" w:hAnsiTheme="minorHAnsi" w:cstheme="minorHAnsi"/>
          <w:color w:val="000000"/>
        </w:rPr>
        <w:t xml:space="preserve"> is a random number </w:t>
      </w:r>
      <w:r w:rsidRPr="00EE58B9">
        <w:rPr>
          <w:rFonts w:asciiTheme="minorHAnsi" w:eastAsiaTheme="minorHAnsi" w:hAnsiTheme="minorHAnsi" w:cstheme="minorHAnsi"/>
          <w:color w:val="000000"/>
        </w:rPr>
        <w:t xml:space="preserve">between </w:t>
      </w:r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 w:rsidRPr="00EE58B9">
        <w:rPr>
          <w:rFonts w:asciiTheme="minorHAnsi" w:eastAsiaTheme="minorHAnsi" w:hAnsiTheme="minorHAnsi" w:cstheme="minorHAnsi"/>
          <w:color w:val="000000"/>
        </w:rPr>
        <w:t xml:space="preserve"> and </w:t>
      </w:r>
      <w:r w:rsidR="00B1518E" w:rsidRPr="00912BAE">
        <w:rPr>
          <w:rFonts w:ascii="Consolas" w:eastAsiaTheme="minorHAnsi" w:hAnsi="Consolas" w:cs="Consolas"/>
          <w:color w:val="000000"/>
          <w:sz w:val="22"/>
          <w:szCs w:val="22"/>
        </w:rPr>
        <w:t>M</w:t>
      </w:r>
      <w:r w:rsidR="00D26ADE">
        <w:rPr>
          <w:rFonts w:ascii="Consolas" w:eastAsiaTheme="minorHAnsi" w:hAnsi="Consolas" w:cs="Consolas"/>
          <w:color w:val="000000"/>
          <w:sz w:val="22"/>
          <w:szCs w:val="22"/>
        </w:rPr>
        <w:t>,</w:t>
      </w:r>
      <w:r w:rsidR="00B1518E">
        <w:rPr>
          <w:rFonts w:asciiTheme="minorHAnsi" w:eastAsiaTheme="minorHAnsi" w:hAnsiTheme="minorHAnsi" w:cstheme="minorHAnsi"/>
          <w:color w:val="000000"/>
        </w:rPr>
        <w:t xml:space="preserve"> </w:t>
      </w:r>
      <w:r w:rsidRPr="00EE58B9">
        <w:rPr>
          <w:rFonts w:asciiTheme="minorHAnsi" w:eastAsiaTheme="minorHAnsi" w:hAnsiTheme="minorHAnsi" w:cstheme="minorHAnsi"/>
          <w:color w:val="000000"/>
        </w:rPr>
        <w:t>and stores them in four different HDF5 files</w:t>
      </w:r>
      <w:r w:rsidR="00D26ADE">
        <w:rPr>
          <w:rFonts w:asciiTheme="minorHAnsi" w:eastAsiaTheme="minorHAnsi" w:hAnsiTheme="minorHAnsi" w:cstheme="minorHAnsi"/>
          <w:color w:val="000000"/>
        </w:rPr>
        <w:t>. The table below describes the content of each file.</w:t>
      </w:r>
    </w:p>
    <w:p w14:paraId="00DAC60B" w14:textId="77777777" w:rsidR="00EE58B9" w:rsidRDefault="00EE58B9" w:rsidP="00EE58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7400"/>
      </w:tblGrid>
      <w:tr w:rsidR="00EE58B9" w14:paraId="4FEF440B" w14:textId="77777777" w:rsidTr="006A380E">
        <w:tc>
          <w:tcPr>
            <w:tcW w:w="2425" w:type="dxa"/>
          </w:tcPr>
          <w:p w14:paraId="74AF7917" w14:textId="6580AE3E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7501" w:type="dxa"/>
          </w:tcPr>
          <w:p w14:paraId="0AC558E0" w14:textId="65F5589B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File content</w:t>
            </w:r>
          </w:p>
        </w:tc>
      </w:tr>
      <w:tr w:rsidR="00EE58B9" w14:paraId="7107F504" w14:textId="77777777" w:rsidTr="006A380E">
        <w:tc>
          <w:tcPr>
            <w:tcW w:w="2425" w:type="dxa"/>
          </w:tcPr>
          <w:p w14:paraId="3C8F9CB8" w14:textId="1EE823D2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vltype.h5</w:t>
            </w:r>
          </w:p>
        </w:tc>
        <w:tc>
          <w:tcPr>
            <w:tcW w:w="7501" w:type="dxa"/>
          </w:tcPr>
          <w:p w14:paraId="6C7C20EC" w14:textId="3EDB5ADA" w:rsidR="00EE58B9" w:rsidRPr="00D26ADE" w:rsidRDefault="006A380E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One-dimensional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dataset </w:t>
            </w:r>
            <w:r w:rsid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a </w:t>
            </w:r>
            <w:r w:rsidR="00D26ADE"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root</w:t>
            </w:r>
            <w:r w:rsid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group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with </w:t>
            </w:r>
            <w:r w:rsidR="00DA6564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elements </w:t>
            </w:r>
            <w:r w:rsidR="00DA6564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of HDF5 VL datatype (current </w:t>
            </w:r>
            <w:r w:rsidR="00166C03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way of storing VL </w:t>
            </w:r>
            <w:r w:rsidR="00DA6564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data</w:t>
            </w:r>
            <w:r w:rsidR="00166C03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in HDF5</w:t>
            </w:r>
            <w:r w:rsidR="00DA6564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E58B9" w14:paraId="4E124907" w14:textId="77777777" w:rsidTr="006A380E">
        <w:tc>
          <w:tcPr>
            <w:tcW w:w="2425" w:type="dxa"/>
          </w:tcPr>
          <w:p w14:paraId="594FA13F" w14:textId="4ED12E4D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vltype_comp.h5</w:t>
            </w:r>
          </w:p>
        </w:tc>
        <w:tc>
          <w:tcPr>
            <w:tcW w:w="7501" w:type="dxa"/>
          </w:tcPr>
          <w:p w14:paraId="5EE9E565" w14:textId="10C6E79D" w:rsidR="00EE58B9" w:rsidRPr="00D26ADE" w:rsidRDefault="00DA6564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One-dimensional dataset as above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but compressed with GZIP </w:t>
            </w: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level 9</w:t>
            </w:r>
          </w:p>
        </w:tc>
      </w:tr>
      <w:tr w:rsidR="00EE58B9" w14:paraId="319959AC" w14:textId="77777777" w:rsidTr="006A380E">
        <w:tc>
          <w:tcPr>
            <w:tcW w:w="2425" w:type="dxa"/>
          </w:tcPr>
          <w:p w14:paraId="2E887C9E" w14:textId="364BEC6A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vltype_struct.h5</w:t>
            </w:r>
          </w:p>
        </w:tc>
        <w:tc>
          <w:tcPr>
            <w:tcW w:w="7501" w:type="dxa"/>
          </w:tcPr>
          <w:p w14:paraId="45218287" w14:textId="1DC17B36" w:rsidR="00EE58B9" w:rsidRPr="00D26ADE" w:rsidRDefault="00DA6564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T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wo </w:t>
            </w: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one-dimensional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datasets</w:t>
            </w:r>
            <w:r w:rsid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in a </w:t>
            </w:r>
            <w:r w:rsidR="00D26ADE"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root</w:t>
            </w:r>
            <w:r w:rsid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group t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hat emulate storage properties of the structured chunk for variable-length data: the first dataset contains pairs of offset/length for each </w:t>
            </w:r>
            <w:r w:rsidR="00047E1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VL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element stored in </w:t>
            </w:r>
            <w:r w:rsidR="00047E1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a blob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; the second dataset contains </w:t>
            </w:r>
            <w:r w:rsidR="00047E1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the blob with all VL elements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. These two datasets represent two sections of the structured chunk.</w:t>
            </w:r>
          </w:p>
        </w:tc>
      </w:tr>
      <w:tr w:rsidR="00EE58B9" w14:paraId="0AFF7337" w14:textId="77777777" w:rsidTr="006A380E">
        <w:tc>
          <w:tcPr>
            <w:tcW w:w="2425" w:type="dxa"/>
          </w:tcPr>
          <w:p w14:paraId="6311F326" w14:textId="12BEB28A" w:rsidR="00EE58B9" w:rsidRPr="00D26ADE" w:rsidRDefault="00EE58B9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 w:rsidRPr="00D26AD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>vltype_struct_comp.h5</w:t>
            </w:r>
          </w:p>
        </w:tc>
        <w:tc>
          <w:tcPr>
            <w:tcW w:w="7501" w:type="dxa"/>
          </w:tcPr>
          <w:p w14:paraId="42A9E693" w14:textId="7E0C9B41" w:rsidR="00EE58B9" w:rsidRPr="00D26ADE" w:rsidRDefault="00DA6564" w:rsidP="00EE58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T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wo datasets </w:t>
            </w:r>
            <w:r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as above </w:t>
            </w:r>
            <w:r w:rsidR="00EE58B9" w:rsidRPr="00D26AD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but compressed with GZIP deflate level 9</w:t>
            </w:r>
          </w:p>
        </w:tc>
      </w:tr>
    </w:tbl>
    <w:p w14:paraId="7B5EC410" w14:textId="3996F32D" w:rsidR="00EE58B9" w:rsidRPr="00EE58B9" w:rsidRDefault="00EE58B9" w:rsidP="00EE58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p w14:paraId="0C5FE220" w14:textId="51484DCF" w:rsidR="00B1518E" w:rsidRDefault="00DA6564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T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he program </w:t>
      </w:r>
      <w:r>
        <w:rPr>
          <w:rFonts w:asciiTheme="minorHAnsi" w:eastAsiaTheme="minorHAnsi" w:hAnsiTheme="minorHAnsi" w:cstheme="minorHAnsi"/>
          <w:color w:val="000000"/>
        </w:rPr>
        <w:t xml:space="preserve">has an option to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generate VL vectors with </w:t>
      </w:r>
      <w:r w:rsidR="000C6474" w:rsidRPr="00411C97">
        <w:rPr>
          <w:rFonts w:ascii="Consolas" w:eastAsiaTheme="minorHAnsi" w:hAnsi="Consolas" w:cs="Consolas"/>
          <w:color w:val="000000"/>
          <w:sz w:val="22"/>
          <w:szCs w:val="22"/>
        </w:rPr>
        <w:t>l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random values 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(we call them “random data”) between </w:t>
      </w:r>
      <w:r w:rsidR="000C6474" w:rsidRPr="00912BAE">
        <w:rPr>
          <w:rFonts w:ascii="Consolas" w:eastAsiaTheme="minorHAnsi" w:hAnsi="Consolas" w:cs="Consolas"/>
          <w:color w:val="000000"/>
        </w:rPr>
        <w:t>0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 and 127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or the values </w:t>
      </w:r>
      <w:r w:rsidR="000C6474" w:rsidRPr="00912BAE">
        <w:rPr>
          <w:rFonts w:ascii="Consolas" w:eastAsiaTheme="minorHAnsi" w:hAnsi="Consolas" w:cs="Consolas"/>
          <w:color w:val="000000"/>
          <w:sz w:val="22"/>
          <w:szCs w:val="22"/>
        </w:rPr>
        <w:t>0,1,2</w:t>
      </w:r>
      <w:proofErr w:type="gramStart"/>
      <w:r w:rsidR="00912BAE">
        <w:rPr>
          <w:rFonts w:ascii="Consolas" w:eastAsiaTheme="minorHAnsi" w:hAnsi="Consolas" w:cs="Consolas"/>
          <w:color w:val="000000"/>
          <w:sz w:val="22"/>
          <w:szCs w:val="22"/>
        </w:rPr>
        <w:t>.</w:t>
      </w:r>
      <w:r w:rsidR="000C6474" w:rsidRPr="00912BAE">
        <w:rPr>
          <w:rFonts w:ascii="Consolas" w:eastAsiaTheme="minorHAnsi" w:hAnsi="Consolas" w:cs="Consolas"/>
          <w:color w:val="000000"/>
          <w:sz w:val="22"/>
          <w:szCs w:val="22"/>
        </w:rPr>
        <w:t>..,l</w:t>
      </w:r>
      <w:proofErr w:type="gramEnd"/>
      <w:r w:rsidR="000C6474">
        <w:rPr>
          <w:rFonts w:asciiTheme="minorHAnsi" w:eastAsiaTheme="minorHAnsi" w:hAnsiTheme="minorHAnsi" w:cstheme="minorHAnsi"/>
          <w:color w:val="000000"/>
        </w:rPr>
        <w:t xml:space="preserve">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>that can be compressed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 (we call them “compressible data”)</w:t>
      </w:r>
      <w:r>
        <w:rPr>
          <w:rFonts w:asciiTheme="minorHAnsi" w:eastAsiaTheme="minorHAnsi" w:hAnsiTheme="minorHAnsi" w:cstheme="minorHAnsi"/>
          <w:color w:val="000000"/>
        </w:rPr>
        <w:t xml:space="preserve">. </w:t>
      </w:r>
      <w:r w:rsidR="00912BAE">
        <w:rPr>
          <w:rFonts w:asciiTheme="minorHAnsi" w:eastAsiaTheme="minorHAnsi" w:hAnsiTheme="minorHAnsi" w:cstheme="minorHAnsi"/>
          <w:color w:val="000000"/>
        </w:rPr>
        <w:t>All</w:t>
      </w:r>
      <w:r w:rsidR="00EE58B9" w:rsidRPr="00EE58B9">
        <w:rPr>
          <w:rFonts w:asciiTheme="minorHAnsi" w:eastAsiaTheme="minorHAnsi" w:hAnsiTheme="minorHAnsi" w:cstheme="minorHAnsi"/>
          <w:color w:val="000000"/>
        </w:rPr>
        <w:t xml:space="preserve"> datasets </w:t>
      </w:r>
      <w:r w:rsidR="00912BAE">
        <w:rPr>
          <w:rFonts w:asciiTheme="minorHAnsi" w:eastAsiaTheme="minorHAnsi" w:hAnsiTheme="minorHAnsi" w:cstheme="minorHAnsi"/>
          <w:color w:val="000000"/>
        </w:rPr>
        <w:t xml:space="preserve">store its data in </w:t>
      </w:r>
      <w:r w:rsidR="00EE58B9" w:rsidRPr="00EE58B9">
        <w:rPr>
          <w:rFonts w:asciiTheme="minorHAnsi" w:eastAsiaTheme="minorHAnsi" w:hAnsiTheme="minorHAnsi" w:cstheme="minorHAnsi"/>
          <w:color w:val="000000"/>
        </w:rPr>
        <w:t>a single chunk</w:t>
      </w:r>
      <w:r w:rsidR="00047E18">
        <w:rPr>
          <w:rFonts w:asciiTheme="minorHAnsi" w:eastAsiaTheme="minorHAnsi" w:hAnsiTheme="minorHAnsi" w:cstheme="minorHAnsi"/>
          <w:color w:val="000000"/>
        </w:rPr>
        <w:t xml:space="preserve"> for fair comparison of regular chunk storage with the proposed structured chunk storage.</w:t>
      </w:r>
      <w:r w:rsidR="00912BAE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4EABB6E6" w14:textId="01EE2D59" w:rsidR="00D26ADE" w:rsidRPr="00D26ADE" w:rsidRDefault="00D26ADE" w:rsidP="00D26ADE">
      <w:pPr>
        <w:pStyle w:val="Heading2"/>
      </w:pPr>
      <w:bookmarkStart w:id="35" w:name="_Toc156480653"/>
      <w:r>
        <w:t>VL benchmark experiment and results</w:t>
      </w:r>
      <w:bookmarkEnd w:id="35"/>
    </w:p>
    <w:p w14:paraId="72824C85" w14:textId="3E589588" w:rsidR="00457BAD" w:rsidRDefault="00B1518E" w:rsidP="001F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We ran the program to generate </w:t>
      </w:r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 xml:space="preserve">10000 </w:t>
      </w:r>
      <w:r>
        <w:rPr>
          <w:rFonts w:asciiTheme="minorHAnsi" w:eastAsiaTheme="minorHAnsi" w:hAnsiTheme="minorHAnsi" w:cstheme="minorHAnsi"/>
          <w:color w:val="000000"/>
        </w:rPr>
        <w:t xml:space="preserve">VL vectors </w:t>
      </w:r>
      <w:r w:rsidR="000C6474">
        <w:rPr>
          <w:rFonts w:asciiTheme="minorHAnsi" w:eastAsiaTheme="minorHAnsi" w:hAnsiTheme="minorHAnsi" w:cstheme="minorHAnsi"/>
          <w:color w:val="000000"/>
        </w:rPr>
        <w:t>(random data) of</w:t>
      </w:r>
      <w:r>
        <w:rPr>
          <w:rFonts w:asciiTheme="minorHAnsi" w:eastAsiaTheme="minorHAnsi" w:hAnsiTheme="minorHAnsi" w:cstheme="minorHAnsi"/>
          <w:color w:val="000000"/>
        </w:rPr>
        <w:t xml:space="preserve"> the length between </w:t>
      </w:r>
      <w:r w:rsidRPr="00912BAE">
        <w:rPr>
          <w:rFonts w:ascii="Consolas" w:eastAsiaTheme="minorHAnsi" w:hAnsi="Consolas" w:cs="Consolas"/>
          <w:color w:val="000000"/>
        </w:rPr>
        <w:t>1</w:t>
      </w:r>
      <w:r>
        <w:rPr>
          <w:rFonts w:asciiTheme="minorHAnsi" w:eastAsiaTheme="minorHAnsi" w:hAnsiTheme="minorHAnsi" w:cstheme="minorHAnsi"/>
          <w:color w:val="000000"/>
        </w:rPr>
        <w:t xml:space="preserve"> and </w:t>
      </w:r>
      <w:r w:rsidRPr="00912BAE">
        <w:rPr>
          <w:rFonts w:ascii="Consolas" w:eastAsiaTheme="minorHAnsi" w:hAnsi="Consolas" w:cs="Consolas"/>
          <w:color w:val="000000"/>
        </w:rPr>
        <w:t>10</w:t>
      </w:r>
      <w:r>
        <w:rPr>
          <w:rFonts w:asciiTheme="minorHAnsi" w:eastAsiaTheme="minorHAnsi" w:hAnsiTheme="minorHAnsi" w:cstheme="minorHAnsi"/>
          <w:color w:val="000000"/>
        </w:rPr>
        <w:t xml:space="preserve">, and </w:t>
      </w:r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>1</w:t>
      </w:r>
      <w:r>
        <w:rPr>
          <w:rFonts w:asciiTheme="minorHAnsi" w:eastAsiaTheme="minorHAnsi" w:hAnsiTheme="minorHAnsi" w:cstheme="minorHAnsi"/>
          <w:color w:val="000000"/>
        </w:rPr>
        <w:t xml:space="preserve"> and </w:t>
      </w:r>
      <w:r w:rsidRPr="00912BAE">
        <w:rPr>
          <w:rFonts w:ascii="Consolas" w:eastAsiaTheme="minorHAnsi" w:hAnsi="Consolas" w:cs="Consolas"/>
          <w:color w:val="000000"/>
          <w:sz w:val="22"/>
          <w:szCs w:val="22"/>
        </w:rPr>
        <w:t>100</w:t>
      </w:r>
      <w:r w:rsidR="00CE7921">
        <w:rPr>
          <w:rFonts w:asciiTheme="minorHAnsi" w:eastAsiaTheme="minorHAnsi" w:hAnsiTheme="minorHAnsi" w:cstheme="minorHAnsi"/>
          <w:color w:val="000000"/>
        </w:rPr>
        <w:t xml:space="preserve">, </w:t>
      </w:r>
      <w:r w:rsidR="00166C03">
        <w:rPr>
          <w:rFonts w:asciiTheme="minorHAnsi" w:eastAsiaTheme="minorHAnsi" w:hAnsiTheme="minorHAnsi" w:cstheme="minorHAnsi"/>
          <w:color w:val="000000"/>
        </w:rPr>
        <w:t xml:space="preserve">and used </w:t>
      </w:r>
      <w:r w:rsidR="000C6474">
        <w:rPr>
          <w:rFonts w:asciiTheme="minorHAnsi" w:eastAsiaTheme="minorHAnsi" w:hAnsiTheme="minorHAnsi" w:cstheme="minorHAnsi"/>
          <w:color w:val="000000"/>
        </w:rPr>
        <w:t xml:space="preserve">the </w:t>
      </w:r>
      <w:r w:rsidR="00166C03" w:rsidRPr="00912BAE">
        <w:rPr>
          <w:rFonts w:ascii="Consolas" w:eastAsiaTheme="minorHAnsi" w:hAnsi="Consolas" w:cs="Consolas"/>
          <w:color w:val="000000"/>
          <w:sz w:val="22"/>
          <w:szCs w:val="22"/>
        </w:rPr>
        <w:t xml:space="preserve">h5stat </w:t>
      </w:r>
      <w:r w:rsidR="00166C03">
        <w:rPr>
          <w:rFonts w:asciiTheme="minorHAnsi" w:eastAsiaTheme="minorHAnsi" w:hAnsiTheme="minorHAnsi" w:cstheme="minorHAnsi"/>
          <w:color w:val="000000"/>
        </w:rPr>
        <w:t xml:space="preserve">tool to find the sizes of metadata and raw data in each file. The results </w:t>
      </w:r>
      <w:r w:rsidR="00CE7921">
        <w:rPr>
          <w:rFonts w:asciiTheme="minorHAnsi" w:eastAsiaTheme="minorHAnsi" w:hAnsiTheme="minorHAnsi" w:cstheme="minorHAnsi"/>
          <w:color w:val="000000"/>
        </w:rPr>
        <w:t>are shown</w:t>
      </w:r>
      <w:r w:rsidR="00166C03">
        <w:rPr>
          <w:rFonts w:asciiTheme="minorHAnsi" w:eastAsiaTheme="minorHAnsi" w:hAnsiTheme="minorHAnsi" w:cstheme="minorHAnsi"/>
          <w:color w:val="000000"/>
        </w:rPr>
        <w:t xml:space="preserve"> in </w:t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begin"/>
      </w:r>
      <w:r w:rsidR="006D038C" w:rsidRPr="006D038C">
        <w:rPr>
          <w:rFonts w:asciiTheme="minorHAnsi" w:eastAsiaTheme="minorHAnsi" w:hAnsiTheme="minorHAnsi" w:cstheme="minorHAnsi"/>
          <w:color w:val="000000"/>
        </w:rPr>
        <w:instrText xml:space="preserve"> REF _Ref154776814 \h  \* MERGEFORMAT </w:instrText>
      </w:r>
      <w:r w:rsidR="006D038C" w:rsidRPr="006D038C">
        <w:rPr>
          <w:rFonts w:asciiTheme="minorHAnsi" w:eastAsiaTheme="minorHAnsi" w:hAnsiTheme="minorHAnsi" w:cstheme="minorHAnsi"/>
          <w:color w:val="000000"/>
        </w:rPr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76B49" w:rsidRPr="00476B49">
        <w:rPr>
          <w:rFonts w:asciiTheme="minorHAnsi" w:hAnsiTheme="minorHAnsi" w:cstheme="minorHAnsi"/>
        </w:rPr>
        <w:t xml:space="preserve">Table </w:t>
      </w:r>
      <w:r w:rsidR="00476B49" w:rsidRPr="00476B49">
        <w:rPr>
          <w:rFonts w:asciiTheme="minorHAnsi" w:hAnsiTheme="minorHAnsi" w:cstheme="minorHAnsi"/>
          <w:noProof/>
        </w:rPr>
        <w:t>5</w:t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end"/>
      </w:r>
      <w:r w:rsidR="006D038C">
        <w:rPr>
          <w:rFonts w:asciiTheme="minorHAnsi" w:eastAsiaTheme="minorHAnsi" w:hAnsiTheme="minorHAnsi" w:cstheme="minorHAnsi"/>
          <w:color w:val="000000"/>
        </w:rPr>
        <w:t xml:space="preserve"> and </w:t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begin"/>
      </w:r>
      <w:r w:rsidR="006D038C" w:rsidRPr="006D038C">
        <w:rPr>
          <w:rFonts w:asciiTheme="minorHAnsi" w:eastAsiaTheme="minorHAnsi" w:hAnsiTheme="minorHAnsi" w:cstheme="minorHAnsi"/>
          <w:color w:val="000000"/>
        </w:rPr>
        <w:instrText xml:space="preserve"> REF _Ref154776822 \h  \* MERGEFORMAT </w:instrText>
      </w:r>
      <w:r w:rsidR="006D038C" w:rsidRPr="006D038C">
        <w:rPr>
          <w:rFonts w:asciiTheme="minorHAnsi" w:eastAsiaTheme="minorHAnsi" w:hAnsiTheme="minorHAnsi" w:cstheme="minorHAnsi"/>
          <w:color w:val="000000"/>
        </w:rPr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76B49" w:rsidRPr="00476B49">
        <w:rPr>
          <w:rFonts w:asciiTheme="minorHAnsi" w:hAnsiTheme="minorHAnsi" w:cstheme="minorHAnsi"/>
        </w:rPr>
        <w:t xml:space="preserve">Table </w:t>
      </w:r>
      <w:r w:rsidR="00476B49" w:rsidRPr="00476B49">
        <w:rPr>
          <w:rFonts w:asciiTheme="minorHAnsi" w:hAnsiTheme="minorHAnsi" w:cstheme="minorHAnsi"/>
          <w:noProof/>
        </w:rPr>
        <w:t>6</w:t>
      </w:r>
      <w:r w:rsidR="006D038C" w:rsidRPr="006D038C">
        <w:rPr>
          <w:rFonts w:asciiTheme="minorHAnsi" w:eastAsiaTheme="minorHAnsi" w:hAnsiTheme="minorHAnsi" w:cstheme="minorHAnsi"/>
          <w:color w:val="000000"/>
        </w:rPr>
        <w:fldChar w:fldCharType="end"/>
      </w:r>
      <w:r w:rsidR="006D038C">
        <w:rPr>
          <w:rFonts w:asciiTheme="minorHAnsi" w:eastAsiaTheme="minorHAnsi" w:hAnsiTheme="minorHAnsi" w:cstheme="minorHAnsi"/>
          <w:color w:val="000000"/>
        </w:rPr>
        <w:t xml:space="preserve"> respectively.</w:t>
      </w:r>
      <w:r w:rsidR="00457BAD">
        <w:rPr>
          <w:rFonts w:asciiTheme="minorHAnsi" w:eastAsiaTheme="minorHAnsi" w:hAnsiTheme="minorHAnsi" w:cstheme="minorHAnsi"/>
          <w:color w:val="000000"/>
        </w:rPr>
        <w:t xml:space="preserve"> We also rerun the same settings </w:t>
      </w:r>
      <w:r w:rsidR="00263C86">
        <w:rPr>
          <w:rFonts w:asciiTheme="minorHAnsi" w:eastAsiaTheme="minorHAnsi" w:hAnsiTheme="minorHAnsi" w:cstheme="minorHAnsi"/>
          <w:color w:val="000000"/>
        </w:rPr>
        <w:t>using</w:t>
      </w:r>
      <w:r w:rsidR="00457BAD">
        <w:rPr>
          <w:rFonts w:asciiTheme="minorHAnsi" w:eastAsiaTheme="minorHAnsi" w:hAnsiTheme="minorHAnsi" w:cstheme="minorHAnsi"/>
          <w:color w:val="000000"/>
        </w:rPr>
        <w:t xml:space="preserve"> compressible data. The results are shown in </w:t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begin"/>
      </w:r>
      <w:r w:rsidR="00457BAD" w:rsidRPr="00457BAD">
        <w:rPr>
          <w:rFonts w:asciiTheme="minorHAnsi" w:eastAsiaTheme="minorHAnsi" w:hAnsiTheme="minorHAnsi" w:cstheme="minorHAnsi"/>
          <w:color w:val="000000"/>
        </w:rPr>
        <w:instrText xml:space="preserve"> REF _Ref154778201 \h  \* MERGEFORMAT </w:instrText>
      </w:r>
      <w:r w:rsidR="00457BAD" w:rsidRPr="00457BAD">
        <w:rPr>
          <w:rFonts w:asciiTheme="minorHAnsi" w:eastAsiaTheme="minorHAnsi" w:hAnsiTheme="minorHAnsi" w:cstheme="minorHAnsi"/>
          <w:color w:val="000000"/>
        </w:rPr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76B49" w:rsidRPr="00476B49">
        <w:rPr>
          <w:rFonts w:asciiTheme="minorHAnsi" w:hAnsiTheme="minorHAnsi" w:cstheme="minorHAnsi"/>
        </w:rPr>
        <w:t xml:space="preserve">Table </w:t>
      </w:r>
      <w:r w:rsidR="00476B49" w:rsidRPr="00476B49">
        <w:rPr>
          <w:rFonts w:asciiTheme="minorHAnsi" w:hAnsiTheme="minorHAnsi" w:cstheme="minorHAnsi"/>
          <w:noProof/>
        </w:rPr>
        <w:t>7</w:t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end"/>
      </w:r>
      <w:r w:rsidR="00457BAD">
        <w:rPr>
          <w:rFonts w:asciiTheme="minorHAnsi" w:eastAsiaTheme="minorHAnsi" w:hAnsiTheme="minorHAnsi" w:cstheme="minorHAnsi"/>
          <w:color w:val="000000"/>
        </w:rPr>
        <w:t xml:space="preserve"> and </w:t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begin"/>
      </w:r>
      <w:r w:rsidR="00457BAD" w:rsidRPr="00457BAD">
        <w:rPr>
          <w:rFonts w:asciiTheme="minorHAnsi" w:eastAsiaTheme="minorHAnsi" w:hAnsiTheme="minorHAnsi" w:cstheme="minorHAnsi"/>
          <w:color w:val="000000"/>
        </w:rPr>
        <w:instrText xml:space="preserve"> REF _Ref154778204 \h  \* MERGEFORMAT </w:instrText>
      </w:r>
      <w:r w:rsidR="00457BAD" w:rsidRPr="00457BAD">
        <w:rPr>
          <w:rFonts w:asciiTheme="minorHAnsi" w:eastAsiaTheme="minorHAnsi" w:hAnsiTheme="minorHAnsi" w:cstheme="minorHAnsi"/>
          <w:color w:val="000000"/>
        </w:rPr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separate"/>
      </w:r>
      <w:r w:rsidR="00476B49" w:rsidRPr="00476B49">
        <w:rPr>
          <w:rFonts w:asciiTheme="minorHAnsi" w:hAnsiTheme="minorHAnsi" w:cstheme="minorHAnsi"/>
        </w:rPr>
        <w:t xml:space="preserve">Table </w:t>
      </w:r>
      <w:r w:rsidR="00476B49" w:rsidRPr="00476B49">
        <w:rPr>
          <w:rFonts w:asciiTheme="minorHAnsi" w:hAnsiTheme="minorHAnsi" w:cstheme="minorHAnsi"/>
          <w:noProof/>
        </w:rPr>
        <w:t>8</w:t>
      </w:r>
      <w:r w:rsidR="00457BAD" w:rsidRPr="00457BAD">
        <w:rPr>
          <w:rFonts w:asciiTheme="minorHAnsi" w:eastAsiaTheme="minorHAnsi" w:hAnsiTheme="minorHAnsi" w:cstheme="minorHAnsi"/>
          <w:color w:val="000000"/>
        </w:rPr>
        <w:fldChar w:fldCharType="end"/>
      </w:r>
      <w:r w:rsidR="00457BAD">
        <w:rPr>
          <w:rFonts w:asciiTheme="minorHAnsi" w:eastAsiaTheme="minorHAnsi" w:hAnsiTheme="minorHAnsi" w:cstheme="minorHAnsi"/>
          <w:color w:val="000000"/>
        </w:rPr>
        <w:t xml:space="preserve"> respectively.</w:t>
      </w:r>
      <w:r w:rsidR="009F535D">
        <w:rPr>
          <w:rFonts w:asciiTheme="minorHAnsi" w:eastAsiaTheme="minorHAnsi" w:hAnsiTheme="minorHAnsi" w:cstheme="minorHAnsi"/>
          <w:color w:val="000000"/>
        </w:rPr>
        <w:t xml:space="preserve"> The columns in the tables have the following meanings:</w:t>
      </w:r>
    </w:p>
    <w:p w14:paraId="337A1C19" w14:textId="77777777" w:rsidR="009F535D" w:rsidRDefault="009F535D" w:rsidP="00457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691"/>
      </w:tblGrid>
      <w:tr w:rsidR="00AD09E8" w14:paraId="27652492" w14:textId="77777777" w:rsidTr="009F535D">
        <w:tc>
          <w:tcPr>
            <w:tcW w:w="3235" w:type="dxa"/>
          </w:tcPr>
          <w:p w14:paraId="6060F670" w14:textId="6490CDDB" w:rsidR="00AD09E8" w:rsidRPr="00D26ADE" w:rsidRDefault="00AD09E8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File size</w:t>
            </w:r>
          </w:p>
        </w:tc>
        <w:tc>
          <w:tcPr>
            <w:tcW w:w="6691" w:type="dxa"/>
          </w:tcPr>
          <w:p w14:paraId="02DB0540" w14:textId="6525764A" w:rsidR="00AD09E8" w:rsidRPr="00912BAE" w:rsidRDefault="00AD09E8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File size in bytes as reported by </w:t>
            </w:r>
            <w:r w:rsidRPr="00A211D3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ls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or </w:t>
            </w:r>
            <w:r w:rsidRPr="00A211D3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h5stat</w:t>
            </w:r>
          </w:p>
        </w:tc>
      </w:tr>
      <w:tr w:rsidR="009F535D" w14:paraId="5DC66DFA" w14:textId="77777777" w:rsidTr="009F535D">
        <w:tc>
          <w:tcPr>
            <w:tcW w:w="3235" w:type="dxa"/>
          </w:tcPr>
          <w:p w14:paraId="63CFEE72" w14:textId="4A791F61" w:rsidR="009F535D" w:rsidRPr="00D26ADE" w:rsidRDefault="00411C97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="009F535D" w:rsidRPr="00D26ADE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6691" w:type="dxa"/>
          </w:tcPr>
          <w:p w14:paraId="0DB94813" w14:textId="2AE63548" w:rsidR="009F535D" w:rsidRPr="00912BAE" w:rsidRDefault="00411C97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Storage size </w:t>
            </w:r>
            <w:r w:rsidR="009F535D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ratio between two files, e.g., </w:t>
            </w:r>
          </w:p>
          <w:p w14:paraId="3AFB8267" w14:textId="662A6CB2" w:rsidR="009F535D" w:rsidRPr="00912BAE" w:rsidRDefault="00A211D3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(</w:t>
            </w:r>
            <w:r w:rsidR="009F535D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size of </w:t>
            </w:r>
            <w:r w:rsidR="009F535D" w:rsidRPr="00A211D3">
              <w:rPr>
                <w:rFonts w:ascii="Consolas" w:hAnsi="Consolas" w:cs="Consolas"/>
                <w:color w:val="000000"/>
                <w:sz w:val="20"/>
                <w:szCs w:val="20"/>
              </w:rPr>
              <w:t>vltype.h5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9F535D" w:rsidRPr="00912B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="009F535D" w:rsidRPr="00912B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size of </w:t>
            </w:r>
            <w:r w:rsidR="009F535D" w:rsidRPr="00A211D3">
              <w:rPr>
                <w:rFonts w:ascii="Consolas" w:hAnsi="Consolas" w:cs="Consolas"/>
                <w:color w:val="000000"/>
                <w:sz w:val="20"/>
                <w:szCs w:val="20"/>
              </w:rPr>
              <w:t>vltyp</w:t>
            </w:r>
            <w:r w:rsidR="00F13768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r w:rsidR="009F535D" w:rsidRPr="00A211D3">
              <w:rPr>
                <w:rFonts w:ascii="Consolas" w:hAnsi="Consolas" w:cs="Consolas"/>
                <w:color w:val="000000"/>
                <w:sz w:val="20"/>
                <w:szCs w:val="20"/>
              </w:rPr>
              <w:t>_struct.h5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263C86" w:rsidRPr="00912B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9F535D" w14:paraId="6056624D" w14:textId="77777777" w:rsidTr="009F535D">
        <w:tc>
          <w:tcPr>
            <w:tcW w:w="3235" w:type="dxa"/>
          </w:tcPr>
          <w:p w14:paraId="2075F161" w14:textId="4B11A7DC" w:rsidR="009F535D" w:rsidRPr="00D26ADE" w:rsidRDefault="009F535D" w:rsidP="009F535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Metadata </w:t>
            </w:r>
            <w:r w:rsidR="00AD09E8"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6691" w:type="dxa"/>
          </w:tcPr>
          <w:p w14:paraId="67B9DCBE" w14:textId="1BAB9887" w:rsidR="009F535D" w:rsidRPr="00912BAE" w:rsidRDefault="009F535D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HDF5 met</w:t>
            </w:r>
            <w:r w:rsidR="00263C86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adata </w:t>
            </w:r>
            <w:r w:rsidR="00AD09E8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bytes </w:t>
            </w:r>
            <w:r w:rsidR="00A211D3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as </w:t>
            </w:r>
            <w:r w:rsidR="00263C86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reported by h5stat</w:t>
            </w:r>
          </w:p>
        </w:tc>
      </w:tr>
      <w:tr w:rsidR="009F535D" w14:paraId="5D204DD3" w14:textId="77777777" w:rsidTr="009F535D">
        <w:tc>
          <w:tcPr>
            <w:tcW w:w="3235" w:type="dxa"/>
          </w:tcPr>
          <w:p w14:paraId="6D0618C9" w14:textId="6D73D4ED" w:rsidR="009F535D" w:rsidRPr="00D26ADE" w:rsidRDefault="009F535D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Raw data </w:t>
            </w:r>
            <w:r w:rsidR="00AD09E8"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6691" w:type="dxa"/>
          </w:tcPr>
          <w:p w14:paraId="1DF1B7AE" w14:textId="7D325B83" w:rsidR="009F535D" w:rsidRPr="00912BAE" w:rsidRDefault="00263C86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User’s raw data </w:t>
            </w:r>
            <w:r w:rsidR="00AD09E8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bytes </w:t>
            </w:r>
            <w:r w:rsidR="00A211D3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as 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reported by h5stat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. In </w:t>
            </w:r>
            <w:r w:rsidR="00D21F4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case of the current storage “raw data size” is </w:t>
            </w:r>
            <w:r w:rsidR="00D21F4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the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size of an array of pointers to the global heap that stores actual VL elements. In the case of </w:t>
            </w:r>
            <w:r w:rsidR="00A211D3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structured chunk </w:t>
            </w:r>
            <w:r w:rsidR="00A27CDD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emulation,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it is a sum of sizes of two datasets: a dataset with offset/lengths and a dataset with VL elements.</w:t>
            </w:r>
          </w:p>
        </w:tc>
      </w:tr>
      <w:tr w:rsidR="009F535D" w14:paraId="557AC4E3" w14:textId="77777777" w:rsidTr="009F535D">
        <w:tc>
          <w:tcPr>
            <w:tcW w:w="3235" w:type="dxa"/>
          </w:tcPr>
          <w:p w14:paraId="3B5679A9" w14:textId="008EFE3F" w:rsidR="009F535D" w:rsidRPr="00D26ADE" w:rsidRDefault="009F535D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  <w:r w:rsidR="00AD09E8" w:rsidRPr="00D26A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6691" w:type="dxa"/>
          </w:tcPr>
          <w:p w14:paraId="7F861258" w14:textId="4FC28486" w:rsidR="009F535D" w:rsidRPr="00912BAE" w:rsidRDefault="00263C86" w:rsidP="00457B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The space </w:t>
            </w:r>
            <w:r w:rsidR="00AD09E8"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bytes 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in the global heap used for storing </w:t>
            </w:r>
            <w:r w:rsidR="00411C9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VL elements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A211D3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as 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reported by </w:t>
            </w:r>
            <w:r w:rsidRPr="00A211D3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h5stat</w:t>
            </w:r>
            <w:r w:rsidRPr="00912BA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</w:tr>
    </w:tbl>
    <w:p w14:paraId="3537A158" w14:textId="77777777" w:rsidR="00912BAE" w:rsidRDefault="00912BAE" w:rsidP="00EE58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2673"/>
        <w:gridCol w:w="1427"/>
        <w:gridCol w:w="705"/>
        <w:gridCol w:w="1252"/>
        <w:gridCol w:w="1328"/>
        <w:gridCol w:w="2160"/>
      </w:tblGrid>
      <w:tr w:rsidR="00912BAE" w14:paraId="5F46D252" w14:textId="77777777" w:rsidTr="007A1126">
        <w:trPr>
          <w:trHeight w:val="566"/>
        </w:trPr>
        <w:tc>
          <w:tcPr>
            <w:tcW w:w="328" w:type="dxa"/>
          </w:tcPr>
          <w:p w14:paraId="1DE095EC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noWrap/>
            <w:hideMark/>
          </w:tcPr>
          <w:p w14:paraId="4BE43774" w14:textId="77777777" w:rsidR="00912BAE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name </w:t>
            </w:r>
          </w:p>
          <w:p w14:paraId="0D304A3D" w14:textId="77777777" w:rsidR="00912BAE" w:rsidRPr="00AD09E8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9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</w:p>
        </w:tc>
        <w:tc>
          <w:tcPr>
            <w:tcW w:w="1427" w:type="dxa"/>
            <w:shd w:val="clear" w:color="auto" w:fill="auto"/>
            <w:noWrap/>
            <w:hideMark/>
          </w:tcPr>
          <w:p w14:paraId="109CCB9F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705" w:type="dxa"/>
          </w:tcPr>
          <w:p w14:paraId="6A3C54D9" w14:textId="5DF1946B" w:rsidR="00912BAE" w:rsidRPr="00263C86" w:rsidRDefault="00411C97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="00912BAE"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  <w:p w14:paraId="278FEA9E" w14:textId="77777777" w:rsidR="00912BAE" w:rsidRPr="00263C86" w:rsidRDefault="00912BAE" w:rsidP="007A112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hideMark/>
          </w:tcPr>
          <w:p w14:paraId="57286472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43A25A55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328" w:type="dxa"/>
            <w:shd w:val="clear" w:color="auto" w:fill="auto"/>
            <w:noWrap/>
            <w:hideMark/>
          </w:tcPr>
          <w:p w14:paraId="46703E74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Raw data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160" w:type="dxa"/>
            <w:shd w:val="clear" w:color="auto" w:fill="auto"/>
            <w:hideMark/>
          </w:tcPr>
          <w:p w14:paraId="5B18BE3B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14:paraId="1A6A4C1D" w14:textId="77777777" w:rsidTr="005A17AE">
        <w:trPr>
          <w:trHeight w:val="320"/>
        </w:trPr>
        <w:tc>
          <w:tcPr>
            <w:tcW w:w="328" w:type="dxa"/>
          </w:tcPr>
          <w:p w14:paraId="3AFF7B6A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762E735C" w14:textId="30CFB258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ltype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F0C992A" w14:textId="39143951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425640</w:t>
            </w:r>
          </w:p>
        </w:tc>
        <w:tc>
          <w:tcPr>
            <w:tcW w:w="705" w:type="dxa"/>
            <w:vAlign w:val="bottom"/>
          </w:tcPr>
          <w:p w14:paraId="515CCD21" w14:textId="6D447CAB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03641FA" w14:textId="0F755D75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6C8E0F99" w14:textId="1FF2498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0F9637C" w14:textId="2E2AD43F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14:paraId="4568D8A4" w14:textId="77777777" w:rsidTr="005A17AE">
        <w:trPr>
          <w:trHeight w:val="320"/>
        </w:trPr>
        <w:tc>
          <w:tcPr>
            <w:tcW w:w="328" w:type="dxa"/>
          </w:tcPr>
          <w:p w14:paraId="7AF6B39F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6555D8B7" w14:textId="755FC59E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967CB5C" w14:textId="49511F0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220847</w:t>
            </w:r>
          </w:p>
        </w:tc>
        <w:tc>
          <w:tcPr>
            <w:tcW w:w="705" w:type="dxa"/>
            <w:vAlign w:val="bottom"/>
          </w:tcPr>
          <w:p w14:paraId="0DF14AF6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CD57E3B" w14:textId="24B56FE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2558867C" w14:textId="3D3A586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214983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02C0FD9" w14:textId="075EBED1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186B3CCC" w14:textId="77777777" w:rsidTr="005A17AE">
        <w:trPr>
          <w:trHeight w:val="320"/>
        </w:trPr>
        <w:tc>
          <w:tcPr>
            <w:tcW w:w="328" w:type="dxa"/>
          </w:tcPr>
          <w:p w14:paraId="624BD921" w14:textId="77777777" w:rsidR="0010574F" w:rsidRPr="00263C86" w:rsidRDefault="0010574F" w:rsidP="001057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12D5A0C1" w14:textId="77777777" w:rsidR="0010574F" w:rsidRPr="00263C86" w:rsidRDefault="0010574F" w:rsidP="001057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884D6D2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5" w:type="dxa"/>
            <w:vAlign w:val="bottom"/>
          </w:tcPr>
          <w:p w14:paraId="0B31ED71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56EAF8A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2511068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AEF465E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0574F" w14:paraId="0811B01A" w14:textId="77777777" w:rsidTr="005A17AE">
        <w:trPr>
          <w:trHeight w:val="320"/>
        </w:trPr>
        <w:tc>
          <w:tcPr>
            <w:tcW w:w="328" w:type="dxa"/>
          </w:tcPr>
          <w:p w14:paraId="65081DDF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036EE3F5" w14:textId="601A22D0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02BEFB7" w14:textId="00AF5505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290982</w:t>
            </w:r>
          </w:p>
        </w:tc>
        <w:tc>
          <w:tcPr>
            <w:tcW w:w="705" w:type="dxa"/>
            <w:vAlign w:val="bottom"/>
          </w:tcPr>
          <w:p w14:paraId="409824C9" w14:textId="525E0B1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7C7FCAD" w14:textId="3DA4AF5C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3E354187" w14:textId="768D21F4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25342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C1FB93A" w14:textId="3CC5E8B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14:paraId="5590A69E" w14:textId="77777777" w:rsidTr="005A17AE">
        <w:trPr>
          <w:trHeight w:val="320"/>
        </w:trPr>
        <w:tc>
          <w:tcPr>
            <w:tcW w:w="328" w:type="dxa"/>
          </w:tcPr>
          <w:p w14:paraId="299D9A9B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1E40F8E3" w14:textId="64F119EC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D98E85E" w14:textId="464C6B85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69296</w:t>
            </w:r>
          </w:p>
        </w:tc>
        <w:tc>
          <w:tcPr>
            <w:tcW w:w="705" w:type="dxa"/>
            <w:vAlign w:val="bottom"/>
          </w:tcPr>
          <w:p w14:paraId="2E173810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BCE9674" w14:textId="473FC8F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4F6EB569" w14:textId="27A3CBD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63432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5324BBE" w14:textId="2FE83F0C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9CB965B" w14:textId="2433DD7C" w:rsidR="00166C03" w:rsidRDefault="00CE7921" w:rsidP="00912BAE">
      <w:pPr>
        <w:pStyle w:val="Caption"/>
        <w:rPr>
          <w:rFonts w:cstheme="minorHAnsi"/>
          <w:color w:val="000000"/>
        </w:rPr>
      </w:pPr>
      <w:bookmarkStart w:id="36" w:name="_Ref154776814"/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5</w:t>
      </w:r>
      <w:r>
        <w:rPr>
          <w:noProof/>
        </w:rPr>
        <w:fldChar w:fldCharType="end"/>
      </w:r>
      <w:bookmarkEnd w:id="36"/>
      <w:r w:rsidRPr="00912BAE">
        <w:t xml:space="preserve">: h5stat statistics for random 10000 VL vectors </w:t>
      </w:r>
      <w:r w:rsidR="000C6474" w:rsidRPr="00912BAE">
        <w:t xml:space="preserve">(random data) </w:t>
      </w:r>
      <w:r w:rsidRPr="00912BAE">
        <w:t>with the lengths between 1 and 10 stored in HDF5 files with and without compression</w:t>
      </w:r>
      <w:r w:rsidR="005D7294">
        <w:t>.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2768"/>
        <w:gridCol w:w="1426"/>
        <w:gridCol w:w="706"/>
        <w:gridCol w:w="1116"/>
        <w:gridCol w:w="1300"/>
        <w:gridCol w:w="2272"/>
      </w:tblGrid>
      <w:tr w:rsidR="00912BAE" w14:paraId="5CD147AD" w14:textId="77777777" w:rsidTr="007A1126">
        <w:trPr>
          <w:trHeight w:val="320"/>
        </w:trPr>
        <w:tc>
          <w:tcPr>
            <w:tcW w:w="0" w:type="auto"/>
          </w:tcPr>
          <w:p w14:paraId="0E3819DB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1944B217" w14:textId="77777777" w:rsidR="00912BAE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File name </w:t>
            </w:r>
          </w:p>
          <w:p w14:paraId="7B70D36D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09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6" w:type="dxa"/>
            <w:shd w:val="clear" w:color="auto" w:fill="auto"/>
            <w:noWrap/>
          </w:tcPr>
          <w:p w14:paraId="326BE9D8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706" w:type="dxa"/>
          </w:tcPr>
          <w:p w14:paraId="70F6D6DC" w14:textId="22E7874E" w:rsidR="00912BAE" w:rsidRPr="00263C86" w:rsidRDefault="00411C97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="00912BAE"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116" w:type="dxa"/>
            <w:shd w:val="clear" w:color="auto" w:fill="auto"/>
            <w:noWrap/>
          </w:tcPr>
          <w:p w14:paraId="489DBC7E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6655104D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</w:tcPr>
          <w:p w14:paraId="685F54B4" w14:textId="77777777" w:rsidR="00912BAE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Raw data </w:t>
            </w:r>
          </w:p>
          <w:p w14:paraId="2C416B76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272" w:type="dxa"/>
            <w:shd w:val="clear" w:color="auto" w:fill="auto"/>
            <w:noWrap/>
          </w:tcPr>
          <w:p w14:paraId="64C4612F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14:paraId="5CB942E5" w14:textId="77777777" w:rsidTr="005E1345">
        <w:trPr>
          <w:trHeight w:val="320"/>
        </w:trPr>
        <w:tc>
          <w:tcPr>
            <w:tcW w:w="0" w:type="auto"/>
          </w:tcPr>
          <w:p w14:paraId="63B79E7F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8687F" w14:textId="13AE7355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72DD9B5D" w14:textId="12AB7D1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884392</w:t>
            </w:r>
          </w:p>
        </w:tc>
        <w:tc>
          <w:tcPr>
            <w:tcW w:w="706" w:type="dxa"/>
            <w:vAlign w:val="bottom"/>
          </w:tcPr>
          <w:p w14:paraId="3A9E26B6" w14:textId="4E564CBF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03FEB8F" w14:textId="0C564B1E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CA5D1" w14:textId="588A1A2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24B206BD" w14:textId="389C4E0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1F29EC9C" w14:textId="77777777" w:rsidTr="005E1345">
        <w:trPr>
          <w:trHeight w:val="320"/>
        </w:trPr>
        <w:tc>
          <w:tcPr>
            <w:tcW w:w="0" w:type="auto"/>
          </w:tcPr>
          <w:p w14:paraId="4A483AE9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8CFD0" w14:textId="55E7D8AF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7D19503A" w14:textId="11A8508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669143</w:t>
            </w:r>
          </w:p>
        </w:tc>
        <w:tc>
          <w:tcPr>
            <w:tcW w:w="706" w:type="dxa"/>
            <w:vAlign w:val="bottom"/>
          </w:tcPr>
          <w:p w14:paraId="4F27AFF7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09669FA" w14:textId="4BEF9AE6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6C6E17" w14:textId="6A13431C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663279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0BC85322" w14:textId="7C45FA9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0C2E245F" w14:textId="77777777" w:rsidTr="005E1345">
        <w:trPr>
          <w:trHeight w:val="320"/>
        </w:trPr>
        <w:tc>
          <w:tcPr>
            <w:tcW w:w="0" w:type="auto"/>
          </w:tcPr>
          <w:p w14:paraId="2666EB6C" w14:textId="77777777" w:rsidR="0010574F" w:rsidRPr="00263C86" w:rsidRDefault="0010574F" w:rsidP="0010574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26467" w14:textId="77777777" w:rsidR="0010574F" w:rsidRPr="00263C86" w:rsidRDefault="0010574F" w:rsidP="0010574F">
            <w:pPr>
              <w:rPr>
                <w:sz w:val="22"/>
                <w:szCs w:val="22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3AB298E9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vAlign w:val="bottom"/>
          </w:tcPr>
          <w:p w14:paraId="70A10626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C75C209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1B233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623E541F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</w:tr>
      <w:tr w:rsidR="0010574F" w14:paraId="64C13603" w14:textId="77777777" w:rsidTr="005E1345">
        <w:trPr>
          <w:trHeight w:val="320"/>
        </w:trPr>
        <w:tc>
          <w:tcPr>
            <w:tcW w:w="0" w:type="auto"/>
          </w:tcPr>
          <w:p w14:paraId="613614B2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4D5BD" w14:textId="6943BDC3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0448B524" w14:textId="714A76B6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759872</w:t>
            </w:r>
          </w:p>
        </w:tc>
        <w:tc>
          <w:tcPr>
            <w:tcW w:w="706" w:type="dxa"/>
            <w:vAlign w:val="bottom"/>
          </w:tcPr>
          <w:p w14:paraId="7459D4C1" w14:textId="69881166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543F689" w14:textId="24484E2A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55BA5E" w14:textId="532CE152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35480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72DB5E65" w14:textId="006A544A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49F623AF" w14:textId="77777777" w:rsidTr="005E1345">
        <w:trPr>
          <w:trHeight w:val="320"/>
        </w:trPr>
        <w:tc>
          <w:tcPr>
            <w:tcW w:w="0" w:type="auto"/>
          </w:tcPr>
          <w:p w14:paraId="6341EB87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F57D18" w14:textId="02EB43C1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_struct_comp.h5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4ECD06DE" w14:textId="7B3DA57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468922</w:t>
            </w:r>
          </w:p>
        </w:tc>
        <w:tc>
          <w:tcPr>
            <w:tcW w:w="706" w:type="dxa"/>
            <w:vAlign w:val="bottom"/>
          </w:tcPr>
          <w:p w14:paraId="2A8D43F3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87477D4" w14:textId="56B811C2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5BC7B" w14:textId="5B3A77EF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463058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7DBCAAEC" w14:textId="4B9B5C5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6296310" w14:textId="7262D2E7" w:rsidR="0010574F" w:rsidRDefault="006D038C" w:rsidP="008447B9">
      <w:pPr>
        <w:pStyle w:val="Caption"/>
      </w:pPr>
      <w:bookmarkStart w:id="37" w:name="_Ref154776822"/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6</w:t>
      </w:r>
      <w:r>
        <w:rPr>
          <w:noProof/>
        </w:rPr>
        <w:fldChar w:fldCharType="end"/>
      </w:r>
      <w:bookmarkEnd w:id="37"/>
      <w:r w:rsidRPr="00912BAE">
        <w:t>: h5stat statistics for random 10000 VL vectors</w:t>
      </w:r>
      <w:r w:rsidR="000C6474" w:rsidRPr="00912BAE">
        <w:t xml:space="preserve"> (random data)</w:t>
      </w:r>
      <w:r w:rsidRPr="00912BAE">
        <w:t xml:space="preserve"> with the lengths between 1 and 100 stored in HDF5 files with and without compression</w:t>
      </w:r>
      <w:r w:rsidR="005D7294">
        <w:t>.</w:t>
      </w:r>
    </w:p>
    <w:p w14:paraId="24BF14EB" w14:textId="77777777" w:rsidR="0010574F" w:rsidRPr="0010574F" w:rsidRDefault="0010574F" w:rsidP="0010574F"/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"/>
        <w:gridCol w:w="2902"/>
        <w:gridCol w:w="1404"/>
        <w:gridCol w:w="810"/>
        <w:gridCol w:w="1116"/>
        <w:gridCol w:w="1080"/>
        <w:gridCol w:w="2340"/>
      </w:tblGrid>
      <w:tr w:rsidR="00912BAE" w:rsidRPr="00263C86" w14:paraId="2D4D2DD1" w14:textId="77777777" w:rsidTr="007A1126">
        <w:trPr>
          <w:trHeight w:val="320"/>
        </w:trPr>
        <w:tc>
          <w:tcPr>
            <w:tcW w:w="0" w:type="auto"/>
          </w:tcPr>
          <w:p w14:paraId="1E046DB9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noWrap/>
          </w:tcPr>
          <w:p w14:paraId="2AF20C0E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File name</w:t>
            </w:r>
          </w:p>
          <w:p w14:paraId="22C53141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</w:p>
        </w:tc>
        <w:tc>
          <w:tcPr>
            <w:tcW w:w="1404" w:type="dxa"/>
            <w:shd w:val="clear" w:color="auto" w:fill="auto"/>
            <w:noWrap/>
          </w:tcPr>
          <w:p w14:paraId="01FF5EFD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810" w:type="dxa"/>
            <w:shd w:val="clear" w:color="auto" w:fill="auto"/>
            <w:noWrap/>
          </w:tcPr>
          <w:p w14:paraId="3CEBB141" w14:textId="21DD4B59" w:rsidR="00912BAE" w:rsidRPr="00263C86" w:rsidRDefault="00411C97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="00912BAE"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116" w:type="dxa"/>
            <w:shd w:val="clear" w:color="auto" w:fill="auto"/>
            <w:noWrap/>
          </w:tcPr>
          <w:p w14:paraId="38FBDDF0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317E0A11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080" w:type="dxa"/>
            <w:shd w:val="clear" w:color="auto" w:fill="auto"/>
            <w:noWrap/>
          </w:tcPr>
          <w:p w14:paraId="4B550BC3" w14:textId="77777777" w:rsidR="00912BAE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Raw data </w:t>
            </w:r>
          </w:p>
          <w:p w14:paraId="18B10CA9" w14:textId="77777777" w:rsidR="00912BAE" w:rsidRPr="00263C86" w:rsidRDefault="00912BAE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340" w:type="dxa"/>
            <w:shd w:val="clear" w:color="auto" w:fill="auto"/>
            <w:noWrap/>
          </w:tcPr>
          <w:p w14:paraId="5B3F7A8C" w14:textId="77777777" w:rsidR="00912BAE" w:rsidRPr="00AD09E8" w:rsidRDefault="00912BAE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:rsidRPr="00263C86" w14:paraId="6E5C6639" w14:textId="77777777" w:rsidTr="007A1126">
        <w:trPr>
          <w:trHeight w:val="320"/>
        </w:trPr>
        <w:tc>
          <w:tcPr>
            <w:tcW w:w="0" w:type="auto"/>
          </w:tcPr>
          <w:p w14:paraId="04E3866B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27A86208" w14:textId="115E1D51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ltype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01C5985D" w14:textId="3067816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425640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72D7E4" w14:textId="568B6BE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4D110D6" w14:textId="473E924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7FA567" w14:textId="054A7CC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2F93B15" w14:textId="7F31D0A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:rsidRPr="00263C86" w14:paraId="4E7B1056" w14:textId="77777777" w:rsidTr="007A1126">
        <w:trPr>
          <w:trHeight w:val="320"/>
        </w:trPr>
        <w:tc>
          <w:tcPr>
            <w:tcW w:w="0" w:type="auto"/>
          </w:tcPr>
          <w:p w14:paraId="69CA917D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1B3C611F" w14:textId="37BB9910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_struct.h5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7666ADA3" w14:textId="10B773CF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220830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203C13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BAD9A77" w14:textId="53AAC8A2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0BA0D9" w14:textId="788AA6D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214966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F26619A" w14:textId="736CD44F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:rsidRPr="00263C86" w14:paraId="54626633" w14:textId="77777777" w:rsidTr="007A1126">
        <w:trPr>
          <w:trHeight w:val="320"/>
        </w:trPr>
        <w:tc>
          <w:tcPr>
            <w:tcW w:w="0" w:type="auto"/>
          </w:tcPr>
          <w:p w14:paraId="622E8057" w14:textId="77777777" w:rsidR="0010574F" w:rsidRPr="00263C86" w:rsidRDefault="0010574F" w:rsidP="0010574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2CFE864A" w14:textId="77777777" w:rsidR="0010574F" w:rsidRPr="00263C86" w:rsidRDefault="0010574F" w:rsidP="0010574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B7281F3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F0228B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169EB1D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6D8F5B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1214509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0574F" w:rsidRPr="00263C86" w14:paraId="4EC87F6A" w14:textId="77777777" w:rsidTr="007A1126">
        <w:trPr>
          <w:trHeight w:val="320"/>
        </w:trPr>
        <w:tc>
          <w:tcPr>
            <w:tcW w:w="0" w:type="auto"/>
          </w:tcPr>
          <w:p w14:paraId="5DF79D00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7F4EE71B" w14:textId="33D31D13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104FC69" w14:textId="450FC2C6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290961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53F687" w14:textId="610E301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10.6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B255D3A" w14:textId="5F6D302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765F27" w14:textId="39871F11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25321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F2D0FEC" w14:textId="45C11BC4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:rsidRPr="00263C86" w14:paraId="5BA64A3B" w14:textId="77777777" w:rsidTr="007A1126">
        <w:trPr>
          <w:trHeight w:val="320"/>
        </w:trPr>
        <w:tc>
          <w:tcPr>
            <w:tcW w:w="0" w:type="auto"/>
          </w:tcPr>
          <w:p w14:paraId="7CCCE590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5B8FC045" w14:textId="221550FC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4CFF3C1" w14:textId="366E766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27394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C7010A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57FB2DF" w14:textId="22AED821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FE17D6" w14:textId="0C4E7BA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21530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4E54C20" w14:textId="79F458D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11AC314" w14:textId="650F22D1" w:rsidR="00D35547" w:rsidRPr="00D35547" w:rsidRDefault="009A3FB6" w:rsidP="0010574F">
      <w:pPr>
        <w:pStyle w:val="Caption"/>
      </w:pPr>
      <w:bookmarkStart w:id="38" w:name="_Ref154778201"/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7</w:t>
      </w:r>
      <w:r>
        <w:rPr>
          <w:noProof/>
        </w:rPr>
        <w:fldChar w:fldCharType="end"/>
      </w:r>
      <w:bookmarkEnd w:id="38"/>
      <w:r w:rsidRPr="00912BAE">
        <w:t>: h5stat statistics for random 10000 VL vectors (compressible data) with the lengths between 1 and 10 stored in HDF5 files with and without compression</w:t>
      </w:r>
      <w:r w:rsidR="005D7294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2286"/>
        <w:gridCol w:w="1695"/>
        <w:gridCol w:w="607"/>
        <w:gridCol w:w="1116"/>
        <w:gridCol w:w="1843"/>
        <w:gridCol w:w="1593"/>
      </w:tblGrid>
      <w:tr w:rsidR="00912BAE" w14:paraId="586B0457" w14:textId="77777777" w:rsidTr="007A1126">
        <w:trPr>
          <w:trHeight w:val="320"/>
        </w:trPr>
        <w:tc>
          <w:tcPr>
            <w:tcW w:w="0" w:type="auto"/>
          </w:tcPr>
          <w:p w14:paraId="07A9C40D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16D2EA3C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  <w:p w14:paraId="3470CC86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M=100</w:t>
            </w:r>
          </w:p>
        </w:tc>
        <w:tc>
          <w:tcPr>
            <w:tcW w:w="0" w:type="auto"/>
            <w:shd w:val="clear" w:color="auto" w:fill="auto"/>
            <w:noWrap/>
          </w:tcPr>
          <w:p w14:paraId="66630A84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size in bytes</w:t>
            </w:r>
          </w:p>
        </w:tc>
        <w:tc>
          <w:tcPr>
            <w:tcW w:w="0" w:type="auto"/>
            <w:shd w:val="clear" w:color="auto" w:fill="auto"/>
            <w:noWrap/>
          </w:tcPr>
          <w:p w14:paraId="009761FE" w14:textId="3F970208" w:rsidR="00912BAE" w:rsidRPr="00263C86" w:rsidRDefault="00411C97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="00912BAE"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shd w:val="clear" w:color="auto" w:fill="auto"/>
            <w:noWrap/>
          </w:tcPr>
          <w:p w14:paraId="4A97004D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1DF35834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 bytes</w:t>
            </w:r>
          </w:p>
        </w:tc>
        <w:tc>
          <w:tcPr>
            <w:tcW w:w="0" w:type="auto"/>
            <w:shd w:val="clear" w:color="auto" w:fill="auto"/>
            <w:noWrap/>
          </w:tcPr>
          <w:p w14:paraId="1B8B73BF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Raw data in bytes</w:t>
            </w:r>
          </w:p>
        </w:tc>
        <w:tc>
          <w:tcPr>
            <w:tcW w:w="0" w:type="auto"/>
            <w:shd w:val="clear" w:color="auto" w:fill="auto"/>
            <w:noWrap/>
          </w:tcPr>
          <w:p w14:paraId="4FE42A59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</w:t>
            </w:r>
          </w:p>
          <w:p w14:paraId="7F396880" w14:textId="77777777" w:rsidR="00912BAE" w:rsidRPr="00263C86" w:rsidRDefault="00912BAE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space in bytes</w:t>
            </w:r>
          </w:p>
        </w:tc>
      </w:tr>
      <w:tr w:rsidR="0010574F" w14:paraId="7726D7C1" w14:textId="77777777" w:rsidTr="007A1126">
        <w:trPr>
          <w:trHeight w:val="320"/>
        </w:trPr>
        <w:tc>
          <w:tcPr>
            <w:tcW w:w="0" w:type="auto"/>
          </w:tcPr>
          <w:p w14:paraId="1C92519A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14C2D" w14:textId="20090A45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41BE9" w14:textId="4F18FA7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884392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F9103" w14:textId="2B64F7F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AF1FD" w14:textId="46C360D3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23ED8" w14:textId="036BB3C8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1A655" w14:textId="10B6BB2C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020DA17B" w14:textId="77777777" w:rsidTr="007A1126">
        <w:trPr>
          <w:trHeight w:val="320"/>
        </w:trPr>
        <w:tc>
          <w:tcPr>
            <w:tcW w:w="0" w:type="auto"/>
          </w:tcPr>
          <w:p w14:paraId="282FEEE4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C6A55" w14:textId="50F02F19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B81FFC" w14:textId="59D63D88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672130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FEFF9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5ECCF" w14:textId="1CD8EEAC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ABABC" w14:textId="10AB853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666266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A8999" w14:textId="6F4DF89F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1D31ADD1" w14:textId="77777777" w:rsidTr="007A1126">
        <w:trPr>
          <w:trHeight w:val="320"/>
        </w:trPr>
        <w:tc>
          <w:tcPr>
            <w:tcW w:w="0" w:type="auto"/>
          </w:tcPr>
          <w:p w14:paraId="5FF89890" w14:textId="77777777" w:rsidR="0010574F" w:rsidRPr="00263C86" w:rsidRDefault="0010574F" w:rsidP="001057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1C4F3" w14:textId="77777777" w:rsidR="0010574F" w:rsidRPr="00263C86" w:rsidRDefault="0010574F" w:rsidP="001057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D79B0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245DA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EB222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49871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91BF1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</w:tr>
      <w:tr w:rsidR="0010574F" w14:paraId="277D5B80" w14:textId="77777777" w:rsidTr="007A1126">
        <w:trPr>
          <w:trHeight w:val="320"/>
        </w:trPr>
        <w:tc>
          <w:tcPr>
            <w:tcW w:w="0" w:type="auto"/>
          </w:tcPr>
          <w:p w14:paraId="15E5E66C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57941" w14:textId="5836CAFD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C9790C" w14:textId="66630BE2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759836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35914E" w14:textId="22A0687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45645" w14:textId="0FBEB950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E755A" w14:textId="531A07F0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35444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8C0E8" w14:textId="6AA9875E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3060B2FF" w14:textId="77777777" w:rsidTr="007A1126">
        <w:trPr>
          <w:trHeight w:val="320"/>
        </w:trPr>
        <w:tc>
          <w:tcPr>
            <w:tcW w:w="0" w:type="auto"/>
          </w:tcPr>
          <w:p w14:paraId="0F2C0177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40DC0B" w14:textId="591D6D7A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6531C" w14:textId="17D36433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42848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EF2D18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1B5FA" w14:textId="5BD50B6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F23DE" w14:textId="6391BF4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36984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FD2A5" w14:textId="47D2FE8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0862E81" w14:textId="10B3A1F9" w:rsidR="009A3FB6" w:rsidRDefault="009A3FB6" w:rsidP="005D7294">
      <w:pPr>
        <w:pStyle w:val="Caption"/>
      </w:pPr>
      <w:bookmarkStart w:id="39" w:name="_Ref154778204"/>
      <w:r w:rsidRPr="00912B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8</w:t>
      </w:r>
      <w:r>
        <w:rPr>
          <w:noProof/>
        </w:rPr>
        <w:fldChar w:fldCharType="end"/>
      </w:r>
      <w:bookmarkEnd w:id="39"/>
      <w:r w:rsidRPr="00912BAE">
        <w:t>: h5stat statistics for random 10000 VL vectors (compressible data) with the lengths between 1 and 100 stored in HDF5 files with and without compression</w:t>
      </w:r>
      <w:r w:rsidR="005D7294">
        <w:t>.</w:t>
      </w:r>
    </w:p>
    <w:p w14:paraId="42E7E02B" w14:textId="0FEDB870" w:rsidR="00F13768" w:rsidRDefault="00F13768" w:rsidP="00F137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one can see from the data in the SR column, </w:t>
      </w:r>
      <w:r w:rsidRPr="00F13768">
        <w:rPr>
          <w:rFonts w:asciiTheme="minorHAnsi" w:hAnsiTheme="minorHAnsi" w:cstheme="minorHAnsi"/>
        </w:rPr>
        <w:t xml:space="preserve">structured chunk </w:t>
      </w:r>
      <w:r>
        <w:rPr>
          <w:rFonts w:asciiTheme="minorHAnsi" w:hAnsiTheme="minorHAnsi" w:cstheme="minorHAnsi"/>
        </w:rPr>
        <w:t>storage</w:t>
      </w:r>
      <w:r w:rsidRPr="00F13768">
        <w:rPr>
          <w:rFonts w:asciiTheme="minorHAnsi" w:hAnsiTheme="minorHAnsi" w:cstheme="minorHAnsi"/>
        </w:rPr>
        <w:t xml:space="preserve"> shows </w:t>
      </w:r>
      <w:r w:rsidR="00D21F48">
        <w:rPr>
          <w:rFonts w:asciiTheme="minorHAnsi" w:hAnsiTheme="minorHAnsi" w:cstheme="minorHAnsi"/>
        </w:rPr>
        <w:t>s</w:t>
      </w:r>
      <w:r w:rsidRPr="00F13768">
        <w:rPr>
          <w:rFonts w:asciiTheme="minorHAnsi" w:hAnsiTheme="minorHAnsi" w:cstheme="minorHAnsi"/>
        </w:rPr>
        <w:t>avings in all 8 use cases</w:t>
      </w:r>
      <w:r>
        <w:rPr>
          <w:rFonts w:asciiTheme="minorHAnsi" w:hAnsiTheme="minorHAnsi" w:cstheme="minorHAnsi"/>
        </w:rPr>
        <w:t>.</w:t>
      </w:r>
    </w:p>
    <w:p w14:paraId="6AF3525D" w14:textId="77777777" w:rsidR="00F13768" w:rsidRPr="00F13768" w:rsidRDefault="00F13768" w:rsidP="00F13768">
      <w:pPr>
        <w:rPr>
          <w:rFonts w:asciiTheme="minorHAnsi" w:hAnsiTheme="minorHAnsi" w:cstheme="minorHAnsi"/>
        </w:rPr>
      </w:pPr>
    </w:p>
    <w:p w14:paraId="47515925" w14:textId="7FF9D8DA" w:rsidR="00D21F48" w:rsidRPr="008447B9" w:rsidRDefault="00A27CDD" w:rsidP="008447B9">
      <w:pPr>
        <w:pStyle w:val="Caption"/>
        <w:rPr>
          <w:b w:val="0"/>
          <w:bCs w:val="0"/>
          <w:color w:val="000000" w:themeColor="text1"/>
          <w:sz w:val="24"/>
          <w:szCs w:val="24"/>
        </w:rPr>
      </w:pPr>
      <w:r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We </w:t>
      </w:r>
      <w:r w:rsidR="00F13768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also </w:t>
      </w:r>
      <w:r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investigated if storage ratio can be improved by using 4-bytes to store length and offsets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values </w:t>
      </w:r>
      <w:r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which is a reasonable assumption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with the current 4GB limitation for chunk size and </w:t>
      </w:r>
      <w:r w:rsidR="00D35547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upper bound of 4 million for the length of a VL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element.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fldChar w:fldCharType="begin"/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instrText xml:space="preserve"> REF _Ref156308839 \h  \* MERGEFORMAT </w:instrTex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fldChar w:fldCharType="separate"/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Table </w:t>
      </w:r>
      <w:r w:rsidR="00623992" w:rsidRPr="00623992">
        <w:rPr>
          <w:rFonts w:cstheme="minorHAnsi"/>
          <w:b w:val="0"/>
          <w:bCs w:val="0"/>
          <w:noProof/>
          <w:color w:val="000000" w:themeColor="text1"/>
          <w:sz w:val="24"/>
          <w:szCs w:val="24"/>
        </w:rPr>
        <w:t>9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fldChar w:fldCharType="end"/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 below </w:t>
      </w:r>
      <w:r w:rsidR="00623992">
        <w:rPr>
          <w:rFonts w:cstheme="minorHAnsi"/>
          <w:b w:val="0"/>
          <w:bCs w:val="0"/>
          <w:color w:val="000000" w:themeColor="text1"/>
          <w:sz w:val="24"/>
          <w:szCs w:val="24"/>
        </w:rPr>
        <w:t>shows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 storage ratios for our experiments. </w:t>
      </w:r>
      <w:r w:rsidR="00623992">
        <w:rPr>
          <w:rFonts w:cstheme="minorHAnsi"/>
          <w:b w:val="0"/>
          <w:bCs w:val="0"/>
          <w:color w:val="000000" w:themeColor="text1"/>
          <w:sz w:val="24"/>
          <w:szCs w:val="24"/>
        </w:rPr>
        <w:t>Complete results for 4-byte encoding can be found in Appendix</w:t>
      </w:r>
      <w:r w:rsidR="00BE2ED0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 2</w:t>
      </w:r>
      <w:r w:rsid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.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As </w:t>
      </w:r>
      <w:r w:rsidR="00BE2ED0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expected, </w:t>
      </w:r>
      <w:r w:rsidR="00623992" w:rsidRPr="00623992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we can see </w:t>
      </w:r>
      <w:r w:rsidR="00BE2ED0">
        <w:rPr>
          <w:rFonts w:cstheme="minorHAnsi"/>
          <w:b w:val="0"/>
          <w:bCs w:val="0"/>
          <w:color w:val="000000" w:themeColor="text1"/>
          <w:sz w:val="24"/>
          <w:szCs w:val="24"/>
        </w:rPr>
        <w:t xml:space="preserve">that </w:t>
      </w:r>
      <w:r w:rsidR="00623992" w:rsidRPr="00623992">
        <w:rPr>
          <w:b w:val="0"/>
          <w:bCs w:val="0"/>
          <w:color w:val="000000" w:themeColor="text1"/>
          <w:sz w:val="24"/>
          <w:szCs w:val="24"/>
        </w:rPr>
        <w:t xml:space="preserve">4-bytes values reduce storage size </w:t>
      </w:r>
      <w:r w:rsidR="00BE2ED0">
        <w:rPr>
          <w:b w:val="0"/>
          <w:bCs w:val="0"/>
          <w:color w:val="000000" w:themeColor="text1"/>
          <w:sz w:val="24"/>
          <w:szCs w:val="24"/>
        </w:rPr>
        <w:t xml:space="preserve">for the cases </w:t>
      </w:r>
      <w:r w:rsidR="00623992" w:rsidRPr="00623992">
        <w:rPr>
          <w:b w:val="0"/>
          <w:bCs w:val="0"/>
          <w:color w:val="000000" w:themeColor="text1"/>
          <w:sz w:val="24"/>
          <w:szCs w:val="24"/>
        </w:rPr>
        <w:t xml:space="preserve">when no compression is used as shown by the data on lines 1, 5, 9 and 13. Compression provides </w:t>
      </w:r>
      <w:r w:rsidR="00D21F48">
        <w:rPr>
          <w:b w:val="0"/>
          <w:bCs w:val="0"/>
          <w:color w:val="000000" w:themeColor="text1"/>
          <w:sz w:val="24"/>
          <w:szCs w:val="24"/>
        </w:rPr>
        <w:t xml:space="preserve">a </w:t>
      </w:r>
      <w:r w:rsidR="00623992" w:rsidRPr="00623992">
        <w:rPr>
          <w:b w:val="0"/>
          <w:bCs w:val="0"/>
          <w:color w:val="000000" w:themeColor="text1"/>
          <w:sz w:val="24"/>
          <w:szCs w:val="24"/>
        </w:rPr>
        <w:t xml:space="preserve">comparable storage ratio as shown by the data on lines 3, 7, 11, and 15. </w:t>
      </w:r>
      <w:r w:rsidR="00D35547">
        <w:rPr>
          <w:b w:val="0"/>
          <w:bCs w:val="0"/>
          <w:color w:val="000000" w:themeColor="text1"/>
          <w:sz w:val="24"/>
          <w:szCs w:val="24"/>
        </w:rPr>
        <w:t xml:space="preserve">Therefore, if desired, </w:t>
      </w:r>
      <w:r w:rsidR="00BE2ED0">
        <w:rPr>
          <w:b w:val="0"/>
          <w:bCs w:val="0"/>
          <w:color w:val="000000" w:themeColor="text1"/>
          <w:sz w:val="24"/>
          <w:szCs w:val="24"/>
        </w:rPr>
        <w:t>4-byte encoding for offsets and length may be considered as a possible optimization to reduced storage requirements.</w:t>
      </w: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980"/>
        <w:gridCol w:w="2340"/>
        <w:gridCol w:w="2340"/>
        <w:gridCol w:w="895"/>
        <w:gridCol w:w="1080"/>
      </w:tblGrid>
      <w:tr w:rsidR="008447B9" w14:paraId="5C83EEAE" w14:textId="77777777" w:rsidTr="008447B9">
        <w:trPr>
          <w:trHeight w:val="194"/>
          <w:tblHeader/>
          <w:jc w:val="center"/>
        </w:trPr>
        <w:tc>
          <w:tcPr>
            <w:tcW w:w="630" w:type="dxa"/>
          </w:tcPr>
          <w:p w14:paraId="362A280E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E6836D6" w14:textId="61312A21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E37F41D" w14:textId="5CC581AE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VL element max length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39CCBBC" w14:textId="6E15B667" w:rsidR="00DE422A" w:rsidRPr="00681CFF" w:rsidRDefault="00681CFF" w:rsidP="00681CF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81CF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File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F452287" w14:textId="09D4D71E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SR</w:t>
            </w:r>
          </w:p>
          <w:p w14:paraId="4140C4E9" w14:textId="33EFBD7D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 bytes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22A194" w14:textId="454D5EAF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SR</w:t>
            </w:r>
          </w:p>
          <w:p w14:paraId="6CCF01C6" w14:textId="6A4A5EC5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 bytes</w:t>
            </w:r>
          </w:p>
        </w:tc>
      </w:tr>
      <w:tr w:rsidR="008447B9" w14:paraId="2E8441B5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2705F177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0D266B" w14:textId="1A6F502D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Random data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79596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82769B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0CED5B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FA75C2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447B9" w14:paraId="31F8F957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DD9C3" w:themeFill="background2" w:themeFillShade="E6"/>
          </w:tcPr>
          <w:p w14:paraId="227FB210" w14:textId="5A041609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0" w:type="dxa"/>
            <w:shd w:val="clear" w:color="auto" w:fill="DDD9C3" w:themeFill="background2" w:themeFillShade="E6"/>
            <w:noWrap/>
            <w:vAlign w:val="bottom"/>
            <w:hideMark/>
          </w:tcPr>
          <w:p w14:paraId="4C687CAD" w14:textId="10DD721C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5EAF61B0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09437834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895" w:type="dxa"/>
            <w:shd w:val="clear" w:color="auto" w:fill="DDD9C3" w:themeFill="background2" w:themeFillShade="E6"/>
            <w:noWrap/>
            <w:vAlign w:val="bottom"/>
            <w:hideMark/>
          </w:tcPr>
          <w:p w14:paraId="7C671F81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DDD9C3" w:themeFill="background2" w:themeFillShade="E6"/>
            <w:noWrap/>
            <w:vAlign w:val="bottom"/>
            <w:hideMark/>
          </w:tcPr>
          <w:p w14:paraId="1B30960C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3.0</w:t>
            </w:r>
          </w:p>
        </w:tc>
      </w:tr>
      <w:tr w:rsidR="008447B9" w14:paraId="63058293" w14:textId="77777777" w:rsidTr="008447B9">
        <w:trPr>
          <w:trHeight w:val="194"/>
          <w:jc w:val="center"/>
        </w:trPr>
        <w:tc>
          <w:tcPr>
            <w:tcW w:w="630" w:type="dxa"/>
          </w:tcPr>
          <w:p w14:paraId="58A057EC" w14:textId="69CE3DD8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782542D" w14:textId="17DEC7B6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FD8949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2CA2A45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0C46DBC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B2A8E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314A635C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06AD5803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1C23" w14:textId="1A59EB87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AD3E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F65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769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422B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6EE5CE67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9D9D9" w:themeFill="background1" w:themeFillShade="D9"/>
          </w:tcPr>
          <w:p w14:paraId="43DE83FE" w14:textId="28277ADC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0DD27DF1" w14:textId="431626E2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3F17C7CF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0E592A44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895" w:type="dxa"/>
            <w:shd w:val="clear" w:color="auto" w:fill="D9D9D9" w:themeFill="background1" w:themeFillShade="D9"/>
            <w:noWrap/>
            <w:vAlign w:val="bottom"/>
            <w:hideMark/>
          </w:tcPr>
          <w:p w14:paraId="0DB732EC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bottom"/>
            <w:hideMark/>
          </w:tcPr>
          <w:p w14:paraId="48292E66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3.7</w:t>
            </w:r>
          </w:p>
        </w:tc>
      </w:tr>
      <w:tr w:rsidR="008447B9" w14:paraId="650C5E06" w14:textId="77777777" w:rsidTr="008447B9">
        <w:trPr>
          <w:trHeight w:val="194"/>
          <w:jc w:val="center"/>
        </w:trPr>
        <w:tc>
          <w:tcPr>
            <w:tcW w:w="630" w:type="dxa"/>
          </w:tcPr>
          <w:p w14:paraId="5916E2F0" w14:textId="0DA11946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12C2CF9" w14:textId="4A7A8396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52083B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B68C880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DE0924B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591F23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29AC44D1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332DBFDC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03FE" w14:textId="5E0CFC09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4C1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F2C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9F6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3537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3622EA2A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DD9C3" w:themeFill="background2" w:themeFillShade="E6"/>
          </w:tcPr>
          <w:p w14:paraId="3B7B68C4" w14:textId="7853539D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980" w:type="dxa"/>
            <w:shd w:val="clear" w:color="auto" w:fill="DDD9C3" w:themeFill="background2" w:themeFillShade="E6"/>
            <w:noWrap/>
            <w:vAlign w:val="bottom"/>
            <w:hideMark/>
          </w:tcPr>
          <w:p w14:paraId="50D8C47D" w14:textId="7D26258C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686D6190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4744B09F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895" w:type="dxa"/>
            <w:shd w:val="clear" w:color="auto" w:fill="DDD9C3" w:themeFill="background2" w:themeFillShade="E6"/>
            <w:noWrap/>
            <w:vAlign w:val="bottom"/>
            <w:hideMark/>
          </w:tcPr>
          <w:p w14:paraId="31389F66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80" w:type="dxa"/>
            <w:shd w:val="clear" w:color="auto" w:fill="DDD9C3" w:themeFill="background2" w:themeFillShade="E6"/>
            <w:noWrap/>
            <w:vAlign w:val="bottom"/>
            <w:hideMark/>
          </w:tcPr>
          <w:p w14:paraId="6447EB83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</w:t>
            </w:r>
          </w:p>
        </w:tc>
      </w:tr>
      <w:tr w:rsidR="008447B9" w14:paraId="7AB0BBA6" w14:textId="77777777" w:rsidTr="008447B9">
        <w:trPr>
          <w:trHeight w:val="194"/>
          <w:jc w:val="center"/>
        </w:trPr>
        <w:tc>
          <w:tcPr>
            <w:tcW w:w="630" w:type="dxa"/>
          </w:tcPr>
          <w:p w14:paraId="245CE21F" w14:textId="2FBBAF4A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47E2479" w14:textId="086EF941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4C53A69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D5E6FDD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AF64115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2BADA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6095657C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423943BA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80D" w14:textId="1A5B78E2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FC2A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9A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B368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9A83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11BFE979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9D9D9" w:themeFill="background1" w:themeFillShade="D9"/>
          </w:tcPr>
          <w:p w14:paraId="47D2D1EB" w14:textId="4E406A19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5E633457" w14:textId="29E8174E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72A7194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0F80BA64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895" w:type="dxa"/>
            <w:shd w:val="clear" w:color="auto" w:fill="D9D9D9" w:themeFill="background1" w:themeFillShade="D9"/>
            <w:noWrap/>
            <w:vAlign w:val="bottom"/>
            <w:hideMark/>
          </w:tcPr>
          <w:p w14:paraId="587B57D5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bottom"/>
            <w:hideMark/>
          </w:tcPr>
          <w:p w14:paraId="0EE5677D" w14:textId="197D8002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</w:t>
            </w:r>
            <w:r w:rsidR="001057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</w:tr>
      <w:tr w:rsidR="008447B9" w14:paraId="0A979678" w14:textId="77777777" w:rsidTr="008447B9">
        <w:trPr>
          <w:trHeight w:val="194"/>
          <w:jc w:val="center"/>
        </w:trPr>
        <w:tc>
          <w:tcPr>
            <w:tcW w:w="630" w:type="dxa"/>
          </w:tcPr>
          <w:p w14:paraId="167F684F" w14:textId="18330E1C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A6C903E" w14:textId="7DCC0241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93FFF35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72E82C7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E5BD3B3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D557D6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52023DB2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A5E4D9A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3861" w14:textId="046602E2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Compressible data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AF93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5B7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CB0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ADBE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5BB9BD3B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DD9C3" w:themeFill="background2" w:themeFillShade="E6"/>
          </w:tcPr>
          <w:p w14:paraId="662C11F1" w14:textId="79B11785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0" w:type="dxa"/>
            <w:shd w:val="clear" w:color="auto" w:fill="DDD9C3" w:themeFill="background2" w:themeFillShade="E6"/>
            <w:noWrap/>
            <w:vAlign w:val="bottom"/>
            <w:hideMark/>
          </w:tcPr>
          <w:p w14:paraId="3B05B02E" w14:textId="557BAB43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36964F2D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3F6842F2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895" w:type="dxa"/>
            <w:shd w:val="clear" w:color="auto" w:fill="DDD9C3" w:themeFill="background2" w:themeFillShade="E6"/>
            <w:noWrap/>
            <w:vAlign w:val="bottom"/>
            <w:hideMark/>
          </w:tcPr>
          <w:p w14:paraId="1DDD1056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DDD9C3" w:themeFill="background2" w:themeFillShade="E6"/>
            <w:noWrap/>
            <w:vAlign w:val="bottom"/>
            <w:hideMark/>
          </w:tcPr>
          <w:p w14:paraId="44C88597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3.0</w:t>
            </w:r>
          </w:p>
        </w:tc>
      </w:tr>
      <w:tr w:rsidR="008447B9" w14:paraId="7A3872D8" w14:textId="77777777" w:rsidTr="008447B9">
        <w:trPr>
          <w:trHeight w:val="194"/>
          <w:jc w:val="center"/>
        </w:trPr>
        <w:tc>
          <w:tcPr>
            <w:tcW w:w="630" w:type="dxa"/>
          </w:tcPr>
          <w:p w14:paraId="356D2BAF" w14:textId="48BF8F89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F9D764B" w14:textId="43B943DC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71ECEF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3F5DACD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9D7CFDA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4DAED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2A2CB404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4D8A6B7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D076" w14:textId="3831AD78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FC6B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85F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25B3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E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44C93D64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9D9D9" w:themeFill="background1" w:themeFillShade="D9"/>
          </w:tcPr>
          <w:p w14:paraId="6E39DA49" w14:textId="288A807D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1002B7AD" w14:textId="66809751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50E467E6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6572D27F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895" w:type="dxa"/>
            <w:shd w:val="clear" w:color="auto" w:fill="D9D9D9" w:themeFill="background1" w:themeFillShade="D9"/>
            <w:noWrap/>
            <w:vAlign w:val="bottom"/>
            <w:hideMark/>
          </w:tcPr>
          <w:p w14:paraId="01023A37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10.6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bottom"/>
            <w:hideMark/>
          </w:tcPr>
          <w:p w14:paraId="4D800EEB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7.8</w:t>
            </w:r>
          </w:p>
        </w:tc>
      </w:tr>
      <w:tr w:rsidR="008447B9" w14:paraId="2C13B794" w14:textId="77777777" w:rsidTr="008447B9">
        <w:trPr>
          <w:trHeight w:val="194"/>
          <w:jc w:val="center"/>
        </w:trPr>
        <w:tc>
          <w:tcPr>
            <w:tcW w:w="630" w:type="dxa"/>
          </w:tcPr>
          <w:p w14:paraId="6612B963" w14:textId="39FA94C9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744F978" w14:textId="3C7816E2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69134F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BA90007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D72FDC2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7DE6FF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05F71CA9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0F4E5B12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74AC" w14:textId="775EEA45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97E9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9AEA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D19D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15E8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6EBB4E45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DD9C3" w:themeFill="background2" w:themeFillShade="E6"/>
          </w:tcPr>
          <w:p w14:paraId="7C58624B" w14:textId="4BAD54D1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980" w:type="dxa"/>
            <w:shd w:val="clear" w:color="auto" w:fill="DDD9C3" w:themeFill="background2" w:themeFillShade="E6"/>
            <w:noWrap/>
            <w:vAlign w:val="bottom"/>
            <w:hideMark/>
          </w:tcPr>
          <w:p w14:paraId="74132C6A" w14:textId="4C087AB5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5B66C110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40" w:type="dxa"/>
            <w:shd w:val="clear" w:color="auto" w:fill="DDD9C3" w:themeFill="background2" w:themeFillShade="E6"/>
            <w:noWrap/>
            <w:vAlign w:val="bottom"/>
            <w:hideMark/>
          </w:tcPr>
          <w:p w14:paraId="1009729C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895" w:type="dxa"/>
            <w:shd w:val="clear" w:color="auto" w:fill="DDD9C3" w:themeFill="background2" w:themeFillShade="E6"/>
            <w:noWrap/>
            <w:vAlign w:val="bottom"/>
            <w:hideMark/>
          </w:tcPr>
          <w:p w14:paraId="557E7E72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80" w:type="dxa"/>
            <w:shd w:val="clear" w:color="auto" w:fill="DDD9C3" w:themeFill="background2" w:themeFillShade="E6"/>
            <w:noWrap/>
            <w:vAlign w:val="bottom"/>
            <w:hideMark/>
          </w:tcPr>
          <w:p w14:paraId="70C5C8F5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</w:t>
            </w:r>
          </w:p>
        </w:tc>
      </w:tr>
      <w:tr w:rsidR="008447B9" w14:paraId="58D4B231" w14:textId="77777777" w:rsidTr="008447B9">
        <w:trPr>
          <w:trHeight w:val="194"/>
          <w:jc w:val="center"/>
        </w:trPr>
        <w:tc>
          <w:tcPr>
            <w:tcW w:w="630" w:type="dxa"/>
          </w:tcPr>
          <w:p w14:paraId="0AB6742B" w14:textId="18ACAD1E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2B6A33B" w14:textId="65BFD0B4" w:rsidR="00DE422A" w:rsidRPr="00DE422A" w:rsidRDefault="00DE422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BD0FB9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B4FF4AA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56A1BCA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B8DBCB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0CE4DC02" w14:textId="77777777" w:rsidTr="008447B9">
        <w:trPr>
          <w:trHeight w:val="19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7079807C" w14:textId="77777777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EB86" w14:textId="149342E1" w:rsidR="00DE422A" w:rsidRPr="00DE422A" w:rsidRDefault="00DE42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C576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10CA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F5D1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2400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7B9" w14:paraId="0E50AF3D" w14:textId="77777777" w:rsidTr="008447B9">
        <w:trPr>
          <w:trHeight w:val="194"/>
          <w:jc w:val="center"/>
        </w:trPr>
        <w:tc>
          <w:tcPr>
            <w:tcW w:w="630" w:type="dxa"/>
            <w:shd w:val="clear" w:color="auto" w:fill="D9D9D9" w:themeFill="background1" w:themeFillShade="D9"/>
          </w:tcPr>
          <w:p w14:paraId="28063043" w14:textId="6C8BEE1D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vAlign w:val="bottom"/>
            <w:hideMark/>
          </w:tcPr>
          <w:p w14:paraId="42D9018F" w14:textId="00431195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7BB8488A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noWrap/>
            <w:vAlign w:val="bottom"/>
            <w:hideMark/>
          </w:tcPr>
          <w:p w14:paraId="67C3C267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895" w:type="dxa"/>
            <w:shd w:val="clear" w:color="auto" w:fill="D9D9D9" w:themeFill="background1" w:themeFillShade="D9"/>
            <w:noWrap/>
            <w:vAlign w:val="bottom"/>
            <w:hideMark/>
          </w:tcPr>
          <w:p w14:paraId="5C05D563" w14:textId="09F66420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17.</w:t>
            </w:r>
            <w:r w:rsidR="001057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bottom"/>
            <w:hideMark/>
          </w:tcPr>
          <w:p w14:paraId="66D82D59" w14:textId="77777777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12.8</w:t>
            </w:r>
          </w:p>
        </w:tc>
      </w:tr>
      <w:tr w:rsidR="008447B9" w14:paraId="75FB26F3" w14:textId="77777777" w:rsidTr="008447B9">
        <w:trPr>
          <w:trHeight w:val="194"/>
          <w:jc w:val="center"/>
        </w:trPr>
        <w:tc>
          <w:tcPr>
            <w:tcW w:w="630" w:type="dxa"/>
          </w:tcPr>
          <w:p w14:paraId="223B5A4E" w14:textId="1B179D12" w:rsidR="00DE422A" w:rsidRPr="00DE422A" w:rsidRDefault="00DE422A" w:rsidP="00DE422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85F6CF5" w14:textId="1076377C" w:rsidR="00DE422A" w:rsidRPr="00DE422A" w:rsidRDefault="00DE422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39D7077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9F05F12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422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57C0736" w14:textId="77777777" w:rsidR="00DE422A" w:rsidRPr="00DE422A" w:rsidRDefault="00DE422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2D7C02" w14:textId="77777777" w:rsidR="00DE422A" w:rsidRPr="00DE422A" w:rsidRDefault="00DE42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EF21DD" w14:textId="61513AB9" w:rsidR="00DE422A" w:rsidRPr="00DE422A" w:rsidRDefault="00DE422A" w:rsidP="00DE422A">
      <w:pPr>
        <w:pStyle w:val="Caption"/>
      </w:pPr>
      <w:bookmarkStart w:id="40" w:name="_Ref15630883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40"/>
      <w:r>
        <w:t xml:space="preserve">: Storage size ratios for 8 and 4 bytes offset and length values. 4-bytes values help to </w:t>
      </w:r>
      <w:r w:rsidR="00681CFF">
        <w:t>reduce</w:t>
      </w:r>
      <w:r>
        <w:t xml:space="preserve"> storage size when no compression is used</w:t>
      </w:r>
      <w:r w:rsidR="00762E86">
        <w:t xml:space="preserve"> as shown by the data on lines 1,</w:t>
      </w:r>
      <w:r w:rsidR="00681CFF">
        <w:t xml:space="preserve"> </w:t>
      </w:r>
      <w:r w:rsidR="00762E86">
        <w:t>5,</w:t>
      </w:r>
      <w:r w:rsidR="00681CFF">
        <w:t xml:space="preserve"> </w:t>
      </w:r>
      <w:r w:rsidR="00762E86">
        <w:t>9 and 13. Compression</w:t>
      </w:r>
      <w:r w:rsidR="00681CFF">
        <w:t xml:space="preserve"> </w:t>
      </w:r>
      <w:r w:rsidR="00EF561B">
        <w:t>provides comparable</w:t>
      </w:r>
      <w:r w:rsidR="00681CFF">
        <w:t xml:space="preserve"> storage ratio as shown by the data on lines 3, 7, 11, and 15.</w:t>
      </w:r>
      <w:r>
        <w:t xml:space="preserve"> </w:t>
      </w:r>
    </w:p>
    <w:p w14:paraId="122B5FB5" w14:textId="20D61790" w:rsidR="009F535D" w:rsidRDefault="00263C86" w:rsidP="001F75E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results can be summarized as follows:</w:t>
      </w:r>
    </w:p>
    <w:p w14:paraId="12E71746" w14:textId="77777777" w:rsidR="00CC3563" w:rsidRDefault="00CC3563" w:rsidP="001F75EC">
      <w:pPr>
        <w:jc w:val="both"/>
        <w:rPr>
          <w:rFonts w:asciiTheme="minorHAnsi" w:hAnsiTheme="minorHAnsi" w:cstheme="minorHAnsi"/>
        </w:rPr>
      </w:pPr>
    </w:p>
    <w:p w14:paraId="0D7B2E37" w14:textId="117C5290" w:rsidR="00263C86" w:rsidRDefault="00CC3563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Using structured chunk for storing VL data </w:t>
      </w:r>
      <w:r w:rsidR="000969F2">
        <w:rPr>
          <w:rFonts w:cstheme="minorHAnsi"/>
        </w:rPr>
        <w:t>shows</w:t>
      </w:r>
      <w:r>
        <w:rPr>
          <w:rFonts w:cstheme="minorHAnsi"/>
        </w:rPr>
        <w:t xml:space="preserve"> storage savings in all 8 use cases</w:t>
      </w:r>
      <w:r w:rsidR="000969F2">
        <w:rPr>
          <w:rFonts w:cstheme="minorHAnsi"/>
        </w:rPr>
        <w:t xml:space="preserve"> (see the “File size in bytes” and </w:t>
      </w:r>
      <w:r w:rsidR="00AD09E8">
        <w:rPr>
          <w:rFonts w:cstheme="minorHAnsi"/>
        </w:rPr>
        <w:t>“</w:t>
      </w:r>
      <w:r w:rsidR="00A211D3">
        <w:rPr>
          <w:rFonts w:cstheme="minorHAnsi"/>
        </w:rPr>
        <w:t>S</w:t>
      </w:r>
      <w:r w:rsidR="000969F2">
        <w:rPr>
          <w:rFonts w:cstheme="minorHAnsi"/>
        </w:rPr>
        <w:t>R</w:t>
      </w:r>
      <w:r w:rsidR="00AD09E8">
        <w:rPr>
          <w:rFonts w:cstheme="minorHAnsi"/>
        </w:rPr>
        <w:t>”</w:t>
      </w:r>
      <w:r w:rsidR="000969F2">
        <w:rPr>
          <w:rFonts w:cstheme="minorHAnsi"/>
        </w:rPr>
        <w:t xml:space="preserve"> columns</w:t>
      </w:r>
      <w:r w:rsidR="009B71DD">
        <w:rPr>
          <w:rFonts w:cstheme="minorHAnsi"/>
        </w:rPr>
        <w:t xml:space="preserve"> in the tables above</w:t>
      </w:r>
      <w:r w:rsidR="000969F2">
        <w:rPr>
          <w:rFonts w:cstheme="minorHAnsi"/>
        </w:rPr>
        <w:t>).</w:t>
      </w:r>
    </w:p>
    <w:p w14:paraId="0853699B" w14:textId="5AA615EF" w:rsidR="00CC3563" w:rsidRDefault="00CC3563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Since </w:t>
      </w:r>
      <w:r w:rsidR="009B71DD">
        <w:rPr>
          <w:rFonts w:cstheme="minorHAnsi"/>
        </w:rPr>
        <w:t xml:space="preserve">in the current implementation </w:t>
      </w:r>
      <w:r>
        <w:rPr>
          <w:rFonts w:cstheme="minorHAnsi"/>
        </w:rPr>
        <w:t>VL data is stored in the global heap, compression is not applied to it</w:t>
      </w:r>
      <w:r w:rsidR="009B71DD">
        <w:rPr>
          <w:rFonts w:cstheme="minorHAnsi"/>
        </w:rPr>
        <w:t xml:space="preserve"> as </w:t>
      </w:r>
      <w:r w:rsidR="000969F2">
        <w:rPr>
          <w:rFonts w:cstheme="minorHAnsi"/>
        </w:rPr>
        <w:t xml:space="preserve">the </w:t>
      </w:r>
      <w:r>
        <w:rPr>
          <w:rFonts w:cstheme="minorHAnsi"/>
        </w:rPr>
        <w:t>column “Unaccountable space in bytes”</w:t>
      </w:r>
      <w:r w:rsidR="00A211D3">
        <w:rPr>
          <w:rFonts w:cstheme="minorHAnsi"/>
        </w:rPr>
        <w:t>,</w:t>
      </w:r>
      <w:r>
        <w:rPr>
          <w:rFonts w:cstheme="minorHAnsi"/>
        </w:rPr>
        <w:t xml:space="preserve"> lines 1 and 3 </w:t>
      </w:r>
      <w:r w:rsidR="000969F2">
        <w:rPr>
          <w:rFonts w:cstheme="minorHAnsi"/>
        </w:rPr>
        <w:t>of</w:t>
      </w:r>
      <w:r>
        <w:rPr>
          <w:rFonts w:cstheme="minorHAnsi"/>
        </w:rPr>
        <w:t xml:space="preserve"> each table</w:t>
      </w:r>
      <w:r w:rsidR="009B71DD">
        <w:rPr>
          <w:rFonts w:cstheme="minorHAnsi"/>
        </w:rPr>
        <w:t xml:space="preserve"> show. </w:t>
      </w:r>
    </w:p>
    <w:p w14:paraId="6AB3F463" w14:textId="7920D789" w:rsidR="000969F2" w:rsidRDefault="000969F2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Storing VL data in the structured chunk using compression </w:t>
      </w:r>
      <w:r w:rsidR="003D0D76">
        <w:rPr>
          <w:rFonts w:cstheme="minorHAnsi"/>
        </w:rPr>
        <w:t xml:space="preserve">is beneficial even for randomly generated data as we can see from lines 3 and 4 in </w:t>
      </w:r>
      <w:r w:rsidR="003D0D76" w:rsidRPr="003D0D76">
        <w:rPr>
          <w:rFonts w:cstheme="minorHAnsi"/>
          <w:szCs w:val="24"/>
        </w:rPr>
        <w:fldChar w:fldCharType="begin"/>
      </w:r>
      <w:r w:rsidR="003D0D76" w:rsidRPr="003D0D76">
        <w:rPr>
          <w:rFonts w:cstheme="minorHAnsi"/>
          <w:szCs w:val="24"/>
        </w:rPr>
        <w:instrText xml:space="preserve"> REF _Ref154776814 \h </w:instrText>
      </w:r>
      <w:r w:rsidR="003D0D76">
        <w:rPr>
          <w:rFonts w:cstheme="minorHAnsi"/>
          <w:szCs w:val="24"/>
        </w:rPr>
        <w:instrText xml:space="preserve"> \* MERGEFORMAT </w:instrText>
      </w:r>
      <w:r w:rsidR="003D0D76" w:rsidRPr="003D0D76">
        <w:rPr>
          <w:rFonts w:cstheme="minorHAnsi"/>
          <w:szCs w:val="24"/>
        </w:rPr>
      </w:r>
      <w:r w:rsidR="003D0D76" w:rsidRPr="003D0D76">
        <w:rPr>
          <w:rFonts w:cstheme="minorHAnsi"/>
          <w:szCs w:val="24"/>
        </w:rPr>
        <w:fldChar w:fldCharType="separate"/>
      </w:r>
      <w:r w:rsidR="00912BAE" w:rsidRPr="00912BAE">
        <w:rPr>
          <w:szCs w:val="24"/>
        </w:rPr>
        <w:t xml:space="preserve">Table </w:t>
      </w:r>
      <w:r w:rsidR="00912BAE" w:rsidRPr="00912BAE">
        <w:rPr>
          <w:noProof/>
          <w:szCs w:val="24"/>
        </w:rPr>
        <w:t>5</w:t>
      </w:r>
      <w:r w:rsidR="003D0D76" w:rsidRPr="003D0D76">
        <w:rPr>
          <w:rFonts w:cstheme="minorHAnsi"/>
          <w:szCs w:val="24"/>
        </w:rPr>
        <w:fldChar w:fldCharType="end"/>
      </w:r>
      <w:r w:rsidR="003D0D76">
        <w:rPr>
          <w:rFonts w:cstheme="minorHAnsi"/>
        </w:rPr>
        <w:t xml:space="preserve"> and </w:t>
      </w:r>
      <w:r w:rsidR="003D0D76">
        <w:rPr>
          <w:rFonts w:cstheme="minorHAnsi"/>
        </w:rPr>
        <w:fldChar w:fldCharType="begin"/>
      </w:r>
      <w:r w:rsidR="003D0D76">
        <w:rPr>
          <w:rFonts w:cstheme="minorHAnsi"/>
        </w:rPr>
        <w:instrText xml:space="preserve"> REF _Ref154776822 \h </w:instrText>
      </w:r>
      <w:r w:rsidR="001F75EC">
        <w:rPr>
          <w:rFonts w:cstheme="minorHAnsi"/>
        </w:rPr>
        <w:instrText xml:space="preserve"> \* MERGEFORMAT </w:instrText>
      </w:r>
      <w:r w:rsidR="003D0D76">
        <w:rPr>
          <w:rFonts w:cstheme="minorHAnsi"/>
        </w:rPr>
      </w:r>
      <w:r w:rsidR="003D0D76">
        <w:rPr>
          <w:rFonts w:cstheme="minorHAnsi"/>
        </w:rPr>
        <w:fldChar w:fldCharType="separate"/>
      </w:r>
      <w:r w:rsidR="00912BAE" w:rsidRPr="006D038C">
        <w:rPr>
          <w:sz w:val="22"/>
        </w:rPr>
        <w:t xml:space="preserve">Table </w:t>
      </w:r>
      <w:r w:rsidR="00912BAE">
        <w:rPr>
          <w:noProof/>
          <w:sz w:val="22"/>
        </w:rPr>
        <w:t>6</w:t>
      </w:r>
      <w:r w:rsidR="003D0D76">
        <w:rPr>
          <w:rFonts w:cstheme="minorHAnsi"/>
        </w:rPr>
        <w:fldChar w:fldCharType="end"/>
      </w:r>
      <w:r w:rsidR="003D0D76">
        <w:rPr>
          <w:rFonts w:cstheme="minorHAnsi"/>
        </w:rPr>
        <w:t xml:space="preserve">. </w:t>
      </w:r>
      <w:r w:rsidR="009B71DD">
        <w:rPr>
          <w:rFonts w:cstheme="minorHAnsi"/>
        </w:rPr>
        <w:t>This is due to the deficiency of the current VL storage described in 2 above.</w:t>
      </w:r>
    </w:p>
    <w:p w14:paraId="208F8720" w14:textId="7DC51317" w:rsidR="00AD09E8" w:rsidRPr="00681CFF" w:rsidRDefault="009B71DD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Applying compression to the structured chunk is especially beneficial for compressible raw data as the “File size in bytes” and “CR” columns, lines 3 and 4 in </w:t>
      </w:r>
      <w:r w:rsidRPr="009B71DD">
        <w:rPr>
          <w:rFonts w:cstheme="minorHAnsi"/>
          <w:szCs w:val="24"/>
        </w:rPr>
        <w:fldChar w:fldCharType="begin"/>
      </w:r>
      <w:r w:rsidRPr="009B71DD">
        <w:rPr>
          <w:rFonts w:cstheme="minorHAnsi"/>
          <w:szCs w:val="24"/>
        </w:rPr>
        <w:instrText xml:space="preserve"> REF _Ref154778201 \h </w:instrText>
      </w:r>
      <w:r>
        <w:rPr>
          <w:rFonts w:cstheme="minorHAnsi"/>
          <w:szCs w:val="24"/>
        </w:rPr>
        <w:instrText xml:space="preserve"> \* MERGEFORMAT </w:instrText>
      </w:r>
      <w:r w:rsidRPr="009B71DD">
        <w:rPr>
          <w:rFonts w:cstheme="minorHAnsi"/>
          <w:szCs w:val="24"/>
        </w:rPr>
      </w:r>
      <w:r w:rsidRPr="009B71DD">
        <w:rPr>
          <w:rFonts w:cstheme="minorHAnsi"/>
          <w:szCs w:val="24"/>
        </w:rPr>
        <w:fldChar w:fldCharType="separate"/>
      </w:r>
      <w:r w:rsidR="00912BAE" w:rsidRPr="00912BAE">
        <w:rPr>
          <w:szCs w:val="24"/>
        </w:rPr>
        <w:t xml:space="preserve">Table </w:t>
      </w:r>
      <w:r w:rsidR="00912BAE" w:rsidRPr="00912BAE">
        <w:rPr>
          <w:noProof/>
          <w:szCs w:val="24"/>
        </w:rPr>
        <w:t>7</w:t>
      </w:r>
      <w:r w:rsidRPr="009B71DD">
        <w:rPr>
          <w:rFonts w:cstheme="minorHAnsi"/>
          <w:szCs w:val="24"/>
        </w:rPr>
        <w:fldChar w:fldCharType="end"/>
      </w:r>
      <w:r>
        <w:rPr>
          <w:rFonts w:cstheme="minorHAnsi"/>
          <w:szCs w:val="24"/>
        </w:rPr>
        <w:t xml:space="preserve"> and </w:t>
      </w:r>
      <w:r w:rsidRPr="009B71DD">
        <w:rPr>
          <w:rFonts w:cstheme="minorHAnsi"/>
          <w:szCs w:val="24"/>
        </w:rPr>
        <w:fldChar w:fldCharType="begin"/>
      </w:r>
      <w:r w:rsidRPr="009B71DD">
        <w:rPr>
          <w:rFonts w:cstheme="minorHAnsi"/>
          <w:szCs w:val="24"/>
        </w:rPr>
        <w:instrText xml:space="preserve"> REF _Ref154778204 \h </w:instrText>
      </w:r>
      <w:r>
        <w:rPr>
          <w:rFonts w:cstheme="minorHAnsi"/>
          <w:szCs w:val="24"/>
        </w:rPr>
        <w:instrText xml:space="preserve"> \* MERGEFORMAT </w:instrText>
      </w:r>
      <w:r w:rsidRPr="009B71DD">
        <w:rPr>
          <w:rFonts w:cstheme="minorHAnsi"/>
          <w:szCs w:val="24"/>
        </w:rPr>
      </w:r>
      <w:r w:rsidRPr="009B71DD">
        <w:rPr>
          <w:rFonts w:cstheme="minorHAnsi"/>
          <w:szCs w:val="24"/>
        </w:rPr>
        <w:fldChar w:fldCharType="separate"/>
      </w:r>
      <w:r w:rsidR="00912BAE" w:rsidRPr="00912BAE">
        <w:rPr>
          <w:szCs w:val="24"/>
        </w:rPr>
        <w:t xml:space="preserve">Table </w:t>
      </w:r>
      <w:r w:rsidR="00912BAE" w:rsidRPr="00912BAE">
        <w:rPr>
          <w:noProof/>
          <w:szCs w:val="24"/>
        </w:rPr>
        <w:t>8</w:t>
      </w:r>
      <w:r w:rsidRPr="009B71DD">
        <w:rPr>
          <w:rFonts w:cstheme="minorHAnsi"/>
          <w:szCs w:val="24"/>
        </w:rPr>
        <w:fldChar w:fldCharType="end"/>
      </w:r>
      <w:r>
        <w:rPr>
          <w:rFonts w:cstheme="minorHAnsi"/>
          <w:szCs w:val="24"/>
        </w:rPr>
        <w:t xml:space="preserve"> show.</w:t>
      </w:r>
    </w:p>
    <w:p w14:paraId="193A9E64" w14:textId="7BF9A105" w:rsidR="00681CFF" w:rsidRPr="00D26ADE" w:rsidRDefault="00EF561B" w:rsidP="001F75EC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  <w:szCs w:val="24"/>
        </w:rPr>
        <w:t xml:space="preserve">As </w:t>
      </w:r>
      <w:r>
        <w:rPr>
          <w:rFonts w:cstheme="minorHAnsi"/>
          <w:szCs w:val="24"/>
        </w:rPr>
        <w:fldChar w:fldCharType="begin"/>
      </w:r>
      <w:r>
        <w:rPr>
          <w:rFonts w:cstheme="minorHAnsi"/>
          <w:szCs w:val="24"/>
        </w:rPr>
        <w:instrText xml:space="preserve"> REF _Ref156308839 \h </w:instrText>
      </w:r>
      <w:r w:rsidR="001F75EC">
        <w:rPr>
          <w:rFonts w:cstheme="minorHAnsi"/>
          <w:szCs w:val="24"/>
        </w:rPr>
        <w:instrText xml:space="preserve"> \* MERGEFORMAT </w:instrText>
      </w:r>
      <w:r>
        <w:rPr>
          <w:rFonts w:cstheme="minorHAnsi"/>
          <w:szCs w:val="24"/>
        </w:rPr>
      </w:r>
      <w:r>
        <w:rPr>
          <w:rFonts w:cstheme="minorHAnsi"/>
          <w:szCs w:val="24"/>
        </w:rPr>
        <w:fldChar w:fldCharType="separate"/>
      </w:r>
      <w:r>
        <w:t xml:space="preserve">Table </w:t>
      </w:r>
      <w:r>
        <w:rPr>
          <w:noProof/>
        </w:rPr>
        <w:t>9</w:t>
      </w:r>
      <w:r>
        <w:rPr>
          <w:rFonts w:cstheme="minorHAnsi"/>
          <w:szCs w:val="24"/>
        </w:rPr>
        <w:fldChar w:fldCharType="end"/>
      </w:r>
      <w:r>
        <w:rPr>
          <w:rFonts w:cstheme="minorHAnsi"/>
          <w:szCs w:val="24"/>
        </w:rPr>
        <w:t xml:space="preserve"> shows </w:t>
      </w:r>
      <w:r w:rsidR="00681CFF">
        <w:rPr>
          <w:rFonts w:cstheme="minorHAnsi"/>
          <w:szCs w:val="24"/>
        </w:rPr>
        <w:t xml:space="preserve">4-bytes </w:t>
      </w:r>
      <w:r>
        <w:rPr>
          <w:rFonts w:cstheme="minorHAnsi"/>
          <w:szCs w:val="24"/>
        </w:rPr>
        <w:t xml:space="preserve">encoding for </w:t>
      </w:r>
      <w:r w:rsidR="00681CFF">
        <w:rPr>
          <w:rFonts w:cstheme="minorHAnsi"/>
          <w:szCs w:val="24"/>
        </w:rPr>
        <w:t xml:space="preserve">offsets and lengths provide storage savings when no compression is used on the structured chunk sections. </w:t>
      </w:r>
      <w:r>
        <w:rPr>
          <w:rFonts w:cstheme="minorHAnsi"/>
          <w:szCs w:val="24"/>
        </w:rPr>
        <w:t>When c</w:t>
      </w:r>
      <w:r w:rsidR="00681CFF">
        <w:rPr>
          <w:rFonts w:cstheme="minorHAnsi"/>
          <w:szCs w:val="24"/>
        </w:rPr>
        <w:t xml:space="preserve">ompression </w:t>
      </w:r>
      <w:r>
        <w:rPr>
          <w:rFonts w:cstheme="minorHAnsi"/>
          <w:szCs w:val="24"/>
        </w:rPr>
        <w:t xml:space="preserve">is used storage ratios are comparable with the storage ratios for 8-byte encodings. </w:t>
      </w:r>
    </w:p>
    <w:p w14:paraId="1B03CF4C" w14:textId="7E4399AB" w:rsidR="006271E7" w:rsidRDefault="006271E7" w:rsidP="001F75EC">
      <w:pPr>
        <w:pStyle w:val="Heading1"/>
      </w:pPr>
      <w:bookmarkStart w:id="41" w:name="_Toc155792103"/>
      <w:bookmarkStart w:id="42" w:name="_Toc155792188"/>
      <w:bookmarkStart w:id="43" w:name="_Toc155792552"/>
      <w:bookmarkStart w:id="44" w:name="_Toc156480654"/>
      <w:r>
        <w:t>Conclusions</w:t>
      </w:r>
      <w:bookmarkEnd w:id="41"/>
      <w:bookmarkEnd w:id="42"/>
      <w:bookmarkEnd w:id="43"/>
      <w:bookmarkEnd w:id="44"/>
    </w:p>
    <w:p w14:paraId="5F4DFDD9" w14:textId="0633C3DE" w:rsidR="00E758E5" w:rsidRDefault="002F5262" w:rsidP="001F75E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Our experiments show that proposed structured chunk storage requires comparable or less amount of storage space for both sparse and variable-length data as compared with the current HDF5 capabilities</w:t>
      </w:r>
      <w:r w:rsidR="00E758E5">
        <w:rPr>
          <w:rFonts w:asciiTheme="minorHAnsi" w:hAnsiTheme="minorHAnsi" w:cstheme="minorHAnsi"/>
        </w:rPr>
        <w:t xml:space="preserve"> while providing additional benefits of storing data locations for sparse data and enabling compressi</w:t>
      </w:r>
      <w:r w:rsidR="00F13768">
        <w:rPr>
          <w:rFonts w:asciiTheme="minorHAnsi" w:hAnsiTheme="minorHAnsi" w:cstheme="minorHAnsi"/>
        </w:rPr>
        <w:t>on</w:t>
      </w:r>
      <w:r w:rsidR="00E758E5">
        <w:rPr>
          <w:rFonts w:asciiTheme="minorHAnsi" w:hAnsiTheme="minorHAnsi" w:cstheme="minorHAnsi"/>
        </w:rPr>
        <w:t xml:space="preserve"> for VL data. </w:t>
      </w:r>
    </w:p>
    <w:p w14:paraId="6623AEE8" w14:textId="77777777" w:rsidR="00E758E5" w:rsidRDefault="00E758E5" w:rsidP="001F75EC">
      <w:pPr>
        <w:jc w:val="both"/>
        <w:rPr>
          <w:rFonts w:asciiTheme="minorHAnsi" w:hAnsiTheme="minorHAnsi" w:cstheme="minorHAnsi"/>
        </w:rPr>
      </w:pPr>
    </w:p>
    <w:p w14:paraId="6A60ECD3" w14:textId="3B5A4C72" w:rsidR="007232A8" w:rsidRPr="00E27702" w:rsidRDefault="002F5262" w:rsidP="001F75EC">
      <w:pPr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t xml:space="preserve">The new storage will be especially beneficial for storing compressible </w:t>
      </w:r>
      <w:r w:rsidR="00092E67">
        <w:rPr>
          <w:rFonts w:asciiTheme="minorHAnsi" w:hAnsiTheme="minorHAnsi" w:cstheme="minorHAnsi"/>
        </w:rPr>
        <w:t xml:space="preserve">VL data and compressible sparse data </w:t>
      </w:r>
      <w:r w:rsidR="004F7805">
        <w:rPr>
          <w:rFonts w:asciiTheme="minorHAnsi" w:hAnsiTheme="minorHAnsi" w:cstheme="minorHAnsi"/>
        </w:rPr>
        <w:t xml:space="preserve">when defined values are in the bounded sub-region (i.e., our main use case for </w:t>
      </w:r>
      <w:r w:rsidR="00E758E5">
        <w:rPr>
          <w:rFonts w:asciiTheme="minorHAnsi" w:hAnsiTheme="minorHAnsi" w:cstheme="minorHAnsi"/>
        </w:rPr>
        <w:t xml:space="preserve">the </w:t>
      </w:r>
      <w:r w:rsidR="004F7805">
        <w:rPr>
          <w:rFonts w:asciiTheme="minorHAnsi" w:hAnsiTheme="minorHAnsi" w:cstheme="minorHAnsi"/>
        </w:rPr>
        <w:t xml:space="preserve">light sources experimental community). </w:t>
      </w:r>
      <w:r w:rsidR="0032429F" w:rsidRPr="00AC04CB">
        <w:rPr>
          <w:rFonts w:asciiTheme="minorHAnsi" w:hAnsiTheme="minorHAnsi" w:cstheme="minorHAnsi"/>
        </w:rPr>
        <w:br w:type="page"/>
      </w:r>
      <w:bookmarkStart w:id="45" w:name="_Toc129613967"/>
      <w:bookmarkStart w:id="46" w:name="_Toc129614850"/>
    </w:p>
    <w:p w14:paraId="1FEC3BBE" w14:textId="4F2C1CFD" w:rsidR="00002191" w:rsidRDefault="00002191" w:rsidP="00334409">
      <w:pPr>
        <w:pStyle w:val="Heading"/>
      </w:pPr>
      <w:bookmarkStart w:id="47" w:name="_Toc155792104"/>
      <w:bookmarkStart w:id="48" w:name="_Toc155792189"/>
      <w:bookmarkStart w:id="49" w:name="_Toc155792553"/>
      <w:bookmarkStart w:id="50" w:name="_Toc156480655"/>
      <w:r>
        <w:lastRenderedPageBreak/>
        <w:t>Acknowledgment</w:t>
      </w:r>
      <w:bookmarkEnd w:id="45"/>
      <w:bookmarkEnd w:id="46"/>
      <w:bookmarkEnd w:id="47"/>
      <w:bookmarkEnd w:id="48"/>
      <w:bookmarkEnd w:id="49"/>
      <w:bookmarkEnd w:id="50"/>
    </w:p>
    <w:p w14:paraId="347B7C54" w14:textId="3B94ACDA" w:rsidR="00E93844" w:rsidRPr="00B55CBC" w:rsidRDefault="00E93844" w:rsidP="00E93844">
      <w:pPr>
        <w:rPr>
          <w:rFonts w:asciiTheme="minorHAnsi" w:hAnsiTheme="minorHAnsi" w:cstheme="minorHAnsi"/>
        </w:rPr>
      </w:pPr>
      <w:r w:rsidRPr="00E93844">
        <w:rPr>
          <w:rFonts w:asciiTheme="minorHAnsi" w:hAnsiTheme="minorHAnsi" w:cstheme="minorHAnsi"/>
        </w:rPr>
        <w:t xml:space="preserve">This work is </w:t>
      </w:r>
      <w:r w:rsidR="00D56CAB">
        <w:rPr>
          <w:rFonts w:asciiTheme="minorHAnsi" w:hAnsiTheme="minorHAnsi" w:cstheme="minorHAnsi"/>
        </w:rPr>
        <w:t>supported by the U.S. Department of Energy, Office of Science under Award number</w:t>
      </w:r>
      <w:r w:rsidR="00B55CBC">
        <w:rPr>
          <w:rFonts w:asciiTheme="minorHAnsi" w:hAnsiTheme="minorHAnsi" w:cstheme="minorHAnsi"/>
        </w:rPr>
        <w:t xml:space="preserve"> </w:t>
      </w:r>
      <w:r w:rsidR="00B55CBC" w:rsidRPr="00B55CBC">
        <w:rPr>
          <w:rFonts w:asciiTheme="minorHAnsi" w:eastAsiaTheme="minorHAnsi" w:hAnsiTheme="minorHAnsi" w:cstheme="minorHAnsi"/>
          <w:color w:val="000000"/>
        </w:rPr>
        <w:t>DE-SC0023583</w:t>
      </w:r>
      <w:r w:rsidR="00B55CBC">
        <w:rPr>
          <w:rFonts w:asciiTheme="minorHAnsi" w:eastAsiaTheme="minorHAnsi" w:hAnsiTheme="minorHAnsi" w:cstheme="minorHAnsi"/>
          <w:color w:val="000000"/>
        </w:rPr>
        <w:t xml:space="preserve"> for SBIR project “Supporting Sparse Data in HDF5”.</w:t>
      </w:r>
    </w:p>
    <w:p w14:paraId="1C90EE2F" w14:textId="48F59492" w:rsidR="00611674" w:rsidRDefault="00611674" w:rsidP="00334409">
      <w:pPr>
        <w:pStyle w:val="Heading"/>
      </w:pPr>
      <w:bookmarkStart w:id="51" w:name="_Toc129613968"/>
      <w:bookmarkStart w:id="52" w:name="_Toc129614851"/>
      <w:bookmarkStart w:id="53" w:name="_Toc155792105"/>
      <w:bookmarkStart w:id="54" w:name="_Toc155792190"/>
      <w:bookmarkStart w:id="55" w:name="_Toc155792554"/>
      <w:bookmarkStart w:id="56" w:name="_Toc156480656"/>
      <w:r w:rsidRPr="00430A08">
        <w:t>References</w:t>
      </w:r>
      <w:bookmarkEnd w:id="51"/>
      <w:bookmarkEnd w:id="52"/>
      <w:bookmarkEnd w:id="53"/>
      <w:bookmarkEnd w:id="54"/>
      <w:bookmarkEnd w:id="55"/>
      <w:bookmarkEnd w:id="56"/>
    </w:p>
    <w:p w14:paraId="11C1C141" w14:textId="77777777" w:rsidR="000E45DF" w:rsidRPr="000E45DF" w:rsidRDefault="000E45DF" w:rsidP="000E45DF">
      <w:pPr>
        <w:pStyle w:val="ListNumberReference"/>
        <w:widowControl w:val="0"/>
        <w:numPr>
          <w:ilvl w:val="0"/>
          <w:numId w:val="7"/>
        </w:numPr>
        <w:autoSpaceDE w:val="0"/>
        <w:autoSpaceDN w:val="0"/>
        <w:adjustRightInd w:val="0"/>
        <w:spacing w:before="240" w:after="240"/>
        <w:rPr>
          <w:szCs w:val="24"/>
        </w:rPr>
      </w:pPr>
      <w:bookmarkStart w:id="57" w:name="_Ref148971751"/>
      <w:bookmarkStart w:id="58" w:name="_Ref116044401"/>
      <w:bookmarkStart w:id="59" w:name="_Ref128647270"/>
      <w:bookmarkStart w:id="60" w:name="_Ref303934506"/>
      <w:r w:rsidRPr="000E45DF">
        <w:rPr>
          <w:szCs w:val="24"/>
        </w:rPr>
        <w:t xml:space="preserve">John </w:t>
      </w:r>
      <w:proofErr w:type="spellStart"/>
      <w:r w:rsidRPr="000E45DF">
        <w:rPr>
          <w:szCs w:val="24"/>
        </w:rPr>
        <w:t>Mainzer</w:t>
      </w:r>
      <w:proofErr w:type="spellEnd"/>
      <w:r w:rsidRPr="000E45DF">
        <w:rPr>
          <w:szCs w:val="24"/>
        </w:rPr>
        <w:t xml:space="preserve">, Elena </w:t>
      </w:r>
      <w:proofErr w:type="spellStart"/>
      <w:r w:rsidRPr="000E45DF">
        <w:rPr>
          <w:szCs w:val="24"/>
        </w:rPr>
        <w:t>Pourmal</w:t>
      </w:r>
      <w:proofErr w:type="spellEnd"/>
      <w:r w:rsidRPr="000E45DF">
        <w:rPr>
          <w:szCs w:val="24"/>
        </w:rPr>
        <w:t xml:space="preserve">, “RFC: File Format Changes for Enabling Sparse Storage in HDF5”, </w:t>
      </w:r>
      <w:hyperlink r:id="rId15" w:history="1">
        <w:r w:rsidRPr="000E45DF">
          <w:rPr>
            <w:rStyle w:val="Hyperlink"/>
            <w:szCs w:val="24"/>
          </w:rPr>
          <w:t>https://github.com/LifeboatLLC/SparseHDF5/blob/main/design_docs/RFC-HDF5-File-Format_Sparse_Storage_Changes-2023-07-17.pdf</w:t>
        </w:r>
      </w:hyperlink>
      <w:bookmarkEnd w:id="57"/>
      <w:r w:rsidRPr="000E45DF">
        <w:rPr>
          <w:szCs w:val="24"/>
        </w:rPr>
        <w:t xml:space="preserve"> </w:t>
      </w:r>
    </w:p>
    <w:p w14:paraId="12FC8DDB" w14:textId="2F5A6CF1" w:rsidR="000E45DF" w:rsidRPr="000E45DF" w:rsidRDefault="000E45DF" w:rsidP="000E45DF">
      <w:pPr>
        <w:pStyle w:val="ListNumberReference"/>
        <w:widowControl w:val="0"/>
        <w:numPr>
          <w:ilvl w:val="0"/>
          <w:numId w:val="7"/>
        </w:numPr>
        <w:autoSpaceDE w:val="0"/>
        <w:autoSpaceDN w:val="0"/>
        <w:adjustRightInd w:val="0"/>
        <w:spacing w:before="240" w:after="240"/>
        <w:rPr>
          <w:szCs w:val="24"/>
        </w:rPr>
      </w:pPr>
      <w:bookmarkStart w:id="61" w:name="_Ref148975895"/>
      <w:r w:rsidRPr="000E45DF">
        <w:rPr>
          <w:szCs w:val="24"/>
        </w:rPr>
        <w:t xml:space="preserve">John </w:t>
      </w:r>
      <w:proofErr w:type="spellStart"/>
      <w:r w:rsidRPr="000E45DF">
        <w:rPr>
          <w:szCs w:val="24"/>
        </w:rPr>
        <w:t>Mainzer</w:t>
      </w:r>
      <w:proofErr w:type="spellEnd"/>
      <w:r w:rsidRPr="000E45DF">
        <w:rPr>
          <w:szCs w:val="24"/>
        </w:rPr>
        <w:t xml:space="preserve">, Elena </w:t>
      </w:r>
      <w:proofErr w:type="spellStart"/>
      <w:r w:rsidRPr="000E45DF">
        <w:rPr>
          <w:szCs w:val="24"/>
        </w:rPr>
        <w:t>Pourmal</w:t>
      </w:r>
      <w:proofErr w:type="spellEnd"/>
      <w:r w:rsidRPr="000E45DF">
        <w:rPr>
          <w:szCs w:val="24"/>
        </w:rPr>
        <w:t xml:space="preserve">, “RFC: Programming Model to Support Sparse Data in HDF5”, </w:t>
      </w:r>
      <w:hyperlink r:id="rId16" w:history="1">
        <w:r w:rsidRPr="000E45DF">
          <w:rPr>
            <w:rStyle w:val="Hyperlink"/>
            <w:szCs w:val="24"/>
          </w:rPr>
          <w:t>https://github.com/LifeboatLLC/SparseHDF5/blob/main/design_docs/RFC-HDF5-Model-API-Sparse-2023-07-18.pdf</w:t>
        </w:r>
      </w:hyperlink>
      <w:bookmarkEnd w:id="61"/>
      <w:r w:rsidRPr="000E45DF">
        <w:rPr>
          <w:szCs w:val="24"/>
        </w:rPr>
        <w:t xml:space="preserve"> </w:t>
      </w:r>
    </w:p>
    <w:p w14:paraId="3B62CB2C" w14:textId="77777777" w:rsidR="009A5B24" w:rsidRDefault="009A5B24" w:rsidP="00D97B79">
      <w:pPr>
        <w:pStyle w:val="ListNumberReference"/>
        <w:numPr>
          <w:ilvl w:val="0"/>
          <w:numId w:val="7"/>
        </w:numPr>
        <w:jc w:val="left"/>
      </w:pPr>
      <w:bookmarkStart w:id="62" w:name="_Ref130396443"/>
      <w:bookmarkStart w:id="63" w:name="_Ref128647731"/>
      <w:bookmarkEnd w:id="58"/>
      <w:bookmarkEnd w:id="59"/>
      <w:r>
        <w:t xml:space="preserve">J. </w:t>
      </w:r>
      <w:proofErr w:type="spellStart"/>
      <w:r>
        <w:t>Mainzer</w:t>
      </w:r>
      <w:proofErr w:type="spellEnd"/>
      <w:r>
        <w:t xml:space="preserve"> </w:t>
      </w:r>
      <w:r>
        <w:rPr>
          <w:rStyle w:val="Emphasis"/>
        </w:rPr>
        <w:t>et al</w:t>
      </w:r>
      <w:r>
        <w:t xml:space="preserve">., "Sparse Data Management in HDF5," </w:t>
      </w:r>
      <w:r>
        <w:rPr>
          <w:rStyle w:val="Emphasis"/>
        </w:rPr>
        <w:t>2019 IEEE/ACM 1st Annual Workshop on Large-scale Experiment-in-the-Loop Computing (XLOOP)</w:t>
      </w:r>
      <w:r>
        <w:t xml:space="preserve">, Denver, CO, USA, 2019, pp. 20-25, </w:t>
      </w:r>
      <w:proofErr w:type="spellStart"/>
      <w:r>
        <w:t>doi</w:t>
      </w:r>
      <w:proofErr w:type="spellEnd"/>
      <w:r>
        <w:t>: 10.1109/XLOOP49562.2019.00009.</w:t>
      </w:r>
      <w:bookmarkEnd w:id="62"/>
    </w:p>
    <w:p w14:paraId="2AFB158C" w14:textId="77777777" w:rsidR="00B90924" w:rsidRDefault="00B90924" w:rsidP="00334409">
      <w:pPr>
        <w:pStyle w:val="Heading"/>
      </w:pPr>
      <w:bookmarkStart w:id="64" w:name="_Toc155792106"/>
      <w:bookmarkStart w:id="65" w:name="_Toc155792191"/>
      <w:bookmarkStart w:id="66" w:name="_Toc155792555"/>
      <w:bookmarkStart w:id="67" w:name="_Toc156480657"/>
      <w:bookmarkEnd w:id="60"/>
      <w:bookmarkEnd w:id="63"/>
      <w:r>
        <w:t>Revision History</w:t>
      </w:r>
      <w:bookmarkEnd w:id="64"/>
      <w:bookmarkEnd w:id="65"/>
      <w:bookmarkEnd w:id="66"/>
      <w:bookmarkEnd w:id="67"/>
    </w:p>
    <w:p w14:paraId="7D7663B6" w14:textId="77777777" w:rsidR="00B90924" w:rsidRDefault="00B90924" w:rsidP="00B90924">
      <w:r>
        <w:t xml:space="preserve"> </w:t>
      </w:r>
    </w:p>
    <w:tbl>
      <w:tblPr>
        <w:tblStyle w:val="TableGrid"/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B90924" w:rsidRPr="009D6CFF" w14:paraId="2474EF2D" w14:textId="77777777" w:rsidTr="00233745">
        <w:trPr>
          <w:jc w:val="center"/>
        </w:trPr>
        <w:tc>
          <w:tcPr>
            <w:tcW w:w="2337" w:type="dxa"/>
          </w:tcPr>
          <w:p w14:paraId="41DC44BD" w14:textId="7BD386C9" w:rsidR="00B90924" w:rsidRPr="00573BA1" w:rsidRDefault="00573BA1" w:rsidP="00017411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December </w:t>
            </w:r>
            <w:r w:rsidR="006271E7">
              <w:rPr>
                <w:rFonts w:asciiTheme="minorHAnsi" w:hAnsiTheme="minorHAnsi" w:cstheme="minorHAnsi"/>
                <w:iCs/>
                <w:sz w:val="22"/>
                <w:szCs w:val="22"/>
              </w:rPr>
              <w:t>28</w:t>
            </w:r>
            <w:r w:rsidR="00B90924"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>, 2023</w:t>
            </w:r>
          </w:p>
        </w:tc>
        <w:tc>
          <w:tcPr>
            <w:tcW w:w="7743" w:type="dxa"/>
          </w:tcPr>
          <w:p w14:paraId="3A45D7CF" w14:textId="0AD9DC6C" w:rsidR="00B90924" w:rsidRPr="00573BA1" w:rsidRDefault="00B90924" w:rsidP="00017411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>Version 1</w:t>
            </w:r>
            <w:r w:rsidR="00573BA1"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was</w:t>
            </w:r>
            <w:r w:rsidR="00F639BC"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573BA1">
              <w:rPr>
                <w:rFonts w:asciiTheme="minorHAnsi" w:hAnsiTheme="minorHAnsi" w:cstheme="minorHAnsi"/>
                <w:iCs/>
                <w:sz w:val="22"/>
                <w:szCs w:val="22"/>
              </w:rPr>
              <w:t>created for internal review</w:t>
            </w:r>
          </w:p>
        </w:tc>
      </w:tr>
      <w:tr w:rsidR="00334409" w:rsidRPr="009D6CFF" w14:paraId="1E5356AC" w14:textId="77777777" w:rsidTr="00233745">
        <w:trPr>
          <w:jc w:val="center"/>
        </w:trPr>
        <w:tc>
          <w:tcPr>
            <w:tcW w:w="2337" w:type="dxa"/>
          </w:tcPr>
          <w:p w14:paraId="4F3C5931" w14:textId="16D5C06D" w:rsidR="00334409" w:rsidRPr="00E758E5" w:rsidRDefault="00AE4A0E" w:rsidP="00334409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E758E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January 16,</w:t>
            </w:r>
            <w:r w:rsidR="00D21F48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 xml:space="preserve"> </w:t>
            </w:r>
            <w:r w:rsidRPr="00E758E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2024</w:t>
            </w:r>
          </w:p>
        </w:tc>
        <w:tc>
          <w:tcPr>
            <w:tcW w:w="7743" w:type="dxa"/>
          </w:tcPr>
          <w:p w14:paraId="59369733" w14:textId="4F2F557F" w:rsidR="00334409" w:rsidRPr="00E758E5" w:rsidRDefault="00AE4A0E" w:rsidP="00334409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E758E5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Version 2: updated VL results using 8-byte offset/length encoding</w:t>
            </w:r>
          </w:p>
        </w:tc>
      </w:tr>
    </w:tbl>
    <w:p w14:paraId="67DD2C58" w14:textId="4374391F" w:rsidR="000B51FE" w:rsidRDefault="000B51FE" w:rsidP="00611674"/>
    <w:p w14:paraId="4DADC1F6" w14:textId="77777777" w:rsidR="00AE4A0E" w:rsidRDefault="00AE4A0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68" w:name="_Toc155792556"/>
      <w:r>
        <w:br w:type="page"/>
      </w:r>
    </w:p>
    <w:p w14:paraId="35100A9F" w14:textId="3AF0D65F" w:rsidR="00B90924" w:rsidRPr="00E23C92" w:rsidRDefault="000B51FE" w:rsidP="005B0C72">
      <w:pPr>
        <w:pStyle w:val="Heading"/>
      </w:pPr>
      <w:bookmarkStart w:id="69" w:name="_Toc156480658"/>
      <w:r w:rsidRPr="000B51FE">
        <w:lastRenderedPageBreak/>
        <w:t>Appendix</w:t>
      </w:r>
      <w:bookmarkEnd w:id="68"/>
      <w:r w:rsidR="00623992">
        <w:t xml:space="preserve"> 1: Benchmarks results for sparse data</w:t>
      </w:r>
      <w:bookmarkEnd w:id="69"/>
    </w:p>
    <w:p w14:paraId="7AA612E3" w14:textId="77777777" w:rsidR="000B51FE" w:rsidRDefault="000B51FE" w:rsidP="00611674">
      <w:pPr>
        <w:rPr>
          <w:rFonts w:ascii="Calibri" w:hAnsi="Calibri" w:cs="Calibri"/>
          <w:b/>
          <w:bCs/>
          <w:sz w:val="28"/>
          <w:szCs w:val="28"/>
        </w:rPr>
      </w:pPr>
    </w:p>
    <w:p w14:paraId="013CB183" w14:textId="4E6B91E5" w:rsidR="000B51FE" w:rsidRDefault="000B51FE" w:rsidP="00611674">
      <w:pPr>
        <w:rPr>
          <w:rFonts w:ascii="Calibri" w:hAnsi="Calibri" w:cs="Calibri"/>
        </w:rPr>
      </w:pPr>
      <w:r w:rsidRPr="000B51FE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 xml:space="preserve">section contains results for </w:t>
      </w:r>
      <w:proofErr w:type="spellStart"/>
      <w:r w:rsidRPr="00AA0BC1">
        <w:rPr>
          <w:rFonts w:ascii="Consolas" w:hAnsi="Consolas" w:cs="Consolas"/>
          <w:sz w:val="22"/>
          <w:szCs w:val="22"/>
        </w:rPr>
        <w:t>sparse.c</w:t>
      </w:r>
      <w:proofErr w:type="spellEnd"/>
      <w:r>
        <w:rPr>
          <w:rFonts w:ascii="Calibri" w:hAnsi="Calibri" w:cs="Calibri"/>
        </w:rPr>
        <w:t xml:space="preserve"> benchmark</w:t>
      </w:r>
      <w:r w:rsidR="00BD0B2E">
        <w:rPr>
          <w:rFonts w:ascii="Calibri" w:hAnsi="Calibri" w:cs="Calibri"/>
        </w:rPr>
        <w:t xml:space="preserve"> </w:t>
      </w:r>
      <w:r w:rsidR="00AA0BC1">
        <w:rPr>
          <w:rFonts w:ascii="Calibri" w:hAnsi="Calibri" w:cs="Calibri"/>
        </w:rPr>
        <w:t xml:space="preserve">referenced in section </w:t>
      </w:r>
      <w:r w:rsidR="00AA0BC1">
        <w:rPr>
          <w:rFonts w:ascii="Calibri" w:hAnsi="Calibri" w:cs="Calibri"/>
        </w:rPr>
        <w:fldChar w:fldCharType="begin"/>
      </w:r>
      <w:r w:rsidR="00AA0BC1">
        <w:rPr>
          <w:rFonts w:ascii="Calibri" w:hAnsi="Calibri" w:cs="Calibri"/>
        </w:rPr>
        <w:instrText xml:space="preserve"> REF _Ref154674301 \r \h </w:instrText>
      </w:r>
      <w:r w:rsidR="00AA0BC1">
        <w:rPr>
          <w:rFonts w:ascii="Calibri" w:hAnsi="Calibri" w:cs="Calibri"/>
        </w:rPr>
      </w:r>
      <w:r w:rsidR="00AA0BC1">
        <w:rPr>
          <w:rFonts w:ascii="Calibri" w:hAnsi="Calibri" w:cs="Calibri"/>
        </w:rPr>
        <w:fldChar w:fldCharType="separate"/>
      </w:r>
      <w:r w:rsidR="00AA0BC1">
        <w:rPr>
          <w:rFonts w:ascii="Calibri" w:hAnsi="Calibri" w:cs="Calibri"/>
        </w:rPr>
        <w:t>2</w:t>
      </w:r>
      <w:r w:rsidR="00AA0BC1">
        <w:rPr>
          <w:rFonts w:ascii="Calibri" w:hAnsi="Calibri" w:cs="Calibri"/>
        </w:rPr>
        <w:fldChar w:fldCharType="end"/>
      </w:r>
      <w:r w:rsidR="00AA0BC1">
        <w:rPr>
          <w:rFonts w:ascii="Calibri" w:hAnsi="Calibri" w:cs="Calibri"/>
        </w:rPr>
        <w:t xml:space="preserve">. The benchmark was </w:t>
      </w:r>
      <w:r>
        <w:rPr>
          <w:rFonts w:ascii="Calibri" w:hAnsi="Calibri" w:cs="Calibri"/>
        </w:rPr>
        <w:t>r</w:t>
      </w:r>
      <w:r w:rsidR="00AA0BC1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n on macOS Ventura 13.6.2 with the following versions of </w:t>
      </w:r>
      <w:r w:rsidRPr="000B51FE">
        <w:rPr>
          <w:rFonts w:ascii="Consolas" w:hAnsi="Consolas" w:cs="Consolas"/>
          <w:sz w:val="22"/>
          <w:szCs w:val="22"/>
        </w:rPr>
        <w:t>OS</w:t>
      </w:r>
      <w:r>
        <w:rPr>
          <w:rFonts w:ascii="Calibri" w:hAnsi="Calibri" w:cs="Calibri"/>
        </w:rPr>
        <w:t xml:space="preserve"> and </w:t>
      </w:r>
      <w:r w:rsidRPr="000B51FE">
        <w:rPr>
          <w:rFonts w:ascii="Consolas" w:hAnsi="Consolas" w:cs="Consolas"/>
          <w:sz w:val="22"/>
          <w:szCs w:val="22"/>
        </w:rPr>
        <w:t xml:space="preserve">clang </w:t>
      </w:r>
      <w:r>
        <w:rPr>
          <w:rFonts w:ascii="Calibri" w:hAnsi="Calibri" w:cs="Calibri"/>
        </w:rPr>
        <w:t>compiler</w:t>
      </w:r>
      <w:r w:rsidR="00AA0BC1">
        <w:rPr>
          <w:rFonts w:ascii="Calibri" w:hAnsi="Calibri" w:cs="Calibri"/>
        </w:rPr>
        <w:t>:</w:t>
      </w:r>
    </w:p>
    <w:p w14:paraId="5D02397A" w14:textId="77777777" w:rsidR="000B51FE" w:rsidRDefault="000B51FE" w:rsidP="00611674">
      <w:pPr>
        <w:rPr>
          <w:rFonts w:ascii="Calibri" w:hAnsi="Calibri" w:cs="Calibri"/>
        </w:rPr>
      </w:pPr>
    </w:p>
    <w:p w14:paraId="1AC2C0B4" w14:textId="0EBB4CF5" w:rsidR="000B51FE" w:rsidRDefault="000B51FE" w:rsidP="00611674">
      <w:pPr>
        <w:rPr>
          <w:rFonts w:ascii="Consolas" w:hAnsi="Consolas" w:cs="Consolas"/>
          <w:sz w:val="22"/>
          <w:szCs w:val="22"/>
        </w:rPr>
      </w:pPr>
      <w:r w:rsidRPr="000B51FE">
        <w:rPr>
          <w:rFonts w:ascii="Consolas" w:hAnsi="Consolas" w:cs="Consolas"/>
          <w:sz w:val="22"/>
          <w:szCs w:val="22"/>
        </w:rPr>
        <w:t xml:space="preserve"> %</w:t>
      </w:r>
      <w:proofErr w:type="spellStart"/>
      <w:r w:rsidRPr="000B51FE">
        <w:rPr>
          <w:rFonts w:ascii="Consolas" w:hAnsi="Consolas" w:cs="Consolas"/>
          <w:sz w:val="22"/>
          <w:szCs w:val="22"/>
        </w:rPr>
        <w:t>uname</w:t>
      </w:r>
      <w:proofErr w:type="spellEnd"/>
      <w:r w:rsidRPr="000B51FE">
        <w:rPr>
          <w:rFonts w:ascii="Consolas" w:hAnsi="Consolas" w:cs="Consolas"/>
          <w:sz w:val="22"/>
          <w:szCs w:val="22"/>
        </w:rPr>
        <w:t xml:space="preserve"> -v</w:t>
      </w:r>
    </w:p>
    <w:p w14:paraId="5D12D41C" w14:textId="77777777" w:rsidR="00AA0BC1" w:rsidRPr="000B51FE" w:rsidRDefault="00AA0BC1" w:rsidP="00611674">
      <w:pPr>
        <w:rPr>
          <w:rFonts w:ascii="Consolas" w:hAnsi="Consolas" w:cs="Consolas"/>
          <w:sz w:val="22"/>
          <w:szCs w:val="22"/>
        </w:rPr>
      </w:pPr>
    </w:p>
    <w:p w14:paraId="0994FBEA" w14:textId="77777777" w:rsidR="00AA0BC1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 xml:space="preserve">22.6.0 Darwin Kernel Version 22.6.0: Thu Nov 2 07:43:57 PDT 2023; </w:t>
      </w:r>
    </w:p>
    <w:p w14:paraId="4B16C381" w14:textId="40D013D0" w:rsidR="000B51FE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  <w:proofErr w:type="gramStart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root:xnu</w:t>
      </w:r>
      <w:proofErr w:type="gramEnd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-8796.141.3.701.17~6/RELEASE_ARM64_T6000</w:t>
      </w:r>
    </w:p>
    <w:p w14:paraId="0EE5179F" w14:textId="77777777" w:rsidR="000B51FE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5EACA1F0" w14:textId="00051825" w:rsidR="000B51FE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22"/>
          <w:szCs w:val="22"/>
        </w:rPr>
        <w:t>%clang –-version</w:t>
      </w:r>
    </w:p>
    <w:p w14:paraId="3371C218" w14:textId="77777777" w:rsidR="000B51FE" w:rsidRDefault="000B51FE" w:rsidP="00611674">
      <w:pPr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54A75ACC" w14:textId="77777777" w:rsidR="000B51FE" w:rsidRPr="000B51FE" w:rsidRDefault="000B51FE" w:rsidP="000B51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Apple clang version 14.0.3 (clang-1403.0.22.14.1)</w:t>
      </w:r>
    </w:p>
    <w:p w14:paraId="335333E8" w14:textId="77777777" w:rsidR="000B51FE" w:rsidRPr="000B51FE" w:rsidRDefault="000B51FE" w:rsidP="000B51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Target: arm64-apple-darwin22.6.0</w:t>
      </w:r>
    </w:p>
    <w:p w14:paraId="712A54D3" w14:textId="19FB0D72" w:rsidR="000B51FE" w:rsidRPr="000B51FE" w:rsidRDefault="000B51FE" w:rsidP="000B51FE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 xml:space="preserve">Thread model: </w:t>
      </w:r>
      <w:proofErr w:type="spellStart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posix</w:t>
      </w:r>
      <w:proofErr w:type="spellEnd"/>
    </w:p>
    <w:p w14:paraId="1BAEE17D" w14:textId="77777777" w:rsidR="000B51FE" w:rsidRPr="000B51FE" w:rsidRDefault="000B51FE" w:rsidP="00611674">
      <w:pPr>
        <w:rPr>
          <w:rFonts w:ascii="Consolas" w:hAnsi="Consolas" w:cs="Consolas"/>
          <w:sz w:val="22"/>
          <w:szCs w:val="22"/>
        </w:rPr>
      </w:pPr>
    </w:p>
    <w:p w14:paraId="75D583CD" w14:textId="0F289552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In the tables below the columns </w:t>
      </w:r>
    </w:p>
    <w:p w14:paraId="59908B6A" w14:textId="77777777" w:rsidR="00BB1236" w:rsidRDefault="00BB1236">
      <w:pPr>
        <w:rPr>
          <w:rFonts w:asciiTheme="minorHAnsi" w:eastAsiaTheme="minorHAnsi" w:hAnsiTheme="minorHAnsi" w:cstheme="minorHAnsi"/>
          <w:color w:val="000000"/>
        </w:rPr>
      </w:pPr>
    </w:p>
    <w:p w14:paraId="78DEBC5C" w14:textId="744D6BAE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“Encoded selection size” is the size of the “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>
        <w:rPr>
          <w:rFonts w:asciiTheme="minorHAnsi" w:eastAsiaTheme="minorHAnsi" w:hAnsiTheme="minorHAnsi" w:cstheme="minorHAnsi"/>
          <w:color w:val="000000"/>
        </w:rPr>
        <w:t>” dataset.</w:t>
      </w:r>
    </w:p>
    <w:p w14:paraId="60DAF12E" w14:textId="797C8B5E" w:rsidR="00BB1236" w:rsidRDefault="00BB1236" w:rsidP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“Compressed encoded selection size” is the size of the “</w:t>
      </w:r>
      <w:proofErr w:type="spellStart"/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>
        <w:rPr>
          <w:rFonts w:asciiTheme="minorHAnsi" w:eastAsiaTheme="minorHAnsi" w:hAnsiTheme="minorHAnsi" w:cstheme="minorHAnsi"/>
          <w:color w:val="000000"/>
        </w:rPr>
        <w:t>” dataset.</w:t>
      </w:r>
    </w:p>
    <w:p w14:paraId="7B6E28D2" w14:textId="77777777" w:rsidR="00BB1236" w:rsidRDefault="00BB1236">
      <w:pPr>
        <w:rPr>
          <w:rFonts w:asciiTheme="minorHAnsi" w:eastAsiaTheme="minorHAnsi" w:hAnsiTheme="minorHAnsi" w:cstheme="minorHAnsi"/>
          <w:color w:val="000000"/>
        </w:rPr>
      </w:pPr>
    </w:p>
    <w:p w14:paraId="38D41D2E" w14:textId="623A8E33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“Sparse storage size” is the size of the “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>
        <w:rPr>
          <w:rFonts w:asciiTheme="minorHAnsi" w:eastAsiaTheme="minorHAnsi" w:hAnsiTheme="minorHAnsi" w:cstheme="minorHAnsi"/>
          <w:color w:val="000000"/>
        </w:rPr>
        <w:t>” dataset.</w:t>
      </w:r>
    </w:p>
    <w:p w14:paraId="2584DCE8" w14:textId="092F7294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 “Structured storage size” is the sum of the sizes of the “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>
        <w:rPr>
          <w:rFonts w:asciiTheme="minorHAnsi" w:eastAsiaTheme="minorHAnsi" w:hAnsiTheme="minorHAnsi" w:cstheme="minorHAnsi"/>
          <w:color w:val="000000"/>
        </w:rPr>
        <w:t>” dataset and the “</w:t>
      </w:r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data</w:t>
      </w:r>
      <w:r>
        <w:rPr>
          <w:rFonts w:asciiTheme="minorHAnsi" w:eastAsiaTheme="minorHAnsi" w:hAnsiTheme="minorHAnsi" w:cstheme="minorHAnsi"/>
          <w:color w:val="000000"/>
        </w:rPr>
        <w:t xml:space="preserve">” datasets. </w:t>
      </w:r>
    </w:p>
    <w:p w14:paraId="39F0D711" w14:textId="77777777" w:rsidR="00BB1236" w:rsidRDefault="00BB1236">
      <w:pPr>
        <w:rPr>
          <w:rFonts w:asciiTheme="minorHAnsi" w:eastAsiaTheme="minorHAnsi" w:hAnsiTheme="minorHAnsi" w:cstheme="minorHAnsi"/>
          <w:color w:val="000000"/>
        </w:rPr>
      </w:pPr>
    </w:p>
    <w:p w14:paraId="00488C85" w14:textId="77777777" w:rsidR="00BB1236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“Compressed sparse storage size” is the size of the “</w:t>
      </w:r>
      <w:proofErr w:type="spellStart"/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sparse</w:t>
      </w:r>
      <w:r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>
        <w:rPr>
          <w:rFonts w:asciiTheme="minorHAnsi" w:eastAsiaTheme="minorHAnsi" w:hAnsiTheme="minorHAnsi" w:cstheme="minorHAnsi"/>
          <w:color w:val="000000"/>
        </w:rPr>
        <w:t>” dataset.</w:t>
      </w:r>
    </w:p>
    <w:p w14:paraId="48AC5FF1" w14:textId="16E902F6" w:rsidR="000B5F69" w:rsidRDefault="00BB1236">
      <w:p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“Compressed structured storage size” is the sum of the sizes of the “</w:t>
      </w:r>
      <w:proofErr w:type="spellStart"/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selection</w:t>
      </w:r>
      <w:r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>
        <w:rPr>
          <w:rFonts w:asciiTheme="minorHAnsi" w:eastAsiaTheme="minorHAnsi" w:hAnsiTheme="minorHAnsi" w:cstheme="minorHAnsi"/>
          <w:color w:val="000000"/>
        </w:rPr>
        <w:t>” dataset and the “</w:t>
      </w:r>
      <w:proofErr w:type="spellStart"/>
      <w:r w:rsidRPr="00304BDD">
        <w:rPr>
          <w:rFonts w:ascii="Consolas" w:eastAsiaTheme="minorHAnsi" w:hAnsi="Consolas" w:cs="Consolas"/>
          <w:color w:val="000000"/>
          <w:sz w:val="22"/>
          <w:szCs w:val="22"/>
        </w:rPr>
        <w:t>data</w:t>
      </w:r>
      <w:r>
        <w:rPr>
          <w:rFonts w:ascii="Consolas" w:eastAsiaTheme="minorHAnsi" w:hAnsi="Consolas" w:cs="Consolas"/>
          <w:color w:val="000000"/>
          <w:sz w:val="22"/>
          <w:szCs w:val="22"/>
        </w:rPr>
        <w:t>_comp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” datasets. </w:t>
      </w:r>
      <w:r w:rsidR="00F21DFB">
        <w:rPr>
          <w:rFonts w:asciiTheme="minorHAnsi" w:eastAsiaTheme="minorHAnsi" w:hAnsiTheme="minorHAnsi" w:cstheme="minorHAnsi"/>
          <w:color w:val="000000"/>
        </w:rPr>
        <w:br w:type="page"/>
      </w:r>
    </w:p>
    <w:p w14:paraId="5E055A7F" w14:textId="07C26BC0" w:rsidR="000B5F69" w:rsidRPr="00F233E0" w:rsidRDefault="000B5F69" w:rsidP="000B5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0E6D9DF2" w14:textId="3C8463DD" w:rsidR="000B5F69" w:rsidRPr="00F233E0" w:rsidRDefault="000B5F69" w:rsidP="000B5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 randomly selected </w:t>
      </w:r>
      <w:r w:rsidR="00520EBB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locations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in each row</w:t>
      </w:r>
    </w:p>
    <w:p w14:paraId="1E50FE4B" w14:textId="3D1DB191" w:rsidR="000B5F69" w:rsidRPr="00F233E0" w:rsidRDefault="000B5F69" w:rsidP="000B5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</w:t>
      </w:r>
      <w:r w:rsid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024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x1</w:t>
      </w:r>
      <w:r w:rsid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024</w:t>
      </w:r>
    </w:p>
    <w:p w14:paraId="199B93C7" w14:textId="42BA9416" w:rsidR="00870799" w:rsidRDefault="000B5F69" w:rsidP="00870799">
      <w:pP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generation:                                     </w:t>
      </w:r>
      <w:r w:rsid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compressible values</w:t>
      </w:r>
    </w:p>
    <w:p w14:paraId="62F36CEA" w14:textId="77777777" w:rsidR="006A01DD" w:rsidRPr="00870799" w:rsidRDefault="006A01DD" w:rsidP="00870799">
      <w:pP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</w:p>
    <w:tbl>
      <w:tblPr>
        <w:tblW w:w="9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818"/>
        <w:gridCol w:w="3828"/>
        <w:gridCol w:w="1699"/>
      </w:tblGrid>
      <w:tr w:rsidR="00F233E0" w:rsidRPr="00870799" w14:paraId="670218D4" w14:textId="77777777" w:rsidTr="00B2567D">
        <w:trPr>
          <w:trHeight w:val="308"/>
          <w:jc w:val="center"/>
        </w:trPr>
        <w:tc>
          <w:tcPr>
            <w:tcW w:w="0" w:type="auto"/>
            <w:shd w:val="clear" w:color="auto" w:fill="auto"/>
            <w:hideMark/>
          </w:tcPr>
          <w:p w14:paraId="23D628F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818" w:type="dxa"/>
            <w:shd w:val="clear" w:color="auto" w:fill="auto"/>
            <w:hideMark/>
          </w:tcPr>
          <w:p w14:paraId="69EDD82D" w14:textId="1374D483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Encoded selection size </w:t>
            </w:r>
          </w:p>
        </w:tc>
        <w:tc>
          <w:tcPr>
            <w:tcW w:w="3828" w:type="dxa"/>
            <w:shd w:val="clear" w:color="auto" w:fill="auto"/>
            <w:hideMark/>
          </w:tcPr>
          <w:p w14:paraId="648B37BF" w14:textId="040961FC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Compressed encoded selection size </w:t>
            </w:r>
          </w:p>
        </w:tc>
        <w:tc>
          <w:tcPr>
            <w:tcW w:w="1699" w:type="dxa"/>
            <w:shd w:val="clear" w:color="auto" w:fill="auto"/>
            <w:hideMark/>
          </w:tcPr>
          <w:p w14:paraId="4BE68ED3" w14:textId="73574135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Storage ratio </w:t>
            </w:r>
          </w:p>
        </w:tc>
      </w:tr>
      <w:tr w:rsidR="00FA06C5" w:rsidRPr="00870799" w14:paraId="1BABF8BF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67F779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731C08B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163911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1587300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25126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E4AEE7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6.5</w:t>
            </w:r>
          </w:p>
        </w:tc>
      </w:tr>
      <w:tr w:rsidR="00FA06C5" w:rsidRPr="00870799" w14:paraId="5EBAD15D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7267D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5307772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327687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607211C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43299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32071C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7.6</w:t>
            </w:r>
          </w:p>
        </w:tc>
      </w:tr>
      <w:tr w:rsidR="00FA06C5" w:rsidRPr="00870799" w14:paraId="2056C792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FFEBB58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2A6601A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491079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265A1F9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60772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A7B897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8.1</w:t>
            </w:r>
          </w:p>
        </w:tc>
      </w:tr>
      <w:tr w:rsidR="00FA06C5" w:rsidRPr="00870799" w14:paraId="6DE3D2C0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C32FE3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0B50279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654247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1D0C16B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78033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3CF2C4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8.4</w:t>
            </w:r>
          </w:p>
        </w:tc>
      </w:tr>
      <w:tr w:rsidR="00FA06C5" w:rsidRPr="00870799" w14:paraId="614A7A9E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818F9E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5138BB6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833575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087A7B7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96839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DDF79A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8.6</w:t>
            </w:r>
          </w:p>
        </w:tc>
      </w:tr>
      <w:tr w:rsidR="00FA06C5" w:rsidRPr="00870799" w14:paraId="79F7DD0E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14EEAC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4B916C9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995863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24FEF13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113815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3777CB3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8.7</w:t>
            </w:r>
          </w:p>
        </w:tc>
      </w:tr>
      <w:tr w:rsidR="00FA06C5" w:rsidRPr="00870799" w14:paraId="5495AE8A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4E84FD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4F4C627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1157623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406979B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131018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29704F0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8.8</w:t>
            </w:r>
          </w:p>
        </w:tc>
      </w:tr>
      <w:tr w:rsidR="00FA06C5" w:rsidRPr="00870799" w14:paraId="0BC6ABA9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D55D7E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31485E6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1318055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4059A88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148199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AA3DF9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8.9</w:t>
            </w:r>
          </w:p>
        </w:tc>
      </w:tr>
      <w:tr w:rsidR="00FA06C5" w:rsidRPr="00870799" w14:paraId="264D4BC0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FB41E2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1BF59B0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1495127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3848513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167030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960EC1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FA06C5" w:rsidRPr="00870799" w14:paraId="20F6F599" w14:textId="77777777" w:rsidTr="00B2567D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E5FDD1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18" w:type="dxa"/>
            <w:shd w:val="clear" w:color="auto" w:fill="auto"/>
            <w:noWrap/>
            <w:hideMark/>
          </w:tcPr>
          <w:p w14:paraId="3EB19B1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1654311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3E98869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184330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C71487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</w:tbl>
    <w:p w14:paraId="4784480C" w14:textId="6163677C" w:rsidR="00870799" w:rsidRPr="006A01DD" w:rsidRDefault="006A01DD" w:rsidP="00B2567D">
      <w:pPr>
        <w:pStyle w:val="Caption"/>
        <w:jc w:val="center"/>
        <w:rPr>
          <w:rFonts w:cstheme="minorHAnsi"/>
          <w:sz w:val="20"/>
          <w:szCs w:val="20"/>
        </w:rPr>
      </w:pPr>
      <w:bookmarkStart w:id="70" w:name="_Ref1557940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10</w:t>
      </w:r>
      <w:r>
        <w:rPr>
          <w:noProof/>
        </w:rPr>
        <w:fldChar w:fldCharType="end"/>
      </w:r>
      <w:bookmarkEnd w:id="70"/>
      <w:r>
        <w:t>: Storage sizes for encoded selection and corresponding storage ratio</w:t>
      </w:r>
      <w:r w:rsidR="000A71A7">
        <w:t xml:space="preserve"> for randomly selected </w:t>
      </w:r>
      <w:r w:rsidR="006868BE">
        <w:t>locations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832"/>
        <w:gridCol w:w="3934"/>
        <w:gridCol w:w="1590"/>
      </w:tblGrid>
      <w:tr w:rsidR="000B5F69" w:rsidRPr="00870799" w14:paraId="4C671131" w14:textId="77777777" w:rsidTr="00B2567D">
        <w:trPr>
          <w:trHeight w:val="228"/>
          <w:jc w:val="center"/>
        </w:trPr>
        <w:tc>
          <w:tcPr>
            <w:tcW w:w="0" w:type="auto"/>
            <w:shd w:val="clear" w:color="auto" w:fill="auto"/>
            <w:hideMark/>
          </w:tcPr>
          <w:p w14:paraId="06CDBDF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832" w:type="dxa"/>
            <w:shd w:val="clear" w:color="auto" w:fill="auto"/>
            <w:hideMark/>
          </w:tcPr>
          <w:p w14:paraId="1DFDE103" w14:textId="062FF991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Sparse storage size </w:t>
            </w:r>
          </w:p>
        </w:tc>
        <w:tc>
          <w:tcPr>
            <w:tcW w:w="3934" w:type="dxa"/>
            <w:shd w:val="clear" w:color="auto" w:fill="auto"/>
            <w:hideMark/>
          </w:tcPr>
          <w:p w14:paraId="2FADE49E" w14:textId="7985DF8D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Structured storage size </w:t>
            </w:r>
          </w:p>
        </w:tc>
        <w:tc>
          <w:tcPr>
            <w:tcW w:w="1590" w:type="dxa"/>
            <w:shd w:val="clear" w:color="auto" w:fill="auto"/>
            <w:hideMark/>
          </w:tcPr>
          <w:p w14:paraId="3D28418A" w14:textId="173F10D4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Storage ratio </w:t>
            </w:r>
          </w:p>
        </w:tc>
      </w:tr>
      <w:tr w:rsidR="00F233E0" w:rsidRPr="00870799" w14:paraId="08C90C3A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90B584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3346363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279BC6E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174151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1E2B939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F233E0" w:rsidRPr="00870799" w14:paraId="20EE0659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3E6CBC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6824B92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63DF226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348167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02375CC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F233E0" w:rsidRPr="00870799" w14:paraId="0A6F769A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6763A9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60B2441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31EAF7A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521799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1E2B9E9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233E0" w:rsidRPr="00870799" w14:paraId="1392082B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125957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49E3AD7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3E82100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695207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1EADFB6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1.5</w:t>
            </w:r>
          </w:p>
        </w:tc>
      </w:tr>
      <w:tr w:rsidR="00F233E0" w:rsidRPr="00870799" w14:paraId="758AC611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4500F1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6E60E64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166E758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885799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26A07A9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F233E0" w:rsidRPr="00870799" w14:paraId="704972EB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7DD7F9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3775E3E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40B6144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1058327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2433BF9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233E0" w:rsidRPr="00870799" w14:paraId="739ACD64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CCA9FA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145A998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2C00F0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1230327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4D0C801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870799" w14:paraId="13FFE5CD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4C669C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1AD46863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61B54BD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1400999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032A976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870799" w14:paraId="1A5E3FB2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B1F9B9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66A1414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535234E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1589335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13C57D2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870799" w14:paraId="336272B5" w14:textId="77777777" w:rsidTr="00B2567D">
        <w:trPr>
          <w:trHeight w:val="28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CBE47F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2" w:type="dxa"/>
            <w:shd w:val="clear" w:color="auto" w:fill="auto"/>
            <w:noWrap/>
            <w:hideMark/>
          </w:tcPr>
          <w:p w14:paraId="1ADA857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4C3F512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1758759</w:t>
            </w:r>
          </w:p>
        </w:tc>
        <w:tc>
          <w:tcPr>
            <w:tcW w:w="1590" w:type="dxa"/>
            <w:shd w:val="clear" w:color="auto" w:fill="auto"/>
            <w:noWrap/>
            <w:hideMark/>
          </w:tcPr>
          <w:p w14:paraId="3418B848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</w:tbl>
    <w:p w14:paraId="4B7D49AD" w14:textId="782D2E36" w:rsidR="00FA06C5" w:rsidRPr="006A01DD" w:rsidRDefault="006A01DD" w:rsidP="00B2567D">
      <w:pPr>
        <w:pStyle w:val="Caption"/>
        <w:jc w:val="center"/>
        <w:rPr>
          <w:rFonts w:cstheme="minorHAnsi"/>
          <w:sz w:val="20"/>
          <w:szCs w:val="20"/>
        </w:rPr>
      </w:pPr>
      <w:bookmarkStart w:id="71" w:name="_Ref15587050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11</w:t>
      </w:r>
      <w:r>
        <w:rPr>
          <w:noProof/>
        </w:rPr>
        <w:fldChar w:fldCharType="end"/>
      </w:r>
      <w:bookmarkEnd w:id="71"/>
      <w:r>
        <w:t>: Storage sizes for sparse data</w:t>
      </w:r>
      <w:r w:rsidR="00642788">
        <w:t xml:space="preserve">, </w:t>
      </w:r>
      <w:r>
        <w:t xml:space="preserve">emulated structured </w:t>
      </w:r>
      <w:r w:rsidR="00642788">
        <w:t>chunk storage and</w:t>
      </w:r>
      <w:r>
        <w:t xml:space="preserve"> corresponding storage ratio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3179"/>
        <w:gridCol w:w="3586"/>
        <w:gridCol w:w="1530"/>
      </w:tblGrid>
      <w:tr w:rsidR="00F233E0" w:rsidRPr="00870799" w14:paraId="77750839" w14:textId="77777777" w:rsidTr="00B2567D">
        <w:trPr>
          <w:trHeight w:val="341"/>
          <w:jc w:val="center"/>
        </w:trPr>
        <w:tc>
          <w:tcPr>
            <w:tcW w:w="0" w:type="auto"/>
            <w:shd w:val="clear" w:color="auto" w:fill="auto"/>
            <w:hideMark/>
          </w:tcPr>
          <w:p w14:paraId="6AABAAD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3179" w:type="dxa"/>
            <w:shd w:val="clear" w:color="auto" w:fill="auto"/>
            <w:hideMark/>
          </w:tcPr>
          <w:p w14:paraId="56C6FA44" w14:textId="3310DDC2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3586" w:type="dxa"/>
            <w:shd w:val="clear" w:color="auto" w:fill="auto"/>
            <w:hideMark/>
          </w:tcPr>
          <w:p w14:paraId="2A7BD799" w14:textId="02BAD877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Compressed structured storage size </w:t>
            </w:r>
          </w:p>
        </w:tc>
        <w:tc>
          <w:tcPr>
            <w:tcW w:w="1530" w:type="dxa"/>
            <w:shd w:val="clear" w:color="auto" w:fill="auto"/>
            <w:hideMark/>
          </w:tcPr>
          <w:p w14:paraId="6C0ADAB3" w14:textId="5E9047F6" w:rsidR="000B5F69" w:rsidRPr="00870799" w:rsidRDefault="000B5F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F233E0" w:rsidRPr="00870799" w14:paraId="478ABC74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FC9750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4E9AA2C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32184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1D633FA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25497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38CB1B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</w:t>
            </w:r>
          </w:p>
        </w:tc>
      </w:tr>
      <w:tr w:rsidR="00F233E0" w:rsidRPr="00870799" w14:paraId="13E00B8F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06C9B76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5194D83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58211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56382B8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43728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43EA703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</w:t>
            </w:r>
          </w:p>
        </w:tc>
      </w:tr>
      <w:tr w:rsidR="00F233E0" w:rsidRPr="00870799" w14:paraId="661E6DD7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528200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3F6267E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82227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3D396A01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61245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5EA474B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</w:t>
            </w:r>
          </w:p>
        </w:tc>
      </w:tr>
      <w:tr w:rsidR="00F233E0" w:rsidRPr="00870799" w14:paraId="1E1AE38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868B762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2450021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100718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2C6E18B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78523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16B7A3F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1.3</w:t>
            </w:r>
          </w:p>
        </w:tc>
      </w:tr>
      <w:tr w:rsidR="00F233E0" w:rsidRPr="00870799" w14:paraId="0F2613C3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897518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301EF38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118470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2E71027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97374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4079790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F233E0" w:rsidRPr="00870799" w14:paraId="7B8A9BAE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2D0D51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608C98FE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123656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0CD631D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114390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1043290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1.1</w:t>
            </w:r>
          </w:p>
        </w:tc>
      </w:tr>
      <w:tr w:rsidR="00F233E0" w:rsidRPr="00870799" w14:paraId="4263C6B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F8358C0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3CF07ED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134806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713FB83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131631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348A8D8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233E0" w:rsidRPr="00870799" w14:paraId="1E668C04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8CB1215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71815A8F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146057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0A7C233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148853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5760248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233E0" w:rsidRPr="00870799" w14:paraId="5C106B52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F162CAC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70BCBDAA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158131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13C5144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167728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AA7A277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870799" w14:paraId="32FD30AF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CF21C8D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79" w:type="dxa"/>
            <w:shd w:val="clear" w:color="auto" w:fill="auto"/>
            <w:noWrap/>
            <w:hideMark/>
          </w:tcPr>
          <w:p w14:paraId="6F3E3F69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165582</w:t>
            </w:r>
          </w:p>
        </w:tc>
        <w:tc>
          <w:tcPr>
            <w:tcW w:w="3586" w:type="dxa"/>
            <w:shd w:val="clear" w:color="auto" w:fill="auto"/>
            <w:noWrap/>
            <w:hideMark/>
          </w:tcPr>
          <w:p w14:paraId="42139874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185066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4CC76FB" w14:textId="77777777" w:rsidR="000B5F69" w:rsidRPr="00870799" w:rsidRDefault="000B5F69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7079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</w:tbl>
    <w:p w14:paraId="56E885DE" w14:textId="1E35E01B" w:rsidR="006A01DD" w:rsidRPr="00642788" w:rsidRDefault="006A01DD" w:rsidP="00B2567D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12</w:t>
      </w:r>
      <w:r>
        <w:rPr>
          <w:noProof/>
        </w:rPr>
        <w:fldChar w:fldCharType="end"/>
      </w:r>
      <w:r>
        <w:t>: Storage sizes for compressed sparse data</w:t>
      </w:r>
      <w:r w:rsidR="00642788">
        <w:t>, compressed emulated structured chunk storage and corresponding storage ratio</w:t>
      </w:r>
    </w:p>
    <w:p w14:paraId="732464F7" w14:textId="77777777" w:rsidR="00642788" w:rsidRDefault="00642788" w:rsidP="00F2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</w:p>
    <w:p w14:paraId="08D2AE29" w14:textId="184D939B" w:rsidR="00F233E0" w:rsidRPr="00F233E0" w:rsidRDefault="00F233E0" w:rsidP="00F2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156FFEF0" w14:textId="7236A3EA" w:rsidR="00F233E0" w:rsidRPr="00F233E0" w:rsidRDefault="00F233E0" w:rsidP="00F2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randomly selected </w:t>
      </w:r>
      <w:r w:rsidR="00520EBB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locations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in each row</w:t>
      </w:r>
    </w:p>
    <w:p w14:paraId="0493FED4" w14:textId="1587A7FB" w:rsidR="00F233E0" w:rsidRPr="00F233E0" w:rsidRDefault="00F233E0" w:rsidP="00F233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642788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0239903D" w14:textId="2BFF4B12" w:rsidR="00F233E0" w:rsidRPr="00F233E0" w:rsidRDefault="00F233E0" w:rsidP="00F233E0">
      <w:pP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generation:      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Pr="00F233E0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random values</w:t>
      </w:r>
    </w:p>
    <w:p w14:paraId="36FA51E1" w14:textId="77777777" w:rsidR="00F233E0" w:rsidRDefault="00F233E0" w:rsidP="00F233E0">
      <w:pPr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tbl>
      <w:tblPr>
        <w:tblW w:w="9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82"/>
        <w:gridCol w:w="3893"/>
        <w:gridCol w:w="1421"/>
      </w:tblGrid>
      <w:tr w:rsidR="00F233E0" w:rsidRPr="00F233E0" w14:paraId="43402745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hideMark/>
          </w:tcPr>
          <w:p w14:paraId="4FCF0F83" w14:textId="77777777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82" w:type="dxa"/>
            <w:shd w:val="clear" w:color="auto" w:fill="auto"/>
            <w:hideMark/>
          </w:tcPr>
          <w:p w14:paraId="55930761" w14:textId="15E3812D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Encoded selection size </w:t>
            </w:r>
          </w:p>
        </w:tc>
        <w:tc>
          <w:tcPr>
            <w:tcW w:w="3893" w:type="dxa"/>
            <w:shd w:val="clear" w:color="auto" w:fill="auto"/>
            <w:hideMark/>
          </w:tcPr>
          <w:p w14:paraId="048EF892" w14:textId="41D559DB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Compressed encoded selection size </w:t>
            </w:r>
          </w:p>
        </w:tc>
        <w:tc>
          <w:tcPr>
            <w:tcW w:w="1421" w:type="dxa"/>
            <w:shd w:val="clear" w:color="auto" w:fill="auto"/>
            <w:hideMark/>
          </w:tcPr>
          <w:p w14:paraId="7BE2B4D4" w14:textId="7B41112D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F233E0" w:rsidRPr="00F233E0" w14:paraId="265549A7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F2F5E75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2747608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163911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78500E4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25126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3241EE0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6.5</w:t>
            </w:r>
          </w:p>
        </w:tc>
      </w:tr>
      <w:tr w:rsidR="00F233E0" w:rsidRPr="00F233E0" w14:paraId="02F91D20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0F74D9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1A69072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327655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4A4446D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43319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385DD675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7.6</w:t>
            </w:r>
          </w:p>
        </w:tc>
      </w:tr>
      <w:tr w:rsidR="00F233E0" w:rsidRPr="00F233E0" w14:paraId="7AD345ED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9DF0734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6C2420A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491223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41063B9A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60797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272969F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8.1</w:t>
            </w:r>
          </w:p>
        </w:tc>
      </w:tr>
      <w:tr w:rsidR="00F233E0" w:rsidRPr="00F233E0" w14:paraId="1C3DD344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62E987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149B374A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654599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21A4DE9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77998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4CFCE08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8.4</w:t>
            </w:r>
          </w:p>
        </w:tc>
      </w:tr>
      <w:tr w:rsidR="00F233E0" w:rsidRPr="00F233E0" w14:paraId="2EFE650A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ADE8AB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167CF62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833767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52FC4EA5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96829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3462024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8.6</w:t>
            </w:r>
          </w:p>
        </w:tc>
      </w:tr>
      <w:tr w:rsidR="00F233E0" w:rsidRPr="00F233E0" w14:paraId="5205392D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077052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210D7ED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995655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1DC6BCB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113840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6C42996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8.7</w:t>
            </w:r>
          </w:p>
        </w:tc>
      </w:tr>
      <w:tr w:rsidR="00F233E0" w:rsidRPr="00F233E0" w14:paraId="6524184B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D6F44F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20B4CA5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1157703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52C3179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131091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216CC73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8.8</w:t>
            </w:r>
          </w:p>
        </w:tc>
      </w:tr>
      <w:tr w:rsidR="00F233E0" w:rsidRPr="00F233E0" w14:paraId="6FE9B448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4C4EAB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016E00F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1317671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742704C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148267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17F011D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8.9</w:t>
            </w:r>
          </w:p>
        </w:tc>
      </w:tr>
      <w:tr w:rsidR="00F233E0" w:rsidRPr="00F233E0" w14:paraId="4CD4A46C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3B6110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2AB963A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1495271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253123F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166980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693C63F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  <w:tr w:rsidR="00F233E0" w:rsidRPr="00F233E0" w14:paraId="1EE7F6A3" w14:textId="77777777" w:rsidTr="00B2567D">
        <w:trPr>
          <w:trHeight w:val="30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4B48FF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82" w:type="dxa"/>
            <w:shd w:val="clear" w:color="auto" w:fill="auto"/>
            <w:noWrap/>
            <w:hideMark/>
          </w:tcPr>
          <w:p w14:paraId="6E03AA34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1655047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1DA584E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184264</w:t>
            </w:r>
          </w:p>
        </w:tc>
        <w:tc>
          <w:tcPr>
            <w:tcW w:w="1421" w:type="dxa"/>
            <w:shd w:val="clear" w:color="auto" w:fill="auto"/>
            <w:noWrap/>
            <w:hideMark/>
          </w:tcPr>
          <w:p w14:paraId="71E9517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</w:tr>
    </w:tbl>
    <w:p w14:paraId="6380B863" w14:textId="76C410B0" w:rsidR="00F233E0" w:rsidRPr="00F233E0" w:rsidRDefault="00642788" w:rsidP="00B2567D">
      <w:pPr>
        <w:pStyle w:val="Caption"/>
        <w:jc w:val="center"/>
        <w:rPr>
          <w:rFonts w:cstheme="minorHAnsi"/>
          <w:sz w:val="20"/>
          <w:szCs w:val="2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13</w:t>
      </w:r>
      <w:r>
        <w:rPr>
          <w:noProof/>
        </w:rPr>
        <w:fldChar w:fldCharType="end"/>
      </w:r>
      <w:r w:rsidR="003C1627">
        <w:t>: Storage sizes for encoded selection and corresponding storage ratio</w:t>
      </w:r>
      <w:r w:rsidR="000A71A7">
        <w:t xml:space="preserve"> for randomly selected </w:t>
      </w:r>
      <w:r w:rsidR="006868BE">
        <w:t>locations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820"/>
        <w:gridCol w:w="3945"/>
        <w:gridCol w:w="1440"/>
      </w:tblGrid>
      <w:tr w:rsidR="00F233E0" w:rsidRPr="00F233E0" w14:paraId="1D3E1D1B" w14:textId="77777777" w:rsidTr="00B2567D">
        <w:trPr>
          <w:trHeight w:val="340"/>
          <w:jc w:val="center"/>
        </w:trPr>
        <w:tc>
          <w:tcPr>
            <w:tcW w:w="0" w:type="auto"/>
            <w:shd w:val="clear" w:color="auto" w:fill="auto"/>
            <w:hideMark/>
          </w:tcPr>
          <w:p w14:paraId="6C858765" w14:textId="77777777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820" w:type="dxa"/>
            <w:shd w:val="clear" w:color="auto" w:fill="auto"/>
            <w:hideMark/>
          </w:tcPr>
          <w:p w14:paraId="59A831A4" w14:textId="7A11EC91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Sparse storage size </w:t>
            </w:r>
          </w:p>
        </w:tc>
        <w:tc>
          <w:tcPr>
            <w:tcW w:w="3945" w:type="dxa"/>
            <w:shd w:val="clear" w:color="auto" w:fill="auto"/>
            <w:hideMark/>
          </w:tcPr>
          <w:p w14:paraId="24853579" w14:textId="2F8ACBB1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Structured storage size</w:t>
            </w:r>
          </w:p>
        </w:tc>
        <w:tc>
          <w:tcPr>
            <w:tcW w:w="1440" w:type="dxa"/>
            <w:shd w:val="clear" w:color="auto" w:fill="auto"/>
            <w:hideMark/>
          </w:tcPr>
          <w:p w14:paraId="25613515" w14:textId="1B034EFB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F233E0" w:rsidRPr="00F233E0" w14:paraId="62A0D22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2EF4A4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610286B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38F65E5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174151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E8D025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F233E0" w:rsidRPr="00F233E0" w14:paraId="06013615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EAADB4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0BAA82E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276D223A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348135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0C6CF0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F233E0" w:rsidRPr="00F233E0" w14:paraId="2E9E85E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78484B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31E540F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42F9482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521943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7052AC0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F233E0" w:rsidRPr="00F233E0" w14:paraId="2AD1BAC1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2839E0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5E5315D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347AA184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695559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F9323D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1.5</w:t>
            </w:r>
          </w:p>
        </w:tc>
      </w:tr>
      <w:tr w:rsidR="00F233E0" w:rsidRPr="00F233E0" w14:paraId="041B446C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AF64FE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66656B2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5BCC7D2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885991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EEA0DA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F233E0" w:rsidRPr="00F233E0" w14:paraId="223DAFF3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51C9AE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556F8E8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33BC69A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1058119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5E2DE88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F233E0" w:rsidRPr="00F233E0" w14:paraId="26F6B62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393C64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4729A8A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2438880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1230407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7C7619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63A3775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B755D4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5164876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18AC192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1400615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D4E65C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F233E0" w14:paraId="7EE99EB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126C5C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177D8C4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467C443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1589479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2852789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F233E0" w14:paraId="01BBC423" w14:textId="77777777" w:rsidTr="00B2567D">
        <w:trPr>
          <w:trHeight w:val="152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37B76A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1282BA5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945" w:type="dxa"/>
            <w:shd w:val="clear" w:color="auto" w:fill="auto"/>
            <w:noWrap/>
            <w:hideMark/>
          </w:tcPr>
          <w:p w14:paraId="3C3413E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1759495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4ECF69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</w:tbl>
    <w:p w14:paraId="1727B420" w14:textId="34B1CCD5" w:rsidR="00F233E0" w:rsidRPr="00F233E0" w:rsidRDefault="00642788" w:rsidP="00B2567D">
      <w:pPr>
        <w:pStyle w:val="Caption"/>
        <w:jc w:val="center"/>
        <w:rPr>
          <w:rFonts w:cstheme="minorHAnsi"/>
          <w:sz w:val="20"/>
          <w:szCs w:val="20"/>
        </w:rPr>
      </w:pPr>
      <w:bookmarkStart w:id="72" w:name="_Ref15587050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14</w:t>
      </w:r>
      <w:r>
        <w:rPr>
          <w:noProof/>
        </w:rPr>
        <w:fldChar w:fldCharType="end"/>
      </w:r>
      <w:bookmarkEnd w:id="72"/>
      <w:r w:rsidR="0003751F">
        <w:t>: Storage sizes for sparse data, emulated structured chunk storage and corresponding storage ratio</w:t>
      </w:r>
    </w:p>
    <w:tbl>
      <w:tblPr>
        <w:tblW w:w="93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2852"/>
        <w:gridCol w:w="3934"/>
        <w:gridCol w:w="1444"/>
      </w:tblGrid>
      <w:tr w:rsidR="00F233E0" w:rsidRPr="00F233E0" w14:paraId="49A2B54F" w14:textId="77777777" w:rsidTr="00B2567D">
        <w:trPr>
          <w:trHeight w:val="330"/>
          <w:jc w:val="center"/>
        </w:trPr>
        <w:tc>
          <w:tcPr>
            <w:tcW w:w="0" w:type="auto"/>
            <w:shd w:val="clear" w:color="auto" w:fill="auto"/>
            <w:hideMark/>
          </w:tcPr>
          <w:p w14:paraId="792922D3" w14:textId="77777777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3A29F735" w14:textId="281065C7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3934" w:type="dxa"/>
            <w:shd w:val="clear" w:color="auto" w:fill="auto"/>
            <w:hideMark/>
          </w:tcPr>
          <w:p w14:paraId="76FD7E26" w14:textId="2B0457C4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Compressed structured storage size </w:t>
            </w:r>
          </w:p>
        </w:tc>
        <w:tc>
          <w:tcPr>
            <w:tcW w:w="1444" w:type="dxa"/>
            <w:shd w:val="clear" w:color="auto" w:fill="auto"/>
            <w:hideMark/>
          </w:tcPr>
          <w:p w14:paraId="75DD6619" w14:textId="531EC83B" w:rsidR="00F233E0" w:rsidRPr="006D35C6" w:rsidRDefault="00F233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6D35C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F233E0" w:rsidRPr="00F233E0" w14:paraId="32B34B31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21264A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AC230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33287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64C96F0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35377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1EB5776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692CC2B4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358724A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325526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60040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19D72B3D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63815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6EA2734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64BF1E95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5366CD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FAAB88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82625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02934D1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91533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68000B5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177B6964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3052A2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2EBC7C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102831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4401C23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118979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12851B7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F233E0" w:rsidRPr="00F233E0" w14:paraId="6D8A0B53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486EDE7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61A92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123207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8A44A0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149079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51BA277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F233E0" w:rsidRPr="00F233E0" w14:paraId="3AD3D095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3E1675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46359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141821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581E805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176330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13AEFAA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F233E0" w:rsidRPr="00F233E0" w14:paraId="1749D1EA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AF5C92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231F17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158999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010A6E6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203826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08393F9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F233E0" w:rsidRPr="00F233E0" w14:paraId="4B1459C2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606AA42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BE5033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175973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481788C9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231247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49E7577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F233E0" w:rsidRPr="00F233E0" w14:paraId="6B486A7F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6C45146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6ED68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193669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B29BD2E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261224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0B4B8560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  <w:tr w:rsidR="00F233E0" w:rsidRPr="00F233E0" w14:paraId="553CB578" w14:textId="77777777" w:rsidTr="00B2567D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42A73E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AE83F1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209636</w:t>
            </w:r>
          </w:p>
        </w:tc>
        <w:tc>
          <w:tcPr>
            <w:tcW w:w="3934" w:type="dxa"/>
            <w:shd w:val="clear" w:color="auto" w:fill="auto"/>
            <w:noWrap/>
            <w:hideMark/>
          </w:tcPr>
          <w:p w14:paraId="7108B8DF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288753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76A93AAB" w14:textId="77777777" w:rsidR="00F233E0" w:rsidRPr="00F233E0" w:rsidRDefault="00F233E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33E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0.7</w:t>
            </w:r>
          </w:p>
        </w:tc>
      </w:tr>
    </w:tbl>
    <w:p w14:paraId="5A8E05F6" w14:textId="6D87807A" w:rsidR="00642788" w:rsidRDefault="00642788" w:rsidP="00B2567D">
      <w:pPr>
        <w:pStyle w:val="Caption"/>
        <w:jc w:val="center"/>
        <w:rPr>
          <w:rFonts w:cstheme="minorHAnsi"/>
          <w:b w:val="0"/>
          <w:bCs w:val="0"/>
          <w:color w:val="000000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15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23E81093" w14:textId="54479E3A" w:rsidR="006D35C6" w:rsidRPr="006D35C6" w:rsidRDefault="006D35C6" w:rsidP="006D3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18D0A15C" w14:textId="6152A3E5" w:rsidR="006D35C6" w:rsidRPr="006D35C6" w:rsidRDefault="006D35C6" w:rsidP="006D3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 randomly selected </w:t>
      </w:r>
      <w:r w:rsidR="000A71A7" w:rsidRPr="00106B1C">
        <w:rPr>
          <w:rFonts w:asciiTheme="minorHAnsi" w:eastAsiaTheme="minorHAnsi" w:hAnsiTheme="minorHAnsi" w:cstheme="minorHAnsi"/>
          <w:b/>
          <w:bCs/>
          <w:color w:val="000000"/>
        </w:rPr>
        <w:t>rectang</w:t>
      </w:r>
      <w:r w:rsidR="000A71A7">
        <w:rPr>
          <w:rFonts w:asciiTheme="minorHAnsi" w:eastAsiaTheme="minorHAnsi" w:hAnsiTheme="minorHAnsi" w:cstheme="minorHAnsi"/>
          <w:b/>
          <w:bCs/>
          <w:color w:val="000000"/>
        </w:rPr>
        <w:t xml:space="preserve">le </w:t>
      </w: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in the whole chunk</w:t>
      </w:r>
    </w:p>
    <w:p w14:paraId="16CB049D" w14:textId="7BEFB439" w:rsidR="006D35C6" w:rsidRPr="006D35C6" w:rsidRDefault="006D35C6" w:rsidP="006D35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55391864" w14:textId="35E1E1DF" w:rsidR="00F233E0" w:rsidRPr="006D35C6" w:rsidRDefault="006D35C6" w:rsidP="006D35C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generation:                                     </w:t>
      </w:r>
      <w:r w:rsidR="003F1B72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6D35C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compressible values</w:t>
      </w:r>
    </w:p>
    <w:p w14:paraId="165957D3" w14:textId="77777777" w:rsidR="00F233E0" w:rsidRDefault="00F233E0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757"/>
        <w:gridCol w:w="2992"/>
        <w:gridCol w:w="1481"/>
      </w:tblGrid>
      <w:tr w:rsidR="003F1B72" w14:paraId="00DD8845" w14:textId="77777777" w:rsidTr="00B2567D">
        <w:trPr>
          <w:trHeight w:val="266"/>
          <w:jc w:val="center"/>
        </w:trPr>
        <w:tc>
          <w:tcPr>
            <w:tcW w:w="0" w:type="auto"/>
            <w:shd w:val="clear" w:color="auto" w:fill="auto"/>
            <w:hideMark/>
          </w:tcPr>
          <w:p w14:paraId="6169CD1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57" w:type="dxa"/>
            <w:shd w:val="clear" w:color="auto" w:fill="auto"/>
            <w:hideMark/>
          </w:tcPr>
          <w:p w14:paraId="32ED96E4" w14:textId="07769C5D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Encoded selection size</w:t>
            </w:r>
          </w:p>
        </w:tc>
        <w:tc>
          <w:tcPr>
            <w:tcW w:w="2992" w:type="dxa"/>
            <w:shd w:val="clear" w:color="auto" w:fill="auto"/>
            <w:hideMark/>
          </w:tcPr>
          <w:p w14:paraId="5FC270C2" w14:textId="6ED7FA0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Compressed encoded selection size</w:t>
            </w:r>
          </w:p>
        </w:tc>
        <w:tc>
          <w:tcPr>
            <w:tcW w:w="1481" w:type="dxa"/>
            <w:shd w:val="clear" w:color="auto" w:fill="auto"/>
            <w:hideMark/>
          </w:tcPr>
          <w:p w14:paraId="416CAAB4" w14:textId="5CAACBAE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Storage ratio</w:t>
            </w:r>
          </w:p>
        </w:tc>
      </w:tr>
      <w:tr w:rsidR="003F1B72" w14:paraId="482A8316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DC1807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136AB81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0026162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502C223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2B813B0F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1F3ADB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1C5B632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78F8833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70CE0AC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5F588004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7C3672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3E59C9B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159C5D4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2AB43B6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04B2C6AE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33F4D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2145B33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09F8A17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2257285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0D716E49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97CC27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223D7DD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2C1076F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0EAFE85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2.1</w:t>
            </w:r>
          </w:p>
        </w:tc>
      </w:tr>
      <w:tr w:rsidR="003F1B72" w14:paraId="28D60617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3A092B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5229C9D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283199B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11E211E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2CE57413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5B4702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663F732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2B31FAC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376EB36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40ADF126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9A2C7D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74D9026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443F1DE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446A64E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3F1B72" w14:paraId="3F1479EC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C09029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30B629A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57681B9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4FF6833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2.1</w:t>
            </w:r>
          </w:p>
        </w:tc>
      </w:tr>
      <w:tr w:rsidR="003F1B72" w14:paraId="6E9B8178" w14:textId="77777777" w:rsidTr="00B2567D">
        <w:trPr>
          <w:trHeight w:val="25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F961B4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57" w:type="dxa"/>
            <w:shd w:val="clear" w:color="auto" w:fill="auto"/>
            <w:noWrap/>
            <w:hideMark/>
          </w:tcPr>
          <w:p w14:paraId="0CA0D2F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92" w:type="dxa"/>
            <w:shd w:val="clear" w:color="auto" w:fill="auto"/>
            <w:noWrap/>
            <w:hideMark/>
          </w:tcPr>
          <w:p w14:paraId="10C9868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1E3B93A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</w:tbl>
    <w:p w14:paraId="0DEA69F9" w14:textId="2A535C22" w:rsidR="006D35C6" w:rsidRDefault="00642788" w:rsidP="00B2567D">
      <w:pPr>
        <w:pStyle w:val="Caption"/>
        <w:jc w:val="center"/>
        <w:rPr>
          <w:rFonts w:cstheme="minorHAnsi"/>
          <w:sz w:val="20"/>
          <w:szCs w:val="20"/>
        </w:rPr>
      </w:pPr>
      <w:bookmarkStart w:id="73" w:name="_Ref15579411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16</w:t>
      </w:r>
      <w:r>
        <w:rPr>
          <w:noProof/>
        </w:rPr>
        <w:fldChar w:fldCharType="end"/>
      </w:r>
      <w:bookmarkEnd w:id="73"/>
      <w:r w:rsidR="003C1627">
        <w:t>: Storage sizes for encoded selection and corresponding storage ratio</w:t>
      </w:r>
      <w:r w:rsidR="000A71A7">
        <w:t xml:space="preserve"> for randomly selected rectangle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820"/>
        <w:gridCol w:w="3060"/>
        <w:gridCol w:w="1350"/>
      </w:tblGrid>
      <w:tr w:rsidR="003F1B72" w14:paraId="2F36D883" w14:textId="77777777" w:rsidTr="00B2567D">
        <w:trPr>
          <w:trHeight w:val="340"/>
          <w:jc w:val="center"/>
        </w:trPr>
        <w:tc>
          <w:tcPr>
            <w:tcW w:w="0" w:type="auto"/>
            <w:shd w:val="clear" w:color="auto" w:fill="auto"/>
            <w:hideMark/>
          </w:tcPr>
          <w:p w14:paraId="5A3CA57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820" w:type="dxa"/>
            <w:shd w:val="clear" w:color="auto" w:fill="auto"/>
            <w:hideMark/>
          </w:tcPr>
          <w:p w14:paraId="63A5A2F2" w14:textId="05105E88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Sparse storage size </w:t>
            </w:r>
          </w:p>
        </w:tc>
        <w:tc>
          <w:tcPr>
            <w:tcW w:w="3060" w:type="dxa"/>
            <w:shd w:val="clear" w:color="auto" w:fill="auto"/>
            <w:hideMark/>
          </w:tcPr>
          <w:p w14:paraId="64690563" w14:textId="0E0782DA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Structured storage size </w:t>
            </w:r>
          </w:p>
        </w:tc>
        <w:tc>
          <w:tcPr>
            <w:tcW w:w="1350" w:type="dxa"/>
            <w:shd w:val="clear" w:color="auto" w:fill="auto"/>
            <w:hideMark/>
          </w:tcPr>
          <w:p w14:paraId="2C00A140" w14:textId="3961271F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Storage ratio</w:t>
            </w:r>
          </w:p>
        </w:tc>
      </w:tr>
      <w:tr w:rsidR="003F1B72" w14:paraId="21A5FF3F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61CDF4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7CAE576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475C9FA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10491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4765A63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</w:tr>
      <w:tr w:rsidR="003F1B72" w14:paraId="13118560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83DCC0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75C8447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1EF6631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20823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6D45351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50.4</w:t>
            </w:r>
          </w:p>
        </w:tc>
      </w:tr>
      <w:tr w:rsidR="003F1B72" w14:paraId="08B72AB8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236703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1D7AEA1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0F73F3A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31416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6E56884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33.4</w:t>
            </w:r>
          </w:p>
        </w:tc>
      </w:tr>
      <w:tr w:rsidR="003F1B72" w14:paraId="3C5B5317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5EE925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5C71B22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10CB8C9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41703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6BDDF05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25.1</w:t>
            </w:r>
          </w:p>
        </w:tc>
      </w:tr>
      <w:tr w:rsidR="003F1B72" w14:paraId="0B3B73C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68F6676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165A6CD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60D97B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52071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7282491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20.1</w:t>
            </w:r>
          </w:p>
        </w:tc>
      </w:tr>
      <w:tr w:rsidR="003F1B72" w14:paraId="1352CAF0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2D5E44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62A32DB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91EA37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62587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1772347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16.8</w:t>
            </w:r>
          </w:p>
        </w:tc>
      </w:tr>
      <w:tr w:rsidR="003F1B72" w14:paraId="47044191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A4024A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39CA7E0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8525D5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72987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7AD48BC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14.4</w:t>
            </w:r>
          </w:p>
        </w:tc>
      </w:tr>
      <w:tr w:rsidR="003F1B72" w14:paraId="551AC30E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954288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7CA3762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5F83EA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83608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3F87BAE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12.5</w:t>
            </w:r>
          </w:p>
        </w:tc>
      </w:tr>
      <w:tr w:rsidR="003F1B72" w14:paraId="0D59C93D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EB9C95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386D5BC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5667C1D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94336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6583D39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11.1</w:t>
            </w:r>
          </w:p>
        </w:tc>
      </w:tr>
      <w:tr w:rsidR="003F1B72" w14:paraId="23CB4199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889DA2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6B834F2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60" w:type="dxa"/>
            <w:shd w:val="clear" w:color="auto" w:fill="auto"/>
            <w:noWrap/>
            <w:hideMark/>
          </w:tcPr>
          <w:p w14:paraId="2780797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104416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06C08C1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</w:tbl>
    <w:p w14:paraId="7327A9D3" w14:textId="7E546C5C" w:rsidR="006D35C6" w:rsidRDefault="00642788" w:rsidP="00B2567D">
      <w:pPr>
        <w:pStyle w:val="Caption"/>
        <w:jc w:val="center"/>
        <w:rPr>
          <w:rFonts w:cstheme="minorHAnsi"/>
          <w:sz w:val="20"/>
          <w:szCs w:val="2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17</w:t>
      </w:r>
      <w:r>
        <w:rPr>
          <w:noProof/>
        </w:rPr>
        <w:fldChar w:fldCharType="end"/>
      </w:r>
      <w:r w:rsidR="0003751F">
        <w:t>: Storage sizes for sparse data, emulated structured chunk storage and corresponding storage ratio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798"/>
        <w:gridCol w:w="3123"/>
        <w:gridCol w:w="1314"/>
      </w:tblGrid>
      <w:tr w:rsidR="003F1B72" w14:paraId="0383DF52" w14:textId="77777777" w:rsidTr="00B2567D">
        <w:trPr>
          <w:trHeight w:val="368"/>
          <w:jc w:val="center"/>
        </w:trPr>
        <w:tc>
          <w:tcPr>
            <w:tcW w:w="0" w:type="auto"/>
            <w:shd w:val="clear" w:color="auto" w:fill="auto"/>
            <w:hideMark/>
          </w:tcPr>
          <w:p w14:paraId="08E74B7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2C46ED19" w14:textId="0651E83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38029BE5" w14:textId="08BFA2C2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Compressed structured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5723626D" w14:textId="0441A776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B2567D" w14:paraId="43566C43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51AF99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E62DE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1657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7B261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705AC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B2567D" w14:paraId="18A843DD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584318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6E386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2405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75BD9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5F87B8B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5.1</w:t>
            </w:r>
          </w:p>
        </w:tc>
      </w:tr>
      <w:tr w:rsidR="00B2567D" w14:paraId="7468A981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A4029E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93B09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E9B956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78127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5.1</w:t>
            </w:r>
          </w:p>
        </w:tc>
      </w:tr>
      <w:tr w:rsidR="00B2567D" w14:paraId="55D4C2D1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E3BB0F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021F8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1927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7F2488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A91D45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3.6</w:t>
            </w:r>
          </w:p>
        </w:tc>
      </w:tr>
      <w:tr w:rsidR="00B2567D" w14:paraId="1146FE18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E42AD8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09146D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2959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616C6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6882D8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5.1</w:t>
            </w:r>
          </w:p>
        </w:tc>
      </w:tr>
      <w:tr w:rsidR="00B2567D" w14:paraId="5D1320B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B8E89B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46887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3014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ED828F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B69F89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4.9</w:t>
            </w:r>
          </w:p>
        </w:tc>
      </w:tr>
      <w:tr w:rsidR="00B2567D" w14:paraId="6039E94B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1DACD1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1F9F50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2589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D3A881A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8436D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3.9</w:t>
            </w:r>
          </w:p>
        </w:tc>
      </w:tr>
      <w:tr w:rsidR="00B2567D" w14:paraId="58B26226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8B7CBD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130E8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2613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20553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70E29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3.7</w:t>
            </w:r>
          </w:p>
        </w:tc>
      </w:tr>
      <w:tr w:rsidR="00B2567D" w14:paraId="23E2CEA0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E6C1FCC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50CC6B4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3127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2FA8F3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717002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4.2</w:t>
            </w:r>
          </w:p>
        </w:tc>
      </w:tr>
      <w:tr w:rsidR="00B2567D" w14:paraId="59256129" w14:textId="77777777" w:rsidTr="00B2567D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F1D980E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5F3950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2715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267EF1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E0A4F7" w14:textId="77777777" w:rsidR="006D35C6" w:rsidRPr="006D35C6" w:rsidRDefault="006D35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D35C6">
              <w:rPr>
                <w:rFonts w:ascii="Calibri" w:hAnsi="Calibri" w:cs="Calibri"/>
                <w:color w:val="000000"/>
                <w:sz w:val="20"/>
                <w:szCs w:val="20"/>
              </w:rPr>
              <w:t>3.5</w:t>
            </w:r>
          </w:p>
        </w:tc>
      </w:tr>
    </w:tbl>
    <w:p w14:paraId="347B2651" w14:textId="65B027B2" w:rsidR="00642788" w:rsidRDefault="00642788" w:rsidP="006868BE">
      <w:pPr>
        <w:pStyle w:val="Caption"/>
        <w:jc w:val="center"/>
        <w:rPr>
          <w:rFonts w:cstheme="minorHAnsi"/>
          <w:b w:val="0"/>
          <w:bCs w:val="0"/>
          <w:color w:val="00000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18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4898CD1C" w14:textId="4FD4DEFB" w:rsidR="00106B1C" w:rsidRPr="000A71A7" w:rsidRDefault="00106B1C" w:rsidP="00106B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290174E7" w14:textId="161894E6" w:rsidR="00106B1C" w:rsidRPr="000A71A7" w:rsidRDefault="00106B1C" w:rsidP="00106B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Options of data space selection:                              randomly selected rectang</w:t>
      </w:r>
      <w:r w:rsidR="000A71A7"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le </w:t>
      </w: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in the whole chunk</w:t>
      </w:r>
    </w:p>
    <w:p w14:paraId="37EE9191" w14:textId="178564B8" w:rsidR="00106B1C" w:rsidRPr="000A71A7" w:rsidRDefault="00106B1C" w:rsidP="00106B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642788"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32F7F5D7" w14:textId="748142A7" w:rsidR="006D35C6" w:rsidRPr="000A71A7" w:rsidRDefault="00106B1C" w:rsidP="00106B1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A71A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Options of data generation:                                      random values</w:t>
      </w:r>
    </w:p>
    <w:p w14:paraId="0672F514" w14:textId="77777777" w:rsidR="00106B1C" w:rsidRDefault="00106B1C">
      <w:pPr>
        <w:rPr>
          <w:rFonts w:asciiTheme="minorHAnsi" w:hAnsiTheme="minorHAnsi" w:cstheme="minorHAnsi"/>
        </w:rPr>
      </w:pPr>
    </w:p>
    <w:tbl>
      <w:tblPr>
        <w:tblW w:w="8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678"/>
        <w:gridCol w:w="2906"/>
        <w:gridCol w:w="1811"/>
      </w:tblGrid>
      <w:tr w:rsidR="003F1B72" w:rsidRPr="00106B1C" w14:paraId="1B5A82D1" w14:textId="77777777" w:rsidTr="00B2567D">
        <w:trPr>
          <w:trHeight w:val="282"/>
          <w:jc w:val="center"/>
        </w:trPr>
        <w:tc>
          <w:tcPr>
            <w:tcW w:w="0" w:type="auto"/>
            <w:shd w:val="clear" w:color="auto" w:fill="auto"/>
            <w:hideMark/>
          </w:tcPr>
          <w:p w14:paraId="0F5D6E15" w14:textId="77777777" w:rsidR="00106B1C" w:rsidRPr="003F1B72" w:rsidRDefault="00106B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678" w:type="dxa"/>
            <w:shd w:val="clear" w:color="auto" w:fill="auto"/>
            <w:hideMark/>
          </w:tcPr>
          <w:p w14:paraId="0E54DC4C" w14:textId="2550A90E" w:rsidR="00106B1C" w:rsidRPr="003F1B72" w:rsidRDefault="00106B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Encoded selection size</w:t>
            </w:r>
          </w:p>
        </w:tc>
        <w:tc>
          <w:tcPr>
            <w:tcW w:w="2906" w:type="dxa"/>
            <w:shd w:val="clear" w:color="auto" w:fill="auto"/>
            <w:hideMark/>
          </w:tcPr>
          <w:p w14:paraId="6893F9B8" w14:textId="4484BFE4" w:rsidR="00106B1C" w:rsidRPr="003F1B72" w:rsidRDefault="00106B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encoded selection size</w:t>
            </w:r>
          </w:p>
        </w:tc>
        <w:tc>
          <w:tcPr>
            <w:tcW w:w="1811" w:type="dxa"/>
            <w:shd w:val="clear" w:color="auto" w:fill="auto"/>
            <w:hideMark/>
          </w:tcPr>
          <w:p w14:paraId="0FDFE4D5" w14:textId="4A4A5B90" w:rsidR="00106B1C" w:rsidRPr="003F1B72" w:rsidRDefault="00106B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Storage ratio </w:t>
            </w:r>
          </w:p>
        </w:tc>
      </w:tr>
      <w:tr w:rsidR="003F1B72" w:rsidRPr="00106B1C" w14:paraId="0560C8D4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A5951AE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4F9F8489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35AC4D11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2E156217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3ACC9FBB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D051087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76580EFD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2B43FB2B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6A0772D1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37174E04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718A0AC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66D8DB38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285EF366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DAC53CA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12C3021F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418BCEF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1414C942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7C79B7CC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648D109B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32F19ED6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E3523BF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37A930FA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70C8B172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E4C5F51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249AAFAE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A674D9B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681939A7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2AC5AFBC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7CF380A2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0E57D187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D525E2E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3BF3FEDA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1A84B981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70CD4833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2.1</w:t>
            </w:r>
          </w:p>
        </w:tc>
      </w:tr>
      <w:tr w:rsidR="003F1B72" w:rsidRPr="00106B1C" w14:paraId="61496381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A0DEB67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630CB392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7951CA1E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1C3D82F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42B5D168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77B434C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2ED1A8FB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3C4C6E04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B255835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F1B72" w:rsidRPr="00106B1C" w14:paraId="51831D5A" w14:textId="77777777" w:rsidTr="00B2567D">
        <w:trPr>
          <w:trHeight w:val="26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42F48B0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8" w:type="dxa"/>
            <w:shd w:val="clear" w:color="auto" w:fill="auto"/>
            <w:noWrap/>
            <w:hideMark/>
          </w:tcPr>
          <w:p w14:paraId="350473D6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06" w:type="dxa"/>
            <w:shd w:val="clear" w:color="auto" w:fill="auto"/>
            <w:noWrap/>
            <w:hideMark/>
          </w:tcPr>
          <w:p w14:paraId="06DCA1CD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1" w:type="dxa"/>
            <w:shd w:val="clear" w:color="auto" w:fill="auto"/>
            <w:noWrap/>
            <w:hideMark/>
          </w:tcPr>
          <w:p w14:paraId="5937ECC5" w14:textId="77777777" w:rsidR="00106B1C" w:rsidRPr="00106B1C" w:rsidRDefault="00106B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06B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2.1</w:t>
            </w:r>
          </w:p>
        </w:tc>
      </w:tr>
    </w:tbl>
    <w:p w14:paraId="4268B1C9" w14:textId="487E0761" w:rsidR="00106B1C" w:rsidRDefault="00642788" w:rsidP="00B2567D">
      <w:pPr>
        <w:pStyle w:val="Caption"/>
        <w:jc w:val="center"/>
        <w:rPr>
          <w:rFonts w:cstheme="minorHAnsi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19</w:t>
      </w:r>
      <w:r>
        <w:rPr>
          <w:noProof/>
        </w:rPr>
        <w:fldChar w:fldCharType="end"/>
      </w:r>
      <w:r w:rsidR="003C1627">
        <w:t>: Storage sizes for encoded selection and corresponding storage ratio</w:t>
      </w:r>
      <w:r w:rsidR="000A71A7">
        <w:t xml:space="preserve"> for randomly selected rectangle</w:t>
      </w: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89"/>
        <w:gridCol w:w="3190"/>
        <w:gridCol w:w="1335"/>
      </w:tblGrid>
      <w:tr w:rsidR="003F1B72" w14:paraId="4E053D6C" w14:textId="77777777" w:rsidTr="00B2567D">
        <w:trPr>
          <w:trHeight w:val="317"/>
          <w:jc w:val="center"/>
        </w:trPr>
        <w:tc>
          <w:tcPr>
            <w:tcW w:w="0" w:type="auto"/>
            <w:shd w:val="clear" w:color="auto" w:fill="auto"/>
            <w:hideMark/>
          </w:tcPr>
          <w:p w14:paraId="21CEEB56" w14:textId="77777777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89" w:type="dxa"/>
            <w:shd w:val="clear" w:color="auto" w:fill="auto"/>
            <w:hideMark/>
          </w:tcPr>
          <w:p w14:paraId="1A27109F" w14:textId="480FDEFA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Sparse storage size</w:t>
            </w:r>
          </w:p>
        </w:tc>
        <w:tc>
          <w:tcPr>
            <w:tcW w:w="3190" w:type="dxa"/>
            <w:shd w:val="clear" w:color="auto" w:fill="auto"/>
            <w:hideMark/>
          </w:tcPr>
          <w:p w14:paraId="67B56E17" w14:textId="0543DA7E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Structured storage size</w:t>
            </w:r>
          </w:p>
        </w:tc>
        <w:tc>
          <w:tcPr>
            <w:tcW w:w="1335" w:type="dxa"/>
            <w:shd w:val="clear" w:color="auto" w:fill="auto"/>
            <w:hideMark/>
          </w:tcPr>
          <w:p w14:paraId="364D4963" w14:textId="11929A0A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3F1B72" w14:paraId="22E92DF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A1225A3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653AAA0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169A3AF2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10491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35D40C50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</w:tr>
      <w:tr w:rsidR="003F1B72" w14:paraId="0646790A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694E220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78B3C27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233804BB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20823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371A47E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50.4</w:t>
            </w:r>
          </w:p>
        </w:tc>
      </w:tr>
      <w:tr w:rsidR="003F1B72" w14:paraId="48857E2D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89E269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463C0E6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0902710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31416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3DB7A01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33.4</w:t>
            </w:r>
          </w:p>
        </w:tc>
      </w:tr>
      <w:tr w:rsidR="003F1B72" w14:paraId="183090D8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4466CC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5CC8AFE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1A10993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41703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09D3AA1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25.1</w:t>
            </w:r>
          </w:p>
        </w:tc>
      </w:tr>
      <w:tr w:rsidR="003F1B72" w14:paraId="7CE672B0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A315E33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72F7990D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1FB76F5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52071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5B378B43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20.1</w:t>
            </w:r>
          </w:p>
        </w:tc>
      </w:tr>
      <w:tr w:rsidR="003F1B72" w14:paraId="54BBF86D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CAB29D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0E330170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55CAD55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62587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6167588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16.8</w:t>
            </w:r>
          </w:p>
        </w:tc>
      </w:tr>
      <w:tr w:rsidR="003F1B72" w14:paraId="577880C6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A364F1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2084982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19CE84A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72987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22C4157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14.4</w:t>
            </w:r>
          </w:p>
        </w:tc>
      </w:tr>
      <w:tr w:rsidR="003F1B72" w14:paraId="046D2EDC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4F1002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6C9F91E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40AE7FC0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83608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0167C13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12.5</w:t>
            </w:r>
          </w:p>
        </w:tc>
      </w:tr>
      <w:tr w:rsidR="003F1B72" w14:paraId="53728248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BAB5E6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2851686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561F048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94336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7EFD38A1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11.1</w:t>
            </w:r>
          </w:p>
        </w:tc>
      </w:tr>
      <w:tr w:rsidR="003F1B72" w14:paraId="62080F43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AFCDF7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89" w:type="dxa"/>
            <w:shd w:val="clear" w:color="auto" w:fill="auto"/>
            <w:noWrap/>
            <w:hideMark/>
          </w:tcPr>
          <w:p w14:paraId="0216CEB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190" w:type="dxa"/>
            <w:shd w:val="clear" w:color="auto" w:fill="auto"/>
            <w:noWrap/>
            <w:hideMark/>
          </w:tcPr>
          <w:p w14:paraId="400562E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104416</w:t>
            </w:r>
          </w:p>
        </w:tc>
        <w:tc>
          <w:tcPr>
            <w:tcW w:w="1335" w:type="dxa"/>
            <w:shd w:val="clear" w:color="auto" w:fill="auto"/>
            <w:noWrap/>
            <w:hideMark/>
          </w:tcPr>
          <w:p w14:paraId="29B00DA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</w:tbl>
    <w:p w14:paraId="4C3B5FC6" w14:textId="40093434" w:rsidR="00106B1C" w:rsidRDefault="00642788" w:rsidP="00B2567D">
      <w:pPr>
        <w:pStyle w:val="Caption"/>
        <w:jc w:val="center"/>
        <w:rPr>
          <w:rFonts w:cstheme="minorHAnsi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20</w:t>
      </w:r>
      <w:r>
        <w:rPr>
          <w:noProof/>
        </w:rPr>
        <w:fldChar w:fldCharType="end"/>
      </w:r>
      <w:r w:rsidR="003C1627">
        <w:t>:</w:t>
      </w:r>
      <w:r w:rsidR="0003751F">
        <w:t xml:space="preserve"> Storage sizes for sparse data, emulated structured chunk storage and corresponding storage ratio</w:t>
      </w:r>
    </w:p>
    <w:tbl>
      <w:tblPr>
        <w:tblW w:w="8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823"/>
        <w:gridCol w:w="3149"/>
        <w:gridCol w:w="1333"/>
      </w:tblGrid>
      <w:tr w:rsidR="003F1B72" w14:paraId="1E8BFE78" w14:textId="77777777" w:rsidTr="00B2567D">
        <w:trPr>
          <w:trHeight w:val="328"/>
          <w:jc w:val="center"/>
        </w:trPr>
        <w:tc>
          <w:tcPr>
            <w:tcW w:w="0" w:type="auto"/>
            <w:shd w:val="clear" w:color="auto" w:fill="auto"/>
            <w:hideMark/>
          </w:tcPr>
          <w:p w14:paraId="1434BE94" w14:textId="77777777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467FFE65" w14:textId="6AC0A7D3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374F3F3C" w14:textId="052BD8C1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Compressed structured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7639B2C4" w14:textId="1DAB46C0" w:rsidR="00106B1C" w:rsidRPr="003F1B72" w:rsidRDefault="00106B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3F1B72" w14:paraId="04E7B952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BADFF6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2C335D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12819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BB56E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0250E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1.2</w:t>
            </w:r>
          </w:p>
        </w:tc>
      </w:tr>
      <w:tr w:rsidR="003F1B72" w14:paraId="0753E813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8BD1FC2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782C52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23600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F490D4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20795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8EF4D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</w:tr>
      <w:tr w:rsidR="003F1B72" w14:paraId="60974285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8FAE012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72D63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34237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91AD2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31388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ACF74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</w:tr>
      <w:tr w:rsidR="003F1B72" w14:paraId="4BC8DAA2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5DFDF7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8C37A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45063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3F418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41680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C1C5A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</w:tr>
      <w:tr w:rsidR="003F1B72" w14:paraId="2A153018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378447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E6FA8B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54873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268F9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52053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609A8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1.1</w:t>
            </w:r>
          </w:p>
        </w:tc>
      </w:tr>
      <w:tr w:rsidR="003F1B72" w14:paraId="5F310AD9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9E2D6A6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E514E2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65655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313D8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62569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12902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3F1B72" w14:paraId="27F989B5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77A0923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BD698B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76596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86CDA4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72973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8BE5B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3F1B72" w14:paraId="688FB74D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24BCD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6E81DE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86900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78E6B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83600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387FE8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3F1B72" w14:paraId="520245F6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C7804DF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5FE18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98208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5C2EA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94328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763CAC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3F1B72" w14:paraId="780B61BE" w14:textId="77777777" w:rsidTr="00B2567D">
        <w:trPr>
          <w:trHeight w:val="30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C42C00A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CE1905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108232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A2C967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104412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156689" w14:textId="77777777" w:rsidR="00106B1C" w:rsidRPr="00106B1C" w:rsidRDefault="00106B1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6B1C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45CE5450" w14:textId="18D83B8D" w:rsidR="00642788" w:rsidRDefault="00642788" w:rsidP="006868BE">
      <w:pPr>
        <w:pStyle w:val="Caption"/>
        <w:jc w:val="center"/>
        <w:rPr>
          <w:rFonts w:cstheme="minorHAnsi"/>
          <w:b w:val="0"/>
          <w:bCs w:val="0"/>
          <w:color w:val="000000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21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7D17EBA9" w14:textId="1D439C42" w:rsidR="00BD0B2E" w:rsidRPr="0038481C" w:rsidRDefault="00BD0B2E" w:rsidP="00BD0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19B8B49F" w14:textId="6AFE43CB" w:rsidR="00BD0B2E" w:rsidRPr="0038481C" w:rsidRDefault="00BD0B2E" w:rsidP="00BD0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 randomly selected continuous </w:t>
      </w:r>
      <w:r w:rsidR="006868BE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locations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in each row</w:t>
      </w:r>
    </w:p>
    <w:p w14:paraId="5DF605C3" w14:textId="2A5131A9" w:rsidR="00BD0B2E" w:rsidRPr="0038481C" w:rsidRDefault="00BD0B2E" w:rsidP="00BD0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642788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2C78EDF9" w14:textId="07EADD51" w:rsidR="00106B1C" w:rsidRPr="0038481C" w:rsidRDefault="00BD0B2E" w:rsidP="00BD0B2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generation:                                     </w:t>
      </w:r>
      <w:r w:rsidR="00642788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compressible values</w:t>
      </w:r>
    </w:p>
    <w:p w14:paraId="7A59E786" w14:textId="77777777" w:rsidR="00BD0B2E" w:rsidRDefault="00BD0B2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63"/>
        <w:gridCol w:w="2998"/>
        <w:gridCol w:w="1322"/>
      </w:tblGrid>
      <w:tr w:rsidR="003F1B72" w:rsidRPr="0038481C" w14:paraId="723E0D3D" w14:textId="77777777" w:rsidTr="00B2567D">
        <w:trPr>
          <w:trHeight w:val="309"/>
          <w:jc w:val="center"/>
        </w:trPr>
        <w:tc>
          <w:tcPr>
            <w:tcW w:w="0" w:type="auto"/>
            <w:shd w:val="clear" w:color="auto" w:fill="auto"/>
            <w:hideMark/>
          </w:tcPr>
          <w:p w14:paraId="5711A8F8" w14:textId="77777777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63" w:type="dxa"/>
            <w:shd w:val="clear" w:color="auto" w:fill="auto"/>
            <w:hideMark/>
          </w:tcPr>
          <w:p w14:paraId="5B8C0B2F" w14:textId="5255B1D7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Encoded selection size</w:t>
            </w:r>
          </w:p>
        </w:tc>
        <w:tc>
          <w:tcPr>
            <w:tcW w:w="2998" w:type="dxa"/>
            <w:shd w:val="clear" w:color="auto" w:fill="auto"/>
            <w:hideMark/>
          </w:tcPr>
          <w:p w14:paraId="2695E2CB" w14:textId="7EDE52D3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encoded selection size</w:t>
            </w:r>
          </w:p>
        </w:tc>
        <w:tc>
          <w:tcPr>
            <w:tcW w:w="1322" w:type="dxa"/>
            <w:shd w:val="clear" w:color="auto" w:fill="auto"/>
            <w:hideMark/>
          </w:tcPr>
          <w:p w14:paraId="5F2A3B9E" w14:textId="09C473AF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3F1B72" w:rsidRPr="0038481C" w14:paraId="51F243F5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18ECC2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6E39E84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3E90C0E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6693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24591A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72F1D389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625EAF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07B4D5B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3F776CE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6726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6398AB5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3F1B72" w:rsidRPr="0038481C" w14:paraId="12A05531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24D320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2685B2D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16423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722A38E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6687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8D586C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18BF1EA9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F0E48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537D1EC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0212E0E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6706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294A0C1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4E12468C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708025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094FF39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16423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5B3FE1A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6710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CC0DE0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3F1B72" w:rsidRPr="0038481C" w14:paraId="7BF065EE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E2955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02CD9DB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25288C8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6707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1FA444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01621797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083462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57275F8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16407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1C8950B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6730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5AEAEBB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3F1B72" w:rsidRPr="0038481C" w14:paraId="724CB864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2FA73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5E2FAF8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666D56E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6762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0BAC768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3F1B72" w:rsidRPr="0038481C" w14:paraId="689EB59B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44AC4E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436F721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16423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2579608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6697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C7827E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3F1B72" w:rsidRPr="0038481C" w14:paraId="3E3EEBB9" w14:textId="77777777" w:rsidTr="00B2567D">
        <w:trPr>
          <w:trHeight w:val="291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A9F77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63" w:type="dxa"/>
            <w:shd w:val="clear" w:color="auto" w:fill="auto"/>
            <w:noWrap/>
            <w:hideMark/>
          </w:tcPr>
          <w:p w14:paraId="3287693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98" w:type="dxa"/>
            <w:shd w:val="clear" w:color="auto" w:fill="auto"/>
            <w:noWrap/>
            <w:hideMark/>
          </w:tcPr>
          <w:p w14:paraId="0FDD67A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6720</w:t>
            </w:r>
          </w:p>
        </w:tc>
        <w:tc>
          <w:tcPr>
            <w:tcW w:w="1322" w:type="dxa"/>
            <w:shd w:val="clear" w:color="auto" w:fill="auto"/>
            <w:noWrap/>
            <w:hideMark/>
          </w:tcPr>
          <w:p w14:paraId="3BDD923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</w:tbl>
    <w:p w14:paraId="08689501" w14:textId="2B1CB64D" w:rsidR="00BD0B2E" w:rsidRPr="000A71A7" w:rsidRDefault="00642788" w:rsidP="006868BE">
      <w:pPr>
        <w:pStyle w:val="Caption"/>
        <w:jc w:val="left"/>
        <w:rPr>
          <w:rFonts w:cstheme="minorHAnsi"/>
        </w:rPr>
      </w:pPr>
      <w:bookmarkStart w:id="74" w:name="_Ref15579411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22</w:t>
      </w:r>
      <w:r>
        <w:rPr>
          <w:noProof/>
        </w:rPr>
        <w:fldChar w:fldCharType="end"/>
      </w:r>
      <w:bookmarkEnd w:id="74"/>
      <w:r w:rsidR="003C1627">
        <w:t>: Storage sizes for encoded selection and corresponding storage ratio</w:t>
      </w:r>
      <w:r w:rsidR="000A71A7">
        <w:t xml:space="preserve"> for </w:t>
      </w:r>
      <w:r w:rsidR="000A71A7" w:rsidRPr="000A71A7">
        <w:rPr>
          <w:rFonts w:cstheme="minorHAnsi"/>
        </w:rPr>
        <w:t xml:space="preserve">randomly selected continuous </w:t>
      </w:r>
      <w:r w:rsidR="006868BE">
        <w:rPr>
          <w:rFonts w:cstheme="minorHAnsi"/>
        </w:rPr>
        <w:t>locations</w:t>
      </w:r>
      <w:r w:rsidR="000A71A7" w:rsidRPr="000A71A7">
        <w:rPr>
          <w:rFonts w:cstheme="minorHAnsi"/>
        </w:rPr>
        <w:t xml:space="preserve"> in each row</w:t>
      </w:r>
    </w:p>
    <w:tbl>
      <w:tblPr>
        <w:tblW w:w="8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73"/>
        <w:gridCol w:w="3009"/>
        <w:gridCol w:w="1327"/>
      </w:tblGrid>
      <w:tr w:rsidR="003F1B72" w:rsidRPr="0038481C" w14:paraId="09E161DB" w14:textId="77777777" w:rsidTr="00B2567D">
        <w:trPr>
          <w:trHeight w:val="312"/>
          <w:jc w:val="center"/>
        </w:trPr>
        <w:tc>
          <w:tcPr>
            <w:tcW w:w="0" w:type="auto"/>
            <w:shd w:val="clear" w:color="auto" w:fill="auto"/>
            <w:hideMark/>
          </w:tcPr>
          <w:p w14:paraId="7EA4684B" w14:textId="77777777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773" w:type="dxa"/>
            <w:shd w:val="clear" w:color="auto" w:fill="auto"/>
            <w:hideMark/>
          </w:tcPr>
          <w:p w14:paraId="0441FABD" w14:textId="0F023748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Sparse storage size</w:t>
            </w:r>
          </w:p>
        </w:tc>
        <w:tc>
          <w:tcPr>
            <w:tcW w:w="3009" w:type="dxa"/>
            <w:shd w:val="clear" w:color="auto" w:fill="auto"/>
            <w:hideMark/>
          </w:tcPr>
          <w:p w14:paraId="723CD0F1" w14:textId="63604F0B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Structured storage size</w:t>
            </w:r>
          </w:p>
        </w:tc>
        <w:tc>
          <w:tcPr>
            <w:tcW w:w="1327" w:type="dxa"/>
            <w:shd w:val="clear" w:color="auto" w:fill="auto"/>
            <w:hideMark/>
          </w:tcPr>
          <w:p w14:paraId="222894CE" w14:textId="331B1309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3F1B72" w:rsidRPr="0038481C" w14:paraId="063FDCBD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673B8D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408614D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72DAAA6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26695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49C784D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39.3</w:t>
            </w:r>
          </w:p>
        </w:tc>
      </w:tr>
      <w:tr w:rsidR="003F1B72" w:rsidRPr="0038481C" w14:paraId="1BC76F81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B03EDB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40C3620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229419C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36919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26AED25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28.4</w:t>
            </w:r>
          </w:p>
        </w:tc>
      </w:tr>
      <w:tr w:rsidR="003F1B72" w:rsidRPr="0038481C" w14:paraId="7FE937B6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D0D67E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1658D48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68DEFCD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47143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4D959E5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22.2</w:t>
            </w:r>
          </w:p>
        </w:tc>
      </w:tr>
      <w:tr w:rsidR="003F1B72" w:rsidRPr="0038481C" w14:paraId="111AC607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10B50D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1A28BDB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2801FFA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57415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6FB86C2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18.3</w:t>
            </w:r>
          </w:p>
        </w:tc>
      </w:tr>
      <w:tr w:rsidR="003F1B72" w:rsidRPr="0038481C" w14:paraId="5C264020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B2BBF8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6860693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55B1AA3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68647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1BDBD92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15.3</w:t>
            </w:r>
          </w:p>
        </w:tc>
      </w:tr>
      <w:tr w:rsidR="003F1B72" w:rsidRPr="0038481C" w14:paraId="33A52C70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276E3B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660BBAE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6B0D0ED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78903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6EFE7A4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13.3</w:t>
            </w:r>
          </w:p>
        </w:tc>
      </w:tr>
      <w:tr w:rsidR="003F1B72" w:rsidRPr="0038481C" w14:paraId="450FC31F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2A6A54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2E1F271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7C2AEA0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89111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1560FE7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11.8</w:t>
            </w:r>
          </w:p>
        </w:tc>
      </w:tr>
      <w:tr w:rsidR="003F1B72" w:rsidRPr="0038481C" w14:paraId="26ECC762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8BD619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6454C15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2289A29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99399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152E292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10.5</w:t>
            </w:r>
          </w:p>
        </w:tc>
      </w:tr>
      <w:tr w:rsidR="003F1B72" w:rsidRPr="0038481C" w14:paraId="5CAC041C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4A9BFC2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5F2E686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12689CC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110631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525331D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9.5</w:t>
            </w:r>
          </w:p>
        </w:tc>
      </w:tr>
      <w:tr w:rsidR="003F1B72" w:rsidRPr="0038481C" w14:paraId="20D0B4A4" w14:textId="77777777" w:rsidTr="00B2567D">
        <w:trPr>
          <w:trHeight w:val="294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E267B7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73" w:type="dxa"/>
            <w:shd w:val="clear" w:color="auto" w:fill="auto"/>
            <w:noWrap/>
            <w:hideMark/>
          </w:tcPr>
          <w:p w14:paraId="355A6CA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9" w:type="dxa"/>
            <w:shd w:val="clear" w:color="auto" w:fill="auto"/>
            <w:noWrap/>
            <w:hideMark/>
          </w:tcPr>
          <w:p w14:paraId="69070AE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120903</w:t>
            </w:r>
          </w:p>
        </w:tc>
        <w:tc>
          <w:tcPr>
            <w:tcW w:w="1327" w:type="dxa"/>
            <w:shd w:val="clear" w:color="auto" w:fill="auto"/>
            <w:noWrap/>
            <w:hideMark/>
          </w:tcPr>
          <w:p w14:paraId="4E39F74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8.7</w:t>
            </w:r>
          </w:p>
        </w:tc>
      </w:tr>
    </w:tbl>
    <w:p w14:paraId="479336A9" w14:textId="68AEA503" w:rsidR="00BD0B2E" w:rsidRDefault="00642788" w:rsidP="00B2567D">
      <w:pPr>
        <w:pStyle w:val="Caption"/>
        <w:jc w:val="center"/>
        <w:rPr>
          <w:rFonts w:cstheme="minorHAnsi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23</w:t>
      </w:r>
      <w:r>
        <w:rPr>
          <w:noProof/>
        </w:rPr>
        <w:fldChar w:fldCharType="end"/>
      </w:r>
      <w:r w:rsidR="0003751F">
        <w:t>: Storage sizes for sparse data, emulated structured chunk storage and corresponding storage ratio</w:t>
      </w:r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789"/>
        <w:gridCol w:w="3108"/>
        <w:gridCol w:w="1179"/>
      </w:tblGrid>
      <w:tr w:rsidR="003F1B72" w:rsidRPr="0038481C" w14:paraId="7C721A6B" w14:textId="77777777" w:rsidTr="00B2567D">
        <w:trPr>
          <w:trHeight w:val="309"/>
          <w:jc w:val="center"/>
        </w:trPr>
        <w:tc>
          <w:tcPr>
            <w:tcW w:w="0" w:type="auto"/>
            <w:shd w:val="clear" w:color="auto" w:fill="auto"/>
            <w:hideMark/>
          </w:tcPr>
          <w:p w14:paraId="1DCAE7E6" w14:textId="77777777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0C2F2804" w14:textId="56D44C54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0" w:type="auto"/>
            <w:shd w:val="clear" w:color="auto" w:fill="auto"/>
            <w:hideMark/>
          </w:tcPr>
          <w:p w14:paraId="081EE38B" w14:textId="752B19C4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structured storage size</w:t>
            </w:r>
          </w:p>
        </w:tc>
        <w:tc>
          <w:tcPr>
            <w:tcW w:w="1179" w:type="dxa"/>
            <w:shd w:val="clear" w:color="auto" w:fill="auto"/>
            <w:hideMark/>
          </w:tcPr>
          <w:p w14:paraId="240C06EB" w14:textId="34FA0A66" w:rsidR="00BD0B2E" w:rsidRPr="003F1B72" w:rsidRDefault="00BD0B2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F1B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3F1B72" w:rsidRPr="0038481C" w14:paraId="4D6A1F23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06C6BC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6FF40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8167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F1B3F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7064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7A91FB7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6470A9C4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B39600C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326A07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8463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E816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7155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71BFC18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0D3B1CE9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12DADE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076424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D8735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7160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11CD54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3F1B72" w:rsidRPr="0038481C" w14:paraId="5EF95CD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D0C15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968810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EEBD0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7196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6CD5BE7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4936DA23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F6B43A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0F2333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4142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C64AF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7245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0E3603A7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3F1B72" w:rsidRPr="0038481C" w14:paraId="62C81D08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85B3A9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E3B6CE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E8D1A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7282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3EBFE52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6DB1CA9E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20E976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D2CF3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643C6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7343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5E6F44DD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20E08C24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8B704A9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3AAB94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5D4FA9F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7416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369F85E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4B96D94C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6D14C5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C2C5A6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8870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25435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7395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1F95A99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1.2</w:t>
            </w:r>
          </w:p>
        </w:tc>
      </w:tr>
      <w:tr w:rsidR="003F1B72" w:rsidRPr="0038481C" w14:paraId="2597EC5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51B063B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CB0C88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AC8411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7456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45533EAA" w14:textId="77777777" w:rsidR="00BD0B2E" w:rsidRPr="0038481C" w:rsidRDefault="00BD0B2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0.6</w:t>
            </w:r>
          </w:p>
        </w:tc>
      </w:tr>
    </w:tbl>
    <w:p w14:paraId="5DB10274" w14:textId="06F8468B" w:rsidR="00642788" w:rsidRPr="006868BE" w:rsidRDefault="00642788" w:rsidP="006868BE">
      <w:pPr>
        <w:pStyle w:val="Caption"/>
        <w:jc w:val="center"/>
        <w:rPr>
          <w:rFonts w:cstheme="minorHAnsi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24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0AF55E42" w14:textId="5A7BE29A" w:rsidR="0038481C" w:rsidRPr="0038481C" w:rsidRDefault="0038481C" w:rsidP="003848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lastRenderedPageBreak/>
        <w:t>Maximal percentage of data density:                     10</w:t>
      </w:r>
    </w:p>
    <w:p w14:paraId="022DBDD5" w14:textId="30254CA0" w:rsidR="0038481C" w:rsidRPr="0038481C" w:rsidRDefault="0038481C" w:rsidP="003848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Options of data space selection:                              randomly selected continuous </w:t>
      </w:r>
      <w:r w:rsidR="006868BE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locations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in each row</w:t>
      </w:r>
    </w:p>
    <w:p w14:paraId="2FD83C2B" w14:textId="30790509" w:rsidR="0038481C" w:rsidRPr="0038481C" w:rsidRDefault="0038481C" w:rsidP="003848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Chunk dimensions:                                                     </w:t>
      </w:r>
      <w:r w:rsidR="00642788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1024x1024</w:t>
      </w:r>
    </w:p>
    <w:p w14:paraId="7FA0325F" w14:textId="2CBE90E4" w:rsidR="0038481C" w:rsidRPr="0038481C" w:rsidRDefault="0038481C" w:rsidP="0038481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8481C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Options of data generation:                                      random values</w:t>
      </w:r>
    </w:p>
    <w:p w14:paraId="3D8667AE" w14:textId="77777777" w:rsidR="0038481C" w:rsidRDefault="0038481C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658"/>
        <w:gridCol w:w="2969"/>
        <w:gridCol w:w="1852"/>
      </w:tblGrid>
      <w:tr w:rsidR="00E76562" w:rsidRPr="0038481C" w14:paraId="5ABDE0EE" w14:textId="77777777" w:rsidTr="00B2567D">
        <w:trPr>
          <w:trHeight w:val="305"/>
          <w:jc w:val="center"/>
        </w:trPr>
        <w:tc>
          <w:tcPr>
            <w:tcW w:w="0" w:type="auto"/>
            <w:shd w:val="clear" w:color="auto" w:fill="auto"/>
            <w:hideMark/>
          </w:tcPr>
          <w:p w14:paraId="70071280" w14:textId="77777777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658" w:type="dxa"/>
            <w:shd w:val="clear" w:color="auto" w:fill="auto"/>
            <w:hideMark/>
          </w:tcPr>
          <w:p w14:paraId="5A5DA106" w14:textId="0A3A19C4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Encoded selection size</w:t>
            </w:r>
          </w:p>
        </w:tc>
        <w:tc>
          <w:tcPr>
            <w:tcW w:w="2969" w:type="dxa"/>
            <w:shd w:val="clear" w:color="auto" w:fill="auto"/>
            <w:hideMark/>
          </w:tcPr>
          <w:p w14:paraId="54F74C01" w14:textId="5A2632A3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encoded selection size</w:t>
            </w:r>
          </w:p>
        </w:tc>
        <w:tc>
          <w:tcPr>
            <w:tcW w:w="1852" w:type="dxa"/>
            <w:shd w:val="clear" w:color="auto" w:fill="auto"/>
            <w:hideMark/>
          </w:tcPr>
          <w:p w14:paraId="2E2BA0A0" w14:textId="34C42CAE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E76562" w:rsidRPr="0038481C" w14:paraId="11CBD271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16AFD4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4082649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655963E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6693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315B2CA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69D86074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354E42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7AC0D73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530C9A1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6687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25813B9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34012573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CF9365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6FA7105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16455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772A6D7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6723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31B626F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E76562" w:rsidRPr="0038481C" w14:paraId="311B30A4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B06793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3264A43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59FCDA8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6702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5457386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6AD8C698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B25D50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756A320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060E112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6728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64B4100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E76562" w:rsidRPr="0038481C" w14:paraId="0023950A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947A96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6D3BD6A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2BA76C0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6698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50E8702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664A8F26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019405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13C5A9F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21171E1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6725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0EEAF1C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E76562" w:rsidRPr="0038481C" w14:paraId="33B7DA14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5628A8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406A5D0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16439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4B80920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6768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1E6F6D1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  <w:tr w:rsidR="00E76562" w:rsidRPr="0038481C" w14:paraId="49C322D5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35EDE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42F3CEE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16423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1E55E2B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6696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5FE75C0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2.5</w:t>
            </w:r>
          </w:p>
        </w:tc>
      </w:tr>
      <w:tr w:rsidR="00E76562" w:rsidRPr="0038481C" w14:paraId="02A94787" w14:textId="77777777" w:rsidTr="00B2567D">
        <w:trPr>
          <w:trHeight w:val="287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E1C237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58" w:type="dxa"/>
            <w:shd w:val="clear" w:color="auto" w:fill="auto"/>
            <w:noWrap/>
            <w:hideMark/>
          </w:tcPr>
          <w:p w14:paraId="788A51A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16407</w:t>
            </w:r>
          </w:p>
        </w:tc>
        <w:tc>
          <w:tcPr>
            <w:tcW w:w="2969" w:type="dxa"/>
            <w:shd w:val="clear" w:color="auto" w:fill="auto"/>
            <w:noWrap/>
            <w:hideMark/>
          </w:tcPr>
          <w:p w14:paraId="6D6AFB9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6713</w:t>
            </w:r>
          </w:p>
        </w:tc>
        <w:tc>
          <w:tcPr>
            <w:tcW w:w="1852" w:type="dxa"/>
            <w:shd w:val="clear" w:color="auto" w:fill="auto"/>
            <w:noWrap/>
            <w:hideMark/>
          </w:tcPr>
          <w:p w14:paraId="3C43734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2.4</w:t>
            </w:r>
          </w:p>
        </w:tc>
      </w:tr>
    </w:tbl>
    <w:p w14:paraId="37BC360D" w14:textId="194380CE" w:rsidR="0038481C" w:rsidRDefault="00234718" w:rsidP="006868BE">
      <w:pPr>
        <w:pStyle w:val="Caption"/>
        <w:jc w:val="left"/>
        <w:rPr>
          <w:rFonts w:cstheme="minorHAnsi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25</w:t>
      </w:r>
      <w:r>
        <w:rPr>
          <w:noProof/>
        </w:rPr>
        <w:fldChar w:fldCharType="end"/>
      </w:r>
      <w:r w:rsidR="003C1627">
        <w:t>: Storage sizes for encoded selection and corresponding storage ratio</w:t>
      </w:r>
      <w:r w:rsidR="000A71A7">
        <w:t xml:space="preserve"> for </w:t>
      </w:r>
      <w:r w:rsidR="000A71A7" w:rsidRPr="000A71A7">
        <w:rPr>
          <w:rFonts w:cstheme="minorHAnsi"/>
        </w:rPr>
        <w:t xml:space="preserve">randomly selected continuous </w:t>
      </w:r>
      <w:r w:rsidR="006868BE">
        <w:rPr>
          <w:rFonts w:cstheme="minorHAnsi"/>
        </w:rPr>
        <w:t>locations</w:t>
      </w:r>
      <w:r w:rsidR="000A71A7" w:rsidRPr="000A71A7">
        <w:rPr>
          <w:rFonts w:cstheme="minorHAnsi"/>
        </w:rPr>
        <w:t xml:space="preserve"> in each row</w:t>
      </w:r>
    </w:p>
    <w:tbl>
      <w:tblPr>
        <w:tblW w:w="86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691"/>
        <w:gridCol w:w="3006"/>
        <w:gridCol w:w="1875"/>
      </w:tblGrid>
      <w:tr w:rsidR="00E76562" w:rsidRPr="0038481C" w14:paraId="77BABC7F" w14:textId="77777777" w:rsidTr="00B2567D">
        <w:trPr>
          <w:trHeight w:val="317"/>
          <w:jc w:val="center"/>
        </w:trPr>
        <w:tc>
          <w:tcPr>
            <w:tcW w:w="0" w:type="auto"/>
            <w:shd w:val="clear" w:color="auto" w:fill="auto"/>
            <w:hideMark/>
          </w:tcPr>
          <w:p w14:paraId="09DD650F" w14:textId="77777777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691" w:type="dxa"/>
            <w:shd w:val="clear" w:color="auto" w:fill="auto"/>
            <w:hideMark/>
          </w:tcPr>
          <w:p w14:paraId="0D7AA5E0" w14:textId="29C67138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Sparse storage size</w:t>
            </w:r>
          </w:p>
        </w:tc>
        <w:tc>
          <w:tcPr>
            <w:tcW w:w="3006" w:type="dxa"/>
            <w:shd w:val="clear" w:color="auto" w:fill="auto"/>
            <w:hideMark/>
          </w:tcPr>
          <w:p w14:paraId="353A4968" w14:textId="42BC541E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Structured storage size</w:t>
            </w:r>
          </w:p>
        </w:tc>
        <w:tc>
          <w:tcPr>
            <w:tcW w:w="1875" w:type="dxa"/>
            <w:shd w:val="clear" w:color="auto" w:fill="auto"/>
            <w:hideMark/>
          </w:tcPr>
          <w:p w14:paraId="181EFC1E" w14:textId="0CF929CF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Storage ratio</w:t>
            </w:r>
          </w:p>
        </w:tc>
      </w:tr>
      <w:tr w:rsidR="00E76562" w:rsidRPr="0038481C" w14:paraId="0F9C7B6D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1DE5DC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5AC08F0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283CFE4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26695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46F3BCB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39.3</w:t>
            </w:r>
          </w:p>
        </w:tc>
      </w:tr>
      <w:tr w:rsidR="00E76562" w:rsidRPr="0038481C" w14:paraId="2A018112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137B32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50DFCB1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347FCE0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36935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260F0A0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28.4</w:t>
            </w:r>
          </w:p>
        </w:tc>
      </w:tr>
      <w:tr w:rsidR="00E76562" w:rsidRPr="0038481C" w14:paraId="5E6B9E3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6C15C0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12F4D6E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55E6467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47175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7E2B4E6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22.2</w:t>
            </w:r>
          </w:p>
        </w:tc>
      </w:tr>
      <w:tr w:rsidR="00E76562" w:rsidRPr="0038481C" w14:paraId="61D8173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A13A8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014F671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5E32EEF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57399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3056A9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18.3</w:t>
            </w:r>
          </w:p>
        </w:tc>
      </w:tr>
      <w:tr w:rsidR="00E76562" w:rsidRPr="0038481C" w14:paraId="404E2DFB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A00C2A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4A38305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68A2A7B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68663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4308B68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15.3</w:t>
            </w:r>
          </w:p>
        </w:tc>
      </w:tr>
      <w:tr w:rsidR="00E76562" w:rsidRPr="0038481C" w14:paraId="48BE0001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1246DC1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4376130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23C4E7F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78903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54046C5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13.3</w:t>
            </w:r>
          </w:p>
        </w:tc>
      </w:tr>
      <w:tr w:rsidR="00E76562" w:rsidRPr="0038481C" w14:paraId="7E33102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C13067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40ED11B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61CCD88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89143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0A9B2DA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11.8</w:t>
            </w:r>
          </w:p>
        </w:tc>
      </w:tr>
      <w:tr w:rsidR="00E76562" w:rsidRPr="0038481C" w14:paraId="4CDF6600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7FF494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67AB5A4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33B3FB3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99383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1AB92C2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10.6</w:t>
            </w:r>
          </w:p>
        </w:tc>
      </w:tr>
      <w:tr w:rsidR="00E76562" w:rsidRPr="0038481C" w14:paraId="4BB45BC4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158F0AF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3C16258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38AA1EC8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110631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716BB2B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9.5</w:t>
            </w:r>
          </w:p>
        </w:tc>
      </w:tr>
      <w:tr w:rsidR="00E76562" w:rsidRPr="0038481C" w14:paraId="549D481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131521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91" w:type="dxa"/>
            <w:shd w:val="clear" w:color="auto" w:fill="auto"/>
            <w:noWrap/>
            <w:hideMark/>
          </w:tcPr>
          <w:p w14:paraId="3C26CE5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3006" w:type="dxa"/>
            <w:shd w:val="clear" w:color="auto" w:fill="auto"/>
            <w:noWrap/>
            <w:hideMark/>
          </w:tcPr>
          <w:p w14:paraId="37C6A9D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120855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5B6F36F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8.7</w:t>
            </w:r>
          </w:p>
        </w:tc>
      </w:tr>
    </w:tbl>
    <w:p w14:paraId="3066542F" w14:textId="6B324556" w:rsidR="0038481C" w:rsidRDefault="00234718" w:rsidP="00B2567D">
      <w:pPr>
        <w:pStyle w:val="Caption"/>
        <w:jc w:val="center"/>
        <w:rPr>
          <w:rFonts w:cstheme="minorHAnsi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26</w:t>
      </w:r>
      <w:r>
        <w:rPr>
          <w:noProof/>
        </w:rPr>
        <w:fldChar w:fldCharType="end"/>
      </w:r>
      <w:r w:rsidR="0003751F">
        <w:t>: Storage sizes for sparse data, emulated structured chunk storage and corresponding storage ratio</w:t>
      </w:r>
    </w:p>
    <w:tbl>
      <w:tblPr>
        <w:tblW w:w="8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674"/>
        <w:gridCol w:w="3153"/>
        <w:gridCol w:w="1724"/>
      </w:tblGrid>
      <w:tr w:rsidR="00E76562" w:rsidRPr="0038481C" w14:paraId="111E34A4" w14:textId="77777777" w:rsidTr="00B2567D">
        <w:trPr>
          <w:trHeight w:val="309"/>
          <w:jc w:val="center"/>
        </w:trPr>
        <w:tc>
          <w:tcPr>
            <w:tcW w:w="0" w:type="auto"/>
            <w:shd w:val="clear" w:color="auto" w:fill="auto"/>
            <w:hideMark/>
          </w:tcPr>
          <w:p w14:paraId="2EEC4807" w14:textId="77777777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shd w:val="clear" w:color="auto" w:fill="auto"/>
            <w:hideMark/>
          </w:tcPr>
          <w:p w14:paraId="3993F13C" w14:textId="2E92F57E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sparse storage size</w:t>
            </w:r>
          </w:p>
        </w:tc>
        <w:tc>
          <w:tcPr>
            <w:tcW w:w="3153" w:type="dxa"/>
            <w:shd w:val="clear" w:color="auto" w:fill="auto"/>
            <w:hideMark/>
          </w:tcPr>
          <w:p w14:paraId="7B9A6994" w14:textId="2382A123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Compressed structured storage size</w:t>
            </w:r>
          </w:p>
        </w:tc>
        <w:tc>
          <w:tcPr>
            <w:tcW w:w="1724" w:type="dxa"/>
            <w:shd w:val="clear" w:color="auto" w:fill="auto"/>
            <w:hideMark/>
          </w:tcPr>
          <w:p w14:paraId="6DD14A59" w14:textId="7E54574A" w:rsidR="0038481C" w:rsidRPr="00E76562" w:rsidRDefault="0038481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E7656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Storage ratio</w:t>
            </w:r>
          </w:p>
        </w:tc>
      </w:tr>
      <w:tr w:rsidR="00E76562" w:rsidRPr="0038481C" w14:paraId="6FD42811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ED6383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38730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15073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0FA07DA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16944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1B00269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E76562" w:rsidRPr="0038481C" w14:paraId="3F783E2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3912188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42B7C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25909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4891EA0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27183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20CBA4A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41A2468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2F66EA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001E37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36511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7693EF2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37459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2449E35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34B01B08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979B54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2BB8F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46907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3163853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47683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51FB672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38A770FB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309C4AA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CAA7E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58399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6197B28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58978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13A83FE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076B0684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AA629A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987E5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68836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2C3318C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69188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3F49A5D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3739E73F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2FE5A34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B5FD3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79099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3BC0DF35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79460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713FCA1E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504EB7C5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43692996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6D473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89446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5F510BA0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89748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4337D76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5213E53E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76ECF35B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40CE62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100766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003A8E33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100940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616DF319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E76562" w:rsidRPr="0038481C" w14:paraId="1D99A7B2" w14:textId="77777777" w:rsidTr="00B2567D">
        <w:trPr>
          <w:trHeight w:val="29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604E579C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83DE94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111088</w:t>
            </w:r>
          </w:p>
        </w:tc>
        <w:tc>
          <w:tcPr>
            <w:tcW w:w="3153" w:type="dxa"/>
            <w:shd w:val="clear" w:color="auto" w:fill="auto"/>
            <w:noWrap/>
            <w:hideMark/>
          </w:tcPr>
          <w:p w14:paraId="35FEA49D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111202</w:t>
            </w:r>
          </w:p>
        </w:tc>
        <w:tc>
          <w:tcPr>
            <w:tcW w:w="1724" w:type="dxa"/>
            <w:shd w:val="clear" w:color="auto" w:fill="auto"/>
            <w:noWrap/>
            <w:hideMark/>
          </w:tcPr>
          <w:p w14:paraId="04FDF481" w14:textId="77777777" w:rsidR="0038481C" w:rsidRPr="0038481C" w:rsidRDefault="0038481C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848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</w:tbl>
    <w:p w14:paraId="62271DBE" w14:textId="329060A8" w:rsidR="0038481C" w:rsidRDefault="00234718" w:rsidP="00B2567D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E422A">
        <w:rPr>
          <w:noProof/>
        </w:rPr>
        <w:t>27</w:t>
      </w:r>
      <w:r>
        <w:rPr>
          <w:noProof/>
        </w:rPr>
        <w:fldChar w:fldCharType="end"/>
      </w:r>
      <w:r w:rsidR="0003751F">
        <w:t>: Storage sizes for compressed sparse data, compressed emulated structured chunk storage and corresponding storage ratio</w:t>
      </w:r>
    </w:p>
    <w:p w14:paraId="6B8B3377" w14:textId="0ECD5A88" w:rsidR="005D7294" w:rsidRDefault="005D7294" w:rsidP="005D7294">
      <w:pPr>
        <w:pStyle w:val="Heading"/>
      </w:pPr>
      <w:bookmarkStart w:id="75" w:name="_Toc156480659"/>
      <w:r w:rsidRPr="000B51FE">
        <w:lastRenderedPageBreak/>
        <w:t>Appendix</w:t>
      </w:r>
      <w:r w:rsidR="00623992">
        <w:t xml:space="preserve"> 2:</w:t>
      </w:r>
      <w:r>
        <w:t xml:space="preserve"> VL benchmarks results </w:t>
      </w:r>
      <w:r w:rsidR="00623992">
        <w:t>when</w:t>
      </w:r>
      <w:r>
        <w:t xml:space="preserve"> </w:t>
      </w:r>
      <w:r w:rsidR="00623992">
        <w:t xml:space="preserve">using </w:t>
      </w:r>
      <w:r>
        <w:t>4 bytes encoding</w:t>
      </w:r>
      <w:r w:rsidR="00623992">
        <w:t xml:space="preserve"> for offset and lengths</w:t>
      </w:r>
      <w:bookmarkEnd w:id="75"/>
    </w:p>
    <w:p w14:paraId="6BCCB966" w14:textId="0FED78A1" w:rsidR="006234B5" w:rsidRPr="00505616" w:rsidRDefault="006234B5" w:rsidP="006234B5">
      <w:pPr>
        <w:rPr>
          <w:rFonts w:ascii="Calibri" w:hAnsi="Calibri" w:cs="Calibri"/>
        </w:rPr>
      </w:pPr>
      <w:r w:rsidRPr="00AE4A0E">
        <w:rPr>
          <w:rFonts w:asciiTheme="minorHAnsi" w:hAnsiTheme="minorHAnsi" w:cstheme="minorHAnsi"/>
        </w:rPr>
        <w:t xml:space="preserve">This section contains results for </w:t>
      </w:r>
      <w:proofErr w:type="spellStart"/>
      <w:r w:rsidRPr="00E758E5">
        <w:rPr>
          <w:rFonts w:ascii="Consolas" w:hAnsi="Consolas" w:cs="Consolas"/>
          <w:sz w:val="22"/>
          <w:szCs w:val="22"/>
        </w:rPr>
        <w:t>vl_</w:t>
      </w:r>
      <w:r>
        <w:rPr>
          <w:rFonts w:ascii="Consolas" w:hAnsi="Consolas" w:cs="Consolas"/>
          <w:sz w:val="22"/>
          <w:szCs w:val="22"/>
        </w:rPr>
        <w:t>uint</w:t>
      </w:r>
      <w:r w:rsidRPr="00E758E5">
        <w:rPr>
          <w:rFonts w:ascii="Consolas" w:hAnsi="Consolas" w:cs="Consolas"/>
          <w:sz w:val="22"/>
          <w:szCs w:val="22"/>
        </w:rPr>
        <w:t>.c</w:t>
      </w:r>
      <w:proofErr w:type="spellEnd"/>
      <w:r w:rsidRPr="00AE4A0E">
        <w:rPr>
          <w:rFonts w:asciiTheme="minorHAnsi" w:hAnsiTheme="minorHAnsi" w:cstheme="minorHAnsi"/>
        </w:rPr>
        <w:t xml:space="preserve"> benchmark to illustrate the savings when 4-byte integer is used to store offset and length pairs</w:t>
      </w:r>
      <w:r>
        <w:rPr>
          <w:rFonts w:asciiTheme="minorHAnsi" w:hAnsiTheme="minorHAnsi" w:cstheme="minorHAnsi"/>
        </w:rPr>
        <w:t xml:space="preserve"> as mentioned </w:t>
      </w:r>
      <w:r>
        <w:rPr>
          <w:rFonts w:ascii="Calibri" w:hAnsi="Calibri" w:cs="Calibri"/>
        </w:rPr>
        <w:t xml:space="preserve">section </w:t>
      </w:r>
      <w:r w:rsidR="00505616">
        <w:rPr>
          <w:rFonts w:ascii="Calibri" w:hAnsi="Calibri" w:cs="Calibri"/>
        </w:rPr>
        <w:fldChar w:fldCharType="begin"/>
      </w:r>
      <w:r w:rsidR="00505616">
        <w:rPr>
          <w:rFonts w:ascii="Calibri" w:hAnsi="Calibri" w:cs="Calibri"/>
        </w:rPr>
        <w:instrText xml:space="preserve"> REF _Ref156400739 \r \h </w:instrText>
      </w:r>
      <w:r w:rsidR="00505616">
        <w:rPr>
          <w:rFonts w:ascii="Calibri" w:hAnsi="Calibri" w:cs="Calibri"/>
        </w:rPr>
      </w:r>
      <w:r w:rsidR="00505616">
        <w:rPr>
          <w:rFonts w:ascii="Calibri" w:hAnsi="Calibri" w:cs="Calibri"/>
        </w:rPr>
        <w:fldChar w:fldCharType="separate"/>
      </w:r>
      <w:r w:rsidR="00505616">
        <w:rPr>
          <w:rFonts w:ascii="Calibri" w:hAnsi="Calibri" w:cs="Calibri"/>
        </w:rPr>
        <w:t>3</w:t>
      </w:r>
      <w:r w:rsidR="00505616">
        <w:rPr>
          <w:rFonts w:ascii="Calibri" w:hAnsi="Calibri" w:cs="Calibri"/>
        </w:rPr>
        <w:fldChar w:fldCharType="end"/>
      </w:r>
      <w:r w:rsidR="00505616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The benchmark was run on macOS Ventura 13.6.2 with the following versions of </w:t>
      </w:r>
      <w:r w:rsidRPr="000B51FE">
        <w:rPr>
          <w:rFonts w:ascii="Consolas" w:hAnsi="Consolas" w:cs="Consolas"/>
          <w:sz w:val="22"/>
          <w:szCs w:val="22"/>
        </w:rPr>
        <w:t>OS</w:t>
      </w:r>
      <w:r>
        <w:rPr>
          <w:rFonts w:ascii="Calibri" w:hAnsi="Calibri" w:cs="Calibri"/>
        </w:rPr>
        <w:t xml:space="preserve"> and </w:t>
      </w:r>
      <w:r w:rsidRPr="000B51FE">
        <w:rPr>
          <w:rFonts w:ascii="Consolas" w:hAnsi="Consolas" w:cs="Consolas"/>
          <w:sz w:val="22"/>
          <w:szCs w:val="22"/>
        </w:rPr>
        <w:t xml:space="preserve">clang </w:t>
      </w:r>
      <w:r>
        <w:rPr>
          <w:rFonts w:ascii="Calibri" w:hAnsi="Calibri" w:cs="Calibri"/>
        </w:rPr>
        <w:t>compiler:</w:t>
      </w:r>
    </w:p>
    <w:p w14:paraId="27F17904" w14:textId="77777777" w:rsidR="006234B5" w:rsidRDefault="006234B5" w:rsidP="006234B5">
      <w:pPr>
        <w:rPr>
          <w:rFonts w:ascii="Calibri" w:hAnsi="Calibri" w:cs="Calibri"/>
        </w:rPr>
      </w:pPr>
    </w:p>
    <w:p w14:paraId="75BC44C6" w14:textId="77777777" w:rsidR="006234B5" w:rsidRDefault="006234B5" w:rsidP="006234B5">
      <w:pPr>
        <w:rPr>
          <w:rFonts w:ascii="Consolas" w:hAnsi="Consolas" w:cs="Consolas"/>
          <w:sz w:val="22"/>
          <w:szCs w:val="22"/>
        </w:rPr>
      </w:pPr>
      <w:r w:rsidRPr="000B51FE">
        <w:rPr>
          <w:rFonts w:ascii="Consolas" w:hAnsi="Consolas" w:cs="Consolas"/>
          <w:sz w:val="22"/>
          <w:szCs w:val="22"/>
        </w:rPr>
        <w:t xml:space="preserve"> %</w:t>
      </w:r>
      <w:proofErr w:type="spellStart"/>
      <w:r w:rsidRPr="000B51FE">
        <w:rPr>
          <w:rFonts w:ascii="Consolas" w:hAnsi="Consolas" w:cs="Consolas"/>
          <w:sz w:val="22"/>
          <w:szCs w:val="22"/>
        </w:rPr>
        <w:t>uname</w:t>
      </w:r>
      <w:proofErr w:type="spellEnd"/>
      <w:r w:rsidRPr="000B51FE">
        <w:rPr>
          <w:rFonts w:ascii="Consolas" w:hAnsi="Consolas" w:cs="Consolas"/>
          <w:sz w:val="22"/>
          <w:szCs w:val="22"/>
        </w:rPr>
        <w:t xml:space="preserve"> -v</w:t>
      </w:r>
    </w:p>
    <w:p w14:paraId="52A75438" w14:textId="77777777" w:rsidR="006234B5" w:rsidRPr="000B51FE" w:rsidRDefault="006234B5" w:rsidP="006234B5">
      <w:pPr>
        <w:rPr>
          <w:rFonts w:ascii="Consolas" w:hAnsi="Consolas" w:cs="Consolas"/>
          <w:sz w:val="22"/>
          <w:szCs w:val="22"/>
        </w:rPr>
      </w:pPr>
    </w:p>
    <w:p w14:paraId="7856BE95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 xml:space="preserve">22.6.0 Darwin Kernel Version 22.6.0: Thu Nov 2 07:43:57 PDT 2023; </w:t>
      </w:r>
    </w:p>
    <w:p w14:paraId="32DA5CF4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  <w:proofErr w:type="gramStart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root:xnu</w:t>
      </w:r>
      <w:proofErr w:type="gramEnd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-8796.141.3.701.17~6/RELEASE_ARM64_T6000</w:t>
      </w:r>
    </w:p>
    <w:p w14:paraId="7E2CDC05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1A01B4CA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22"/>
          <w:szCs w:val="22"/>
        </w:rPr>
        <w:t>%clang –-version</w:t>
      </w:r>
    </w:p>
    <w:p w14:paraId="4E815E5B" w14:textId="77777777" w:rsidR="006234B5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540DB302" w14:textId="77777777" w:rsidR="006234B5" w:rsidRPr="000B51FE" w:rsidRDefault="006234B5" w:rsidP="006234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Apple clang version 14.0.3 (clang-1403.0.22.14.1)</w:t>
      </w:r>
    </w:p>
    <w:p w14:paraId="2C99276C" w14:textId="77777777" w:rsidR="006234B5" w:rsidRPr="000B51FE" w:rsidRDefault="006234B5" w:rsidP="006234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Target: arm64-apple-darwin22.6.0</w:t>
      </w:r>
    </w:p>
    <w:p w14:paraId="0A8A2FF5" w14:textId="77777777" w:rsidR="006234B5" w:rsidRPr="000B51FE" w:rsidRDefault="006234B5" w:rsidP="006234B5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 xml:space="preserve">Thread model: </w:t>
      </w:r>
      <w:proofErr w:type="spellStart"/>
      <w:r w:rsidRPr="000B51FE">
        <w:rPr>
          <w:rFonts w:ascii="Consolas" w:eastAsiaTheme="minorHAnsi" w:hAnsi="Consolas" w:cs="Consolas"/>
          <w:color w:val="000000"/>
          <w:sz w:val="22"/>
          <w:szCs w:val="22"/>
        </w:rPr>
        <w:t>posix</w:t>
      </w:r>
      <w:proofErr w:type="spellEnd"/>
    </w:p>
    <w:p w14:paraId="0D8D0329" w14:textId="77777777" w:rsidR="005D7294" w:rsidRDefault="005D7294" w:rsidP="005D72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2673"/>
        <w:gridCol w:w="1427"/>
        <w:gridCol w:w="705"/>
        <w:gridCol w:w="1252"/>
        <w:gridCol w:w="1328"/>
        <w:gridCol w:w="2160"/>
      </w:tblGrid>
      <w:tr w:rsidR="005D7294" w14:paraId="76188E2C" w14:textId="77777777" w:rsidTr="007A1126">
        <w:trPr>
          <w:trHeight w:val="566"/>
        </w:trPr>
        <w:tc>
          <w:tcPr>
            <w:tcW w:w="328" w:type="dxa"/>
          </w:tcPr>
          <w:p w14:paraId="75BEEA33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noWrap/>
            <w:hideMark/>
          </w:tcPr>
          <w:p w14:paraId="382B8A1C" w14:textId="77777777" w:rsidR="005D7294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name </w:t>
            </w:r>
          </w:p>
          <w:p w14:paraId="795E1714" w14:textId="77777777" w:rsidR="005D7294" w:rsidRPr="00AD09E8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9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</w:p>
        </w:tc>
        <w:tc>
          <w:tcPr>
            <w:tcW w:w="1427" w:type="dxa"/>
            <w:shd w:val="clear" w:color="auto" w:fill="auto"/>
            <w:noWrap/>
            <w:hideMark/>
          </w:tcPr>
          <w:p w14:paraId="29A86256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705" w:type="dxa"/>
          </w:tcPr>
          <w:p w14:paraId="3BD151B0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  <w:p w14:paraId="68379B9C" w14:textId="77777777" w:rsidR="005D7294" w:rsidRPr="00263C86" w:rsidRDefault="005D7294" w:rsidP="007A112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hideMark/>
          </w:tcPr>
          <w:p w14:paraId="3859A53C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6224C869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328" w:type="dxa"/>
            <w:shd w:val="clear" w:color="auto" w:fill="auto"/>
            <w:noWrap/>
            <w:hideMark/>
          </w:tcPr>
          <w:p w14:paraId="38294747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Raw data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160" w:type="dxa"/>
            <w:shd w:val="clear" w:color="auto" w:fill="auto"/>
            <w:hideMark/>
          </w:tcPr>
          <w:p w14:paraId="22A02E2F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14:paraId="79E307F4" w14:textId="77777777" w:rsidTr="00E4421E">
        <w:trPr>
          <w:trHeight w:val="320"/>
        </w:trPr>
        <w:tc>
          <w:tcPr>
            <w:tcW w:w="328" w:type="dxa"/>
          </w:tcPr>
          <w:p w14:paraId="27132AAB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25589F31" w14:textId="3BDD137B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3DFCFB3" w14:textId="4DC35F8B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425640</w:t>
            </w:r>
          </w:p>
        </w:tc>
        <w:tc>
          <w:tcPr>
            <w:tcW w:w="705" w:type="dxa"/>
            <w:vAlign w:val="bottom"/>
          </w:tcPr>
          <w:p w14:paraId="4C2FE902" w14:textId="25BD7ED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50AC98A" w14:textId="5C6D493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69E2AED6" w14:textId="608D7D2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85A43AD" w14:textId="296B21D3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14:paraId="3FE09EBE" w14:textId="77777777" w:rsidTr="00E4421E">
        <w:trPr>
          <w:trHeight w:val="320"/>
        </w:trPr>
        <w:tc>
          <w:tcPr>
            <w:tcW w:w="328" w:type="dxa"/>
          </w:tcPr>
          <w:p w14:paraId="15B5201E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609DD7C4" w14:textId="49767E8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26B753D" w14:textId="4FA8336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140847</w:t>
            </w:r>
          </w:p>
        </w:tc>
        <w:tc>
          <w:tcPr>
            <w:tcW w:w="705" w:type="dxa"/>
            <w:vAlign w:val="bottom"/>
          </w:tcPr>
          <w:p w14:paraId="0F7D6261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5833E613" w14:textId="792778A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A0E41A4" w14:textId="102070E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134983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FF90924" w14:textId="3AEDF66E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3EDBC314" w14:textId="77777777" w:rsidTr="00E4421E">
        <w:trPr>
          <w:trHeight w:val="320"/>
        </w:trPr>
        <w:tc>
          <w:tcPr>
            <w:tcW w:w="328" w:type="dxa"/>
          </w:tcPr>
          <w:p w14:paraId="2736B1D2" w14:textId="77777777" w:rsidR="0010574F" w:rsidRPr="00263C86" w:rsidRDefault="0010574F" w:rsidP="001057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7850941C" w14:textId="77777777" w:rsidR="0010574F" w:rsidRPr="00263C86" w:rsidRDefault="0010574F" w:rsidP="001057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64EF9AC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5" w:type="dxa"/>
            <w:vAlign w:val="bottom"/>
          </w:tcPr>
          <w:p w14:paraId="5ECD0CEE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B75F14E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76B73E49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EDD6795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0574F" w14:paraId="713ECAB3" w14:textId="77777777" w:rsidTr="00E4421E">
        <w:trPr>
          <w:trHeight w:val="320"/>
        </w:trPr>
        <w:tc>
          <w:tcPr>
            <w:tcW w:w="328" w:type="dxa"/>
          </w:tcPr>
          <w:p w14:paraId="0FD7AB2A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5FCE1604" w14:textId="7854B99E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02F744B" w14:textId="4E9A7D7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290982</w:t>
            </w:r>
          </w:p>
        </w:tc>
        <w:tc>
          <w:tcPr>
            <w:tcW w:w="705" w:type="dxa"/>
            <w:vAlign w:val="bottom"/>
          </w:tcPr>
          <w:p w14:paraId="378D16BF" w14:textId="2C4E856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AAE6B64" w14:textId="44B1AF92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05AA090" w14:textId="4AD8DC8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25342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FCE87DC" w14:textId="6B8F400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10574F" w14:paraId="19438DF1" w14:textId="77777777" w:rsidTr="00E4421E">
        <w:trPr>
          <w:trHeight w:val="320"/>
        </w:trPr>
        <w:tc>
          <w:tcPr>
            <w:tcW w:w="328" w:type="dxa"/>
          </w:tcPr>
          <w:p w14:paraId="10F335AF" w14:textId="77777777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73" w:type="dxa"/>
            <w:shd w:val="clear" w:color="auto" w:fill="auto"/>
            <w:noWrap/>
            <w:vAlign w:val="bottom"/>
            <w:hideMark/>
          </w:tcPr>
          <w:p w14:paraId="5D5F2967" w14:textId="3B719872" w:rsidR="0010574F" w:rsidRPr="00263C86" w:rsidRDefault="0010574F" w:rsidP="0010574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6C4426A" w14:textId="01877F49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79020</w:t>
            </w:r>
          </w:p>
        </w:tc>
        <w:tc>
          <w:tcPr>
            <w:tcW w:w="705" w:type="dxa"/>
            <w:vAlign w:val="bottom"/>
          </w:tcPr>
          <w:p w14:paraId="5234A8DC" w14:textId="77777777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93EDD48" w14:textId="6F46D728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0BBBF970" w14:textId="54A78F4A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73156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55CEED7" w14:textId="6090FFDD" w:rsidR="0010574F" w:rsidRPr="0010574F" w:rsidRDefault="0010574F" w:rsidP="0010574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FA9163D" w14:textId="07987262" w:rsidR="005D7294" w:rsidRDefault="005D7294" w:rsidP="005D7294">
      <w:pPr>
        <w:pStyle w:val="Caption"/>
        <w:rPr>
          <w:rFonts w:cstheme="minorHAnsi"/>
          <w:color w:val="000000"/>
        </w:rPr>
      </w:pPr>
      <w:r w:rsidRPr="00912BAE">
        <w:t xml:space="preserve">Table </w:t>
      </w:r>
      <w:r w:rsidRPr="00912BAE">
        <w:fldChar w:fldCharType="begin"/>
      </w:r>
      <w:r w:rsidRPr="00912BAE">
        <w:instrText xml:space="preserve"> SEQ Table \* ARABIC </w:instrText>
      </w:r>
      <w:r w:rsidRPr="00912BAE">
        <w:fldChar w:fldCharType="separate"/>
      </w:r>
      <w:r w:rsidR="00DE422A">
        <w:rPr>
          <w:noProof/>
        </w:rPr>
        <w:t>28</w:t>
      </w:r>
      <w:r w:rsidRPr="00912BAE">
        <w:fldChar w:fldCharType="end"/>
      </w:r>
      <w:r w:rsidRPr="00912BAE">
        <w:t>: h5stat statistics for random 10000 VL vectors (random data) with the lengths between 1 and 10 stored in HDF5 files with and without compression</w:t>
      </w:r>
      <w:r>
        <w:t>; offset and length are stored as 4 bytes integers.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2768"/>
        <w:gridCol w:w="1426"/>
        <w:gridCol w:w="706"/>
        <w:gridCol w:w="1116"/>
        <w:gridCol w:w="1300"/>
        <w:gridCol w:w="2272"/>
      </w:tblGrid>
      <w:tr w:rsidR="005D7294" w14:paraId="05C87912" w14:textId="77777777" w:rsidTr="007A1126">
        <w:trPr>
          <w:trHeight w:val="320"/>
        </w:trPr>
        <w:tc>
          <w:tcPr>
            <w:tcW w:w="0" w:type="auto"/>
          </w:tcPr>
          <w:p w14:paraId="24C70B23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303038D" w14:textId="77777777" w:rsidR="005D7294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File name </w:t>
            </w:r>
          </w:p>
          <w:p w14:paraId="25ABF6CA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09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6" w:type="dxa"/>
            <w:shd w:val="clear" w:color="auto" w:fill="auto"/>
            <w:noWrap/>
          </w:tcPr>
          <w:p w14:paraId="51277090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706" w:type="dxa"/>
          </w:tcPr>
          <w:p w14:paraId="7116123C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116" w:type="dxa"/>
            <w:shd w:val="clear" w:color="auto" w:fill="auto"/>
            <w:noWrap/>
          </w:tcPr>
          <w:p w14:paraId="76C68466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38D23FF5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</w:tcPr>
          <w:p w14:paraId="74EC5A11" w14:textId="77777777" w:rsidR="005D7294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Raw data </w:t>
            </w:r>
          </w:p>
          <w:p w14:paraId="2A4823A1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272" w:type="dxa"/>
            <w:shd w:val="clear" w:color="auto" w:fill="auto"/>
            <w:noWrap/>
          </w:tcPr>
          <w:p w14:paraId="2C8BAF15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10574F" w14:paraId="7D77D480" w14:textId="77777777" w:rsidTr="0011421C">
        <w:trPr>
          <w:trHeight w:val="320"/>
        </w:trPr>
        <w:tc>
          <w:tcPr>
            <w:tcW w:w="0" w:type="auto"/>
          </w:tcPr>
          <w:p w14:paraId="76D9631B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BEC29" w14:textId="2BEF1398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205FA335" w14:textId="20916CF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884392</w:t>
            </w:r>
          </w:p>
        </w:tc>
        <w:tc>
          <w:tcPr>
            <w:tcW w:w="706" w:type="dxa"/>
            <w:vAlign w:val="bottom"/>
          </w:tcPr>
          <w:p w14:paraId="1004F895" w14:textId="78B27E6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9C114D1" w14:textId="15CDC8C0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8619A" w14:textId="67A399B8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46D53C51" w14:textId="499C4D5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2BAAA0C6" w14:textId="77777777" w:rsidTr="0011421C">
        <w:trPr>
          <w:trHeight w:val="320"/>
        </w:trPr>
        <w:tc>
          <w:tcPr>
            <w:tcW w:w="0" w:type="auto"/>
          </w:tcPr>
          <w:p w14:paraId="792033F9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6D2DD" w14:textId="74C0A3CA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6084486B" w14:textId="783D263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589143</w:t>
            </w:r>
          </w:p>
        </w:tc>
        <w:tc>
          <w:tcPr>
            <w:tcW w:w="706" w:type="dxa"/>
            <w:vAlign w:val="bottom"/>
          </w:tcPr>
          <w:p w14:paraId="4DDB0C6F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778D6D0" w14:textId="5AEB64A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D5D742" w14:textId="3F493BA8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583279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23AFD5D2" w14:textId="64B40961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0574F" w14:paraId="601A57B5" w14:textId="77777777" w:rsidTr="0011421C">
        <w:trPr>
          <w:trHeight w:val="320"/>
        </w:trPr>
        <w:tc>
          <w:tcPr>
            <w:tcW w:w="0" w:type="auto"/>
          </w:tcPr>
          <w:p w14:paraId="4BE68A58" w14:textId="77777777" w:rsidR="0010574F" w:rsidRPr="00263C86" w:rsidRDefault="0010574F" w:rsidP="0010574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63792" w14:textId="77777777" w:rsidR="0010574F" w:rsidRPr="00263C86" w:rsidRDefault="0010574F" w:rsidP="0010574F">
            <w:pPr>
              <w:rPr>
                <w:sz w:val="22"/>
                <w:szCs w:val="22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149EC192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vAlign w:val="bottom"/>
          </w:tcPr>
          <w:p w14:paraId="2974B63D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D7FFE79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270A1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1FB78FF4" w14:textId="77777777" w:rsidR="0010574F" w:rsidRPr="0010574F" w:rsidRDefault="0010574F" w:rsidP="0010574F">
            <w:pPr>
              <w:jc w:val="center"/>
              <w:rPr>
                <w:sz w:val="22"/>
                <w:szCs w:val="22"/>
              </w:rPr>
            </w:pPr>
          </w:p>
        </w:tc>
      </w:tr>
      <w:tr w:rsidR="0010574F" w14:paraId="2E513859" w14:textId="77777777" w:rsidTr="0011421C">
        <w:trPr>
          <w:trHeight w:val="320"/>
        </w:trPr>
        <w:tc>
          <w:tcPr>
            <w:tcW w:w="0" w:type="auto"/>
          </w:tcPr>
          <w:p w14:paraId="6DA3B350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2E7DE" w14:textId="1DBF359E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22260764" w14:textId="386CD0A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759872</w:t>
            </w:r>
          </w:p>
        </w:tc>
        <w:tc>
          <w:tcPr>
            <w:tcW w:w="706" w:type="dxa"/>
            <w:vAlign w:val="bottom"/>
          </w:tcPr>
          <w:p w14:paraId="27F655B4" w14:textId="764830F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042B415" w14:textId="6186F99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034D5E" w14:textId="54C5C804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35480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3BBBCA6B" w14:textId="3A243C3D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10574F" w14:paraId="6127459C" w14:textId="77777777" w:rsidTr="0011421C">
        <w:trPr>
          <w:trHeight w:val="320"/>
        </w:trPr>
        <w:tc>
          <w:tcPr>
            <w:tcW w:w="0" w:type="auto"/>
          </w:tcPr>
          <w:p w14:paraId="7CEB8120" w14:textId="77777777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59DCF" w14:textId="68D8C951" w:rsidR="0010574F" w:rsidRPr="00263C86" w:rsidRDefault="0010574F" w:rsidP="001057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_struct_comp.h5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454411B3" w14:textId="5E246EB3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485597</w:t>
            </w:r>
          </w:p>
        </w:tc>
        <w:tc>
          <w:tcPr>
            <w:tcW w:w="706" w:type="dxa"/>
            <w:vAlign w:val="bottom"/>
          </w:tcPr>
          <w:p w14:paraId="5F67D179" w14:textId="77777777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CDBF9CE" w14:textId="4076B339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B2E6D" w14:textId="6A0D578E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479733</w:t>
            </w:r>
          </w:p>
        </w:tc>
        <w:tc>
          <w:tcPr>
            <w:tcW w:w="2272" w:type="dxa"/>
            <w:shd w:val="clear" w:color="auto" w:fill="auto"/>
            <w:noWrap/>
            <w:vAlign w:val="bottom"/>
            <w:hideMark/>
          </w:tcPr>
          <w:p w14:paraId="5E00D63A" w14:textId="13BD927B" w:rsidR="0010574F" w:rsidRPr="0010574F" w:rsidRDefault="0010574F" w:rsidP="001057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057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AA66A02" w14:textId="4A372F17" w:rsidR="005D7294" w:rsidRPr="005D7294" w:rsidRDefault="005D7294" w:rsidP="005D7294">
      <w:pPr>
        <w:pStyle w:val="Caption"/>
        <w:rPr>
          <w:rFonts w:cstheme="minorHAnsi"/>
          <w:color w:val="000000"/>
        </w:rPr>
      </w:pPr>
      <w:r w:rsidRPr="00912BAE">
        <w:t xml:space="preserve">Table </w:t>
      </w:r>
      <w:r w:rsidRPr="00912BAE">
        <w:fldChar w:fldCharType="begin"/>
      </w:r>
      <w:r w:rsidRPr="00912BAE">
        <w:instrText xml:space="preserve"> SEQ Table \* ARABIC </w:instrText>
      </w:r>
      <w:r w:rsidRPr="00912BAE">
        <w:fldChar w:fldCharType="separate"/>
      </w:r>
      <w:r w:rsidR="00DE422A">
        <w:rPr>
          <w:noProof/>
        </w:rPr>
        <w:t>29</w:t>
      </w:r>
      <w:r w:rsidRPr="00912BAE">
        <w:fldChar w:fldCharType="end"/>
      </w:r>
      <w:r w:rsidRPr="00912BAE">
        <w:t>: h5stat statistics for random 10000 VL vectors (random data) with the lengths between 1 and 100 stored in HDF5 files with and without compression</w:t>
      </w:r>
      <w:r>
        <w:t>; offset and length are stored as 4 bytes integers.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"/>
        <w:gridCol w:w="2902"/>
        <w:gridCol w:w="1404"/>
        <w:gridCol w:w="810"/>
        <w:gridCol w:w="1116"/>
        <w:gridCol w:w="1080"/>
        <w:gridCol w:w="2340"/>
      </w:tblGrid>
      <w:tr w:rsidR="005D7294" w:rsidRPr="00263C86" w14:paraId="12C568B1" w14:textId="77777777" w:rsidTr="007A1126">
        <w:trPr>
          <w:trHeight w:val="320"/>
        </w:trPr>
        <w:tc>
          <w:tcPr>
            <w:tcW w:w="0" w:type="auto"/>
          </w:tcPr>
          <w:p w14:paraId="1D3D9DA1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noWrap/>
          </w:tcPr>
          <w:p w14:paraId="5FD4E73A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File name</w:t>
            </w:r>
          </w:p>
          <w:p w14:paraId="05B78FB0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M=10</w:t>
            </w:r>
          </w:p>
        </w:tc>
        <w:tc>
          <w:tcPr>
            <w:tcW w:w="1404" w:type="dxa"/>
            <w:shd w:val="clear" w:color="auto" w:fill="auto"/>
            <w:noWrap/>
          </w:tcPr>
          <w:p w14:paraId="6E1010D3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File size </w:t>
            </w:r>
          </w:p>
        </w:tc>
        <w:tc>
          <w:tcPr>
            <w:tcW w:w="810" w:type="dxa"/>
            <w:shd w:val="clear" w:color="auto" w:fill="auto"/>
            <w:noWrap/>
          </w:tcPr>
          <w:p w14:paraId="79627033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116" w:type="dxa"/>
            <w:shd w:val="clear" w:color="auto" w:fill="auto"/>
            <w:noWrap/>
          </w:tcPr>
          <w:p w14:paraId="507756FA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0D5097CE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1080" w:type="dxa"/>
            <w:shd w:val="clear" w:color="auto" w:fill="auto"/>
            <w:noWrap/>
          </w:tcPr>
          <w:p w14:paraId="67DC6B49" w14:textId="77777777" w:rsidR="005D7294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Raw data </w:t>
            </w:r>
          </w:p>
          <w:p w14:paraId="0E0CCB3B" w14:textId="77777777" w:rsidR="005D7294" w:rsidRPr="00263C86" w:rsidRDefault="005D7294" w:rsidP="007A112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340" w:type="dxa"/>
            <w:shd w:val="clear" w:color="auto" w:fill="auto"/>
            <w:noWrap/>
          </w:tcPr>
          <w:p w14:paraId="1BDD45A4" w14:textId="77777777" w:rsidR="005D7294" w:rsidRPr="00AD09E8" w:rsidRDefault="005D7294" w:rsidP="007A112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Unaccountable space </w:t>
            </w:r>
          </w:p>
        </w:tc>
      </w:tr>
      <w:tr w:rsidR="00057B92" w:rsidRPr="00263C86" w14:paraId="1F72F671" w14:textId="77777777" w:rsidTr="007A1126">
        <w:trPr>
          <w:trHeight w:val="320"/>
        </w:trPr>
        <w:tc>
          <w:tcPr>
            <w:tcW w:w="0" w:type="auto"/>
          </w:tcPr>
          <w:p w14:paraId="3A4E060C" w14:textId="77777777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5E4AD997" w14:textId="04D96BC5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788A70E2" w14:textId="11687F66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425640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19980B" w14:textId="2CE73D10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AEAC745" w14:textId="2E6B2E4F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EB83D8" w14:textId="7FFAE8F6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52DF73F" w14:textId="31BB41CA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057B92" w:rsidRPr="00263C86" w14:paraId="5BD92FA4" w14:textId="77777777" w:rsidTr="007A1126">
        <w:trPr>
          <w:trHeight w:val="320"/>
        </w:trPr>
        <w:tc>
          <w:tcPr>
            <w:tcW w:w="0" w:type="auto"/>
          </w:tcPr>
          <w:p w14:paraId="18651CA1" w14:textId="77777777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7A07FC37" w14:textId="7880898B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F63BEDF" w14:textId="2AE3C24D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140830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9E3246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FFB8949" w14:textId="22710A1E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CE97E6" w14:textId="741FAA94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134966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3A63F5A" w14:textId="0F7F3774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57B92" w:rsidRPr="00263C86" w14:paraId="053A5E7A" w14:textId="77777777" w:rsidTr="007A1126">
        <w:trPr>
          <w:trHeight w:val="320"/>
        </w:trPr>
        <w:tc>
          <w:tcPr>
            <w:tcW w:w="0" w:type="auto"/>
          </w:tcPr>
          <w:p w14:paraId="36059F83" w14:textId="77777777" w:rsidR="00057B92" w:rsidRPr="00263C86" w:rsidRDefault="00057B92" w:rsidP="00057B9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10C544E0" w14:textId="77777777" w:rsidR="00057B92" w:rsidRPr="00263C86" w:rsidRDefault="00057B92" w:rsidP="00057B9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7AF00882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8359D6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B1A5542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45C21B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B346CAF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57B92" w:rsidRPr="00263C86" w14:paraId="1CBC81AE" w14:textId="77777777" w:rsidTr="007A1126">
        <w:trPr>
          <w:trHeight w:val="320"/>
        </w:trPr>
        <w:tc>
          <w:tcPr>
            <w:tcW w:w="0" w:type="auto"/>
          </w:tcPr>
          <w:p w14:paraId="2B472D30" w14:textId="77777777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649D4D1F" w14:textId="0F8FAC96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01A4916E" w14:textId="0B1D958A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290961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16BE368" w14:textId="28F6548D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2FFDA55" w14:textId="2E9D4DF5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67D424" w14:textId="046D863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25321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64268D4" w14:textId="5E63520D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262144</w:t>
            </w:r>
          </w:p>
        </w:tc>
      </w:tr>
      <w:tr w:rsidR="00057B92" w:rsidRPr="00263C86" w14:paraId="505C97C7" w14:textId="77777777" w:rsidTr="007A1126">
        <w:trPr>
          <w:trHeight w:val="320"/>
        </w:trPr>
        <w:tc>
          <w:tcPr>
            <w:tcW w:w="0" w:type="auto"/>
          </w:tcPr>
          <w:p w14:paraId="06C7C2F0" w14:textId="77777777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2" w:type="dxa"/>
            <w:shd w:val="clear" w:color="auto" w:fill="auto"/>
            <w:noWrap/>
            <w:vAlign w:val="bottom"/>
            <w:hideMark/>
          </w:tcPr>
          <w:p w14:paraId="388E12AE" w14:textId="6C25548D" w:rsidR="00057B92" w:rsidRPr="00263C86" w:rsidRDefault="00057B92" w:rsidP="00057B9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3C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D6F7E78" w14:textId="439FB253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37106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539297" w14:textId="77777777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62B9242" w14:textId="7F83FA45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96BAEE" w14:textId="7FE07476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31242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18E04D7" w14:textId="2CB7C395" w:rsidR="00057B92" w:rsidRPr="00057B92" w:rsidRDefault="00057B92" w:rsidP="00057B9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0B3787CF" w14:textId="4FE4DD2E" w:rsidR="005D7294" w:rsidRPr="00912BAE" w:rsidRDefault="005D7294" w:rsidP="005D7294">
      <w:pPr>
        <w:pStyle w:val="Caption"/>
        <w:rPr>
          <w:rFonts w:cstheme="minorHAnsi"/>
          <w:color w:val="000000"/>
        </w:rPr>
      </w:pPr>
      <w:r w:rsidRPr="00912BAE">
        <w:t xml:space="preserve">Table </w:t>
      </w:r>
      <w:r w:rsidRPr="00912BAE">
        <w:fldChar w:fldCharType="begin"/>
      </w:r>
      <w:r w:rsidRPr="00912BAE">
        <w:instrText xml:space="preserve"> SEQ Table \* ARABIC </w:instrText>
      </w:r>
      <w:r w:rsidRPr="00912BAE">
        <w:fldChar w:fldCharType="separate"/>
      </w:r>
      <w:r w:rsidR="00DE422A">
        <w:rPr>
          <w:noProof/>
        </w:rPr>
        <w:t>30</w:t>
      </w:r>
      <w:r w:rsidRPr="00912BAE">
        <w:fldChar w:fldCharType="end"/>
      </w:r>
      <w:r w:rsidRPr="00912BAE">
        <w:t>: h5stat statistics for random 10000 VL vectors (compressible data) with the lengths between 1 and 10 stored in HDF5 files with and without compression</w:t>
      </w:r>
      <w:r>
        <w:t>; offset and length are stored as 4 bytes integers.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2286"/>
        <w:gridCol w:w="1695"/>
        <w:gridCol w:w="607"/>
        <w:gridCol w:w="1116"/>
        <w:gridCol w:w="1843"/>
        <w:gridCol w:w="1593"/>
      </w:tblGrid>
      <w:tr w:rsidR="005D7294" w14:paraId="237C8461" w14:textId="77777777" w:rsidTr="007A1126">
        <w:trPr>
          <w:trHeight w:val="320"/>
        </w:trPr>
        <w:tc>
          <w:tcPr>
            <w:tcW w:w="0" w:type="auto"/>
          </w:tcPr>
          <w:p w14:paraId="6C61D3DB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0097997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  <w:p w14:paraId="068A4118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M=100</w:t>
            </w:r>
          </w:p>
        </w:tc>
        <w:tc>
          <w:tcPr>
            <w:tcW w:w="0" w:type="auto"/>
            <w:shd w:val="clear" w:color="auto" w:fill="auto"/>
            <w:noWrap/>
          </w:tcPr>
          <w:p w14:paraId="00EFE1C8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size in bytes</w:t>
            </w:r>
          </w:p>
        </w:tc>
        <w:tc>
          <w:tcPr>
            <w:tcW w:w="0" w:type="auto"/>
            <w:shd w:val="clear" w:color="auto" w:fill="auto"/>
            <w:noWrap/>
          </w:tcPr>
          <w:p w14:paraId="0DB56F4C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auto"/>
            <w:shd w:val="clear" w:color="auto" w:fill="auto"/>
            <w:noWrap/>
          </w:tcPr>
          <w:p w14:paraId="047B7C64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Metadata</w:t>
            </w:r>
          </w:p>
          <w:p w14:paraId="105FC395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 bytes</w:t>
            </w:r>
          </w:p>
        </w:tc>
        <w:tc>
          <w:tcPr>
            <w:tcW w:w="0" w:type="auto"/>
            <w:shd w:val="clear" w:color="auto" w:fill="auto"/>
            <w:noWrap/>
          </w:tcPr>
          <w:p w14:paraId="44DEDA17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Raw data in bytes</w:t>
            </w:r>
          </w:p>
        </w:tc>
        <w:tc>
          <w:tcPr>
            <w:tcW w:w="0" w:type="auto"/>
            <w:shd w:val="clear" w:color="auto" w:fill="auto"/>
            <w:noWrap/>
          </w:tcPr>
          <w:p w14:paraId="346181C6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Unaccountable </w:t>
            </w:r>
          </w:p>
          <w:p w14:paraId="1BBC57AF" w14:textId="77777777" w:rsidR="005D7294" w:rsidRPr="00263C86" w:rsidRDefault="005D7294" w:rsidP="007A112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space in bytes</w:t>
            </w:r>
          </w:p>
        </w:tc>
      </w:tr>
      <w:tr w:rsidR="00057B92" w14:paraId="07E45083" w14:textId="77777777" w:rsidTr="007A1126">
        <w:trPr>
          <w:trHeight w:val="320"/>
        </w:trPr>
        <w:tc>
          <w:tcPr>
            <w:tcW w:w="0" w:type="auto"/>
          </w:tcPr>
          <w:p w14:paraId="7AEF52BA" w14:textId="77777777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5B370" w14:textId="0B9E8B58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1B1EA" w14:textId="009D69C2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884392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3633B" w14:textId="339C0B00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2A6A1" w14:textId="45302799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F19F2" w14:textId="3E3A56AD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3403D" w14:textId="4F90D542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057B92" w14:paraId="08877A7E" w14:textId="77777777" w:rsidTr="007A1126">
        <w:trPr>
          <w:trHeight w:val="320"/>
        </w:trPr>
        <w:tc>
          <w:tcPr>
            <w:tcW w:w="0" w:type="auto"/>
          </w:tcPr>
          <w:p w14:paraId="5CF157BA" w14:textId="77777777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F65DE" w14:textId="6F3E8C42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3D3B0" w14:textId="2360EA81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592130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CB8D8" w14:textId="77777777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BE8E5" w14:textId="25080345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827C65" w14:textId="18B72096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B1B69" w14:textId="2923BF5F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57B92" w14:paraId="782786E2" w14:textId="77777777" w:rsidTr="007A1126">
        <w:trPr>
          <w:trHeight w:val="320"/>
        </w:trPr>
        <w:tc>
          <w:tcPr>
            <w:tcW w:w="0" w:type="auto"/>
          </w:tcPr>
          <w:p w14:paraId="5072E41A" w14:textId="77777777" w:rsidR="00057B92" w:rsidRPr="00263C86" w:rsidRDefault="00057B92" w:rsidP="00057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A5995A" w14:textId="77777777" w:rsidR="00057B92" w:rsidRPr="00263C86" w:rsidRDefault="00057B92" w:rsidP="00057B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8FEB8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09756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A8472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8112F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81702" w14:textId="77777777" w:rsidR="00057B92" w:rsidRPr="00057B92" w:rsidRDefault="00057B92" w:rsidP="00057B92">
            <w:pPr>
              <w:jc w:val="center"/>
              <w:rPr>
                <w:sz w:val="22"/>
                <w:szCs w:val="22"/>
              </w:rPr>
            </w:pPr>
          </w:p>
        </w:tc>
      </w:tr>
      <w:tr w:rsidR="00057B92" w14:paraId="2B77146B" w14:textId="77777777" w:rsidTr="007A1126">
        <w:trPr>
          <w:trHeight w:val="320"/>
        </w:trPr>
        <w:tc>
          <w:tcPr>
            <w:tcW w:w="0" w:type="auto"/>
          </w:tcPr>
          <w:p w14:paraId="1F6E802B" w14:textId="77777777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7B308" w14:textId="765ABA3D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vltype_comp.h5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C29B4" w14:textId="2A1E50D2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759836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38922A" w14:textId="2C605546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12.8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C42CE" w14:textId="4628370E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BA1BF" w14:textId="7753A7C8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35444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8C5C0" w14:textId="67A6F440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720896</w:t>
            </w:r>
          </w:p>
        </w:tc>
      </w:tr>
      <w:tr w:rsidR="00057B92" w14:paraId="3E21A40F" w14:textId="77777777" w:rsidTr="007A1126">
        <w:trPr>
          <w:trHeight w:val="320"/>
        </w:trPr>
        <w:tc>
          <w:tcPr>
            <w:tcW w:w="0" w:type="auto"/>
          </w:tcPr>
          <w:p w14:paraId="12571328" w14:textId="77777777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6B30C" w14:textId="27C89E62" w:rsidR="00057B92" w:rsidRPr="00263C86" w:rsidRDefault="00057B92" w:rsidP="00057B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3C86">
              <w:rPr>
                <w:rFonts w:ascii="Calibri" w:hAnsi="Calibri" w:cs="Calibri"/>
                <w:color w:val="000000"/>
                <w:sz w:val="22"/>
                <w:szCs w:val="22"/>
              </w:rPr>
              <w:t>vltype_struct_comp.h5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8F9676" w14:textId="7C24CC40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59550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BE672" w14:textId="77777777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4A719" w14:textId="23432611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B6019" w14:textId="51BC1B39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53686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255C7" w14:textId="53EE8A89" w:rsidR="00057B92" w:rsidRPr="00057B92" w:rsidRDefault="00057B92" w:rsidP="00057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7B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2B9FBB74" w14:textId="3A3DE5DB" w:rsidR="005D7294" w:rsidRPr="005D7294" w:rsidRDefault="005D7294" w:rsidP="005D7294">
      <w:pPr>
        <w:pStyle w:val="Caption"/>
        <w:rPr>
          <w:rFonts w:cstheme="minorHAnsi"/>
          <w:color w:val="000000"/>
        </w:rPr>
      </w:pPr>
      <w:r w:rsidRPr="00912BAE">
        <w:t xml:space="preserve">Table </w:t>
      </w:r>
      <w:r w:rsidRPr="00912BAE">
        <w:fldChar w:fldCharType="begin"/>
      </w:r>
      <w:r w:rsidRPr="00912BAE">
        <w:instrText xml:space="preserve"> SEQ Table \* ARABIC </w:instrText>
      </w:r>
      <w:r w:rsidRPr="00912BAE">
        <w:fldChar w:fldCharType="separate"/>
      </w:r>
      <w:r w:rsidR="00DE422A">
        <w:rPr>
          <w:noProof/>
        </w:rPr>
        <w:t>31</w:t>
      </w:r>
      <w:r w:rsidRPr="00912BAE">
        <w:fldChar w:fldCharType="end"/>
      </w:r>
      <w:r w:rsidRPr="00912BAE">
        <w:t>: h5stat statistics for random 10000 VL vectors (compressible data) with the lengths between 1 and 100 stored in HDF5 files with and without compression</w:t>
      </w:r>
      <w:r>
        <w:t>; offset and length are stored as 4 bytes integers.</w:t>
      </w:r>
    </w:p>
    <w:p w14:paraId="26E2F2D9" w14:textId="77777777" w:rsidR="005D7294" w:rsidRPr="005D7294" w:rsidRDefault="005D7294" w:rsidP="005D7294"/>
    <w:sectPr w:rsidR="005D7294" w:rsidRPr="005D7294" w:rsidSect="00BB47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0E70" w14:textId="77777777" w:rsidR="00BB47EC" w:rsidRDefault="00BB47EC" w:rsidP="00611674">
      <w:r>
        <w:separator/>
      </w:r>
    </w:p>
  </w:endnote>
  <w:endnote w:type="continuationSeparator" w:id="0">
    <w:p w14:paraId="02AE95EB" w14:textId="77777777" w:rsidR="00BB47EC" w:rsidRDefault="00BB47EC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Liberation Mono">
    <w:altName w:val="Times New Roman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846425"/>
      <w:docPartObj>
        <w:docPartGallery w:val="Page Numbers (Bottom of Page)"/>
        <w:docPartUnique/>
      </w:docPartObj>
    </w:sdtPr>
    <w:sdtContent>
      <w:sdt>
        <w:sdtPr>
          <w:id w:val="1633517802"/>
          <w:docPartObj>
            <w:docPartGallery w:val="Page Numbers (Top of Page)"/>
            <w:docPartUnique/>
          </w:docPartObj>
        </w:sdtPr>
        <w:sdtContent>
          <w:p w14:paraId="6D2E1D9A" w14:textId="5C0C8001" w:rsidR="005F40E1" w:rsidRDefault="005F40E1" w:rsidP="00611674">
            <w:pPr>
              <w:pStyle w:val="HDF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07787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E07787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10681"/>
      <w:docPartObj>
        <w:docPartGallery w:val="Page Numbers (Bottom of Page)"/>
        <w:docPartUnique/>
      </w:docPartObj>
    </w:sdtPr>
    <w:sdtContent>
      <w:sdt>
        <w:sdtPr>
          <w:id w:val="-2050452160"/>
          <w:docPartObj>
            <w:docPartGallery w:val="Page Numbers (Top of Page)"/>
            <w:docPartUnique/>
          </w:docPartObj>
        </w:sdtPr>
        <w:sdtContent>
          <w:p w14:paraId="0C333385" w14:textId="0FC34074" w:rsidR="005F40E1" w:rsidRDefault="005F40E1" w:rsidP="00611674">
            <w:pPr>
              <w:pStyle w:val="HDF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07787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E07787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E57C" w14:textId="77777777" w:rsidR="00BB47EC" w:rsidRDefault="00BB47EC" w:rsidP="00611674">
      <w:r>
        <w:separator/>
      </w:r>
    </w:p>
  </w:footnote>
  <w:footnote w:type="continuationSeparator" w:id="0">
    <w:p w14:paraId="1C1A253A" w14:textId="77777777" w:rsidR="00BB47EC" w:rsidRDefault="00BB47EC" w:rsidP="00611674">
      <w:r>
        <w:continuationSeparator/>
      </w:r>
    </w:p>
  </w:footnote>
  <w:footnote w:id="1">
    <w:p w14:paraId="08A06448" w14:textId="3285D95F" w:rsidR="00933EFE" w:rsidRPr="00847C3F" w:rsidRDefault="00933EFE">
      <w:pPr>
        <w:pStyle w:val="FootnoteText"/>
        <w:rPr>
          <w:sz w:val="18"/>
          <w:szCs w:val="18"/>
        </w:rPr>
      </w:pPr>
      <w:r w:rsidRPr="00847C3F">
        <w:rPr>
          <w:rStyle w:val="FootnoteReference"/>
          <w:sz w:val="18"/>
          <w:szCs w:val="18"/>
        </w:rPr>
        <w:footnoteRef/>
      </w:r>
      <w:r w:rsidRPr="00847C3F">
        <w:rPr>
          <w:sz w:val="18"/>
          <w:szCs w:val="18"/>
        </w:rPr>
        <w:t xml:space="preserve"> In a sparse data array only some elements are </w:t>
      </w:r>
      <w:r w:rsidR="003021A2" w:rsidRPr="00847C3F">
        <w:rPr>
          <w:sz w:val="18"/>
          <w:szCs w:val="18"/>
        </w:rPr>
        <w:t>“</w:t>
      </w:r>
      <w:r w:rsidRPr="00847C3F">
        <w:rPr>
          <w:sz w:val="18"/>
          <w:szCs w:val="18"/>
        </w:rPr>
        <w:t>defined</w:t>
      </w:r>
      <w:r w:rsidR="003021A2" w:rsidRPr="00847C3F">
        <w:rPr>
          <w:sz w:val="18"/>
          <w:szCs w:val="18"/>
        </w:rPr>
        <w:t>”, i.e., supplied by a user. It is common to represent non-defined elements with some reserved value, for example, 0, when sparse data is stored in an HDF5 dataset.</w:t>
      </w:r>
      <w:r w:rsidRPr="00847C3F">
        <w:rPr>
          <w:sz w:val="18"/>
          <w:szCs w:val="18"/>
        </w:rPr>
        <w:t xml:space="preserve"> </w:t>
      </w:r>
    </w:p>
  </w:footnote>
  <w:footnote w:id="2">
    <w:p w14:paraId="25A4CBA8" w14:textId="5A46BB30" w:rsidR="00847C3F" w:rsidRPr="00847C3F" w:rsidRDefault="00847C3F">
      <w:pPr>
        <w:pStyle w:val="FootnoteText"/>
        <w:rPr>
          <w:sz w:val="18"/>
          <w:szCs w:val="18"/>
        </w:rPr>
      </w:pPr>
      <w:r w:rsidRPr="00847C3F">
        <w:rPr>
          <w:rStyle w:val="FootnoteReference"/>
          <w:sz w:val="18"/>
          <w:szCs w:val="18"/>
        </w:rPr>
        <w:footnoteRef/>
      </w:r>
      <w:r w:rsidRPr="00847C3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We would like to emphasize that we focused on prototyping storage properties and not on measuring I/O </w:t>
      </w:r>
      <w:r>
        <w:rPr>
          <w:sz w:val="18"/>
          <w:szCs w:val="18"/>
        </w:rPr>
        <w:t>performance.</w:t>
      </w:r>
    </w:p>
  </w:footnote>
  <w:footnote w:id="3">
    <w:p w14:paraId="05E7316E" w14:textId="31B2C927" w:rsidR="0010627D" w:rsidRPr="00847C3F" w:rsidRDefault="0010627D" w:rsidP="00847C3F">
      <w:pPr>
        <w:jc w:val="both"/>
        <w:rPr>
          <w:rFonts w:asciiTheme="minorHAnsi" w:eastAsia="Calibri" w:hAnsiTheme="minorHAnsi" w:cstheme="minorHAnsi"/>
          <w:color w:val="000000"/>
          <w:sz w:val="18"/>
          <w:szCs w:val="18"/>
        </w:rPr>
      </w:pPr>
      <w:r w:rsidRPr="0010627D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10627D">
        <w:rPr>
          <w:rFonts w:asciiTheme="minorHAnsi" w:hAnsiTheme="minorHAnsi" w:cstheme="minorHAnsi"/>
          <w:sz w:val="18"/>
          <w:szCs w:val="18"/>
        </w:rPr>
        <w:t xml:space="preserve"> </w:t>
      </w:r>
      <w:r w:rsidRPr="0010627D">
        <w:rPr>
          <w:rFonts w:asciiTheme="minorHAnsi" w:eastAsia="Calibri" w:hAnsiTheme="minorHAnsi" w:cstheme="minorHAnsi"/>
          <w:color w:val="000000"/>
          <w:sz w:val="18"/>
          <w:szCs w:val="18"/>
        </w:rPr>
        <w:t>Provided results for emulated structured chunk storage are for the sparse data with the fixed-size datatype and for the variable-length data with the fixed-size base datatype. More complex datatypes for sparse and variable-length data were out of scope for this study.</w:t>
      </w:r>
    </w:p>
  </w:footnote>
  <w:footnote w:id="4">
    <w:p w14:paraId="3A8D6C36" w14:textId="48982AF9" w:rsidR="00847C3F" w:rsidRPr="00847C3F" w:rsidRDefault="00847C3F">
      <w:pPr>
        <w:pStyle w:val="FootnoteText"/>
        <w:rPr>
          <w:rFonts w:cstheme="minorHAnsi"/>
          <w:sz w:val="18"/>
          <w:szCs w:val="18"/>
        </w:rPr>
      </w:pPr>
      <w:r w:rsidRPr="00847C3F">
        <w:rPr>
          <w:rStyle w:val="FootnoteReference"/>
          <w:rFonts w:cstheme="minorHAnsi"/>
          <w:sz w:val="18"/>
          <w:szCs w:val="18"/>
        </w:rPr>
        <w:footnoteRef/>
      </w:r>
      <w:r w:rsidRPr="00847C3F">
        <w:rPr>
          <w:rFonts w:cstheme="minorHAnsi"/>
          <w:sz w:val="18"/>
          <w:szCs w:val="18"/>
        </w:rPr>
        <w:t xml:space="preserve"> For simplicity</w:t>
      </w:r>
      <w:r>
        <w:rPr>
          <w:rFonts w:cstheme="minorHAnsi"/>
          <w:sz w:val="18"/>
          <w:szCs w:val="18"/>
        </w:rPr>
        <w:t xml:space="preserve"> of the code</w:t>
      </w:r>
      <w:r w:rsidRPr="00847C3F">
        <w:rPr>
          <w:rFonts w:cstheme="minorHAnsi"/>
          <w:sz w:val="18"/>
          <w:szCs w:val="18"/>
        </w:rPr>
        <w:t xml:space="preserve">, we </w:t>
      </w:r>
      <w:r w:rsidRPr="00847C3F">
        <w:rPr>
          <w:rFonts w:cstheme="minorHAnsi"/>
          <w:color w:val="000000"/>
          <w:sz w:val="18"/>
          <w:szCs w:val="18"/>
        </w:rPr>
        <w:t>restricted the position of the rectangular selection by placing its upper-left corner always in the upper-left quadruple of the chunk.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A75F" w14:textId="0C55B18A" w:rsidR="005F40E1" w:rsidRDefault="00AE4A0E" w:rsidP="00611674">
    <w:pPr>
      <w:pStyle w:val="THGHeader2"/>
    </w:pPr>
    <w:r>
      <w:t>January 16</w:t>
    </w:r>
    <w:r w:rsidR="005F40E1">
      <w:t>, 2023</w:t>
    </w:r>
    <w:r w:rsidR="005F40E1">
      <w:ptab w:relativeTo="margin" w:alignment="center" w:leader="none"/>
    </w:r>
    <w:r w:rsidR="005F40E1">
      <w:ptab w:relativeTo="margin" w:alignment="right" w:leader="none"/>
    </w:r>
    <w:r w:rsidR="005F40E1">
      <w:t>Lifeboat 2023-</w:t>
    </w:r>
    <w:r w:rsidR="00164D76">
      <w:t>12</w:t>
    </w:r>
    <w:r w:rsidR="005F40E1">
      <w:t>-</w:t>
    </w:r>
    <w:proofErr w:type="gramStart"/>
    <w:r w:rsidR="00CA4DDD">
      <w:t>28</w:t>
    </w:r>
    <w:r w:rsidR="005F40E1">
      <w:t>.</w:t>
    </w:r>
    <w:r w:rsidR="00334409">
      <w:t>v</w:t>
    </w:r>
    <w:proofErr w:type="gramEnd"/>
    <w: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25C5" w14:textId="115B1F03" w:rsidR="005F40E1" w:rsidRPr="006D4EA4" w:rsidRDefault="00AE4A0E" w:rsidP="00611674">
    <w:pPr>
      <w:pStyle w:val="THGHeader"/>
    </w:pPr>
    <w:r>
      <w:t>January 16</w:t>
    </w:r>
    <w:r w:rsidR="005F40E1">
      <w:t>, 2023</w:t>
    </w:r>
    <w:r w:rsidR="005F40E1">
      <w:ptab w:relativeTo="margin" w:alignment="center" w:leader="none"/>
    </w:r>
    <w:r w:rsidR="005F40E1">
      <w:ptab w:relativeTo="margin" w:alignment="right" w:leader="none"/>
    </w:r>
    <w:r w:rsidR="005F40E1">
      <w:t>Lifeboat 2023-</w:t>
    </w:r>
    <w:r w:rsidR="00164D76">
      <w:t>12</w:t>
    </w:r>
    <w:r w:rsidR="005F40E1">
      <w:t>-</w:t>
    </w:r>
    <w:proofErr w:type="gramStart"/>
    <w:r w:rsidR="00CA4DDD">
      <w:t>28</w:t>
    </w:r>
    <w:r w:rsidR="005F40E1">
      <w:t>.</w:t>
    </w:r>
    <w:r w:rsidR="00334409">
      <w:t>v</w:t>
    </w:r>
    <w:proofErr w:type="gramEnd"/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 w15:restartNumberingAfterBreak="0">
    <w:nsid w:val="FFFFFF80"/>
    <w:multiLevelType w:val="singleLevel"/>
    <w:tmpl w:val="A11C38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CA6AA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74C3DF2"/>
    <w:lvl w:ilvl="0">
      <w:start w:val="1"/>
      <w:numFmt w:val="decimal"/>
      <w:pStyle w:val="ListNumberReference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</w:abstractNum>
  <w:abstractNum w:abstractNumId="6" w15:restartNumberingAfterBreak="0">
    <w:nsid w:val="1A8E0178"/>
    <w:multiLevelType w:val="multilevel"/>
    <w:tmpl w:val="0E9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917B37"/>
    <w:multiLevelType w:val="hybridMultilevel"/>
    <w:tmpl w:val="778A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F2987"/>
    <w:multiLevelType w:val="hybridMultilevel"/>
    <w:tmpl w:val="F82C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D6C"/>
    <w:multiLevelType w:val="hybridMultilevel"/>
    <w:tmpl w:val="77241960"/>
    <w:lvl w:ilvl="0" w:tplc="BB2C28E4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4A50DE"/>
    <w:multiLevelType w:val="hybridMultilevel"/>
    <w:tmpl w:val="4810D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B51AA"/>
    <w:multiLevelType w:val="multilevel"/>
    <w:tmpl w:val="D4A699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275955"/>
    <w:multiLevelType w:val="multilevel"/>
    <w:tmpl w:val="D01A16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3E157339"/>
    <w:multiLevelType w:val="multilevel"/>
    <w:tmpl w:val="637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6283A"/>
    <w:multiLevelType w:val="hybridMultilevel"/>
    <w:tmpl w:val="C6B46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450EE"/>
    <w:multiLevelType w:val="hybridMultilevel"/>
    <w:tmpl w:val="E86E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E677B"/>
    <w:multiLevelType w:val="hybridMultilevel"/>
    <w:tmpl w:val="6C86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64474"/>
    <w:multiLevelType w:val="multilevel"/>
    <w:tmpl w:val="9C4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56F1B"/>
    <w:multiLevelType w:val="hybridMultilevel"/>
    <w:tmpl w:val="3F62ED36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0" w15:restartNumberingAfterBreak="0">
    <w:nsid w:val="6B1271B2"/>
    <w:multiLevelType w:val="hybridMultilevel"/>
    <w:tmpl w:val="6C86D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153E4"/>
    <w:multiLevelType w:val="multilevel"/>
    <w:tmpl w:val="CCCC2824"/>
    <w:styleLink w:val="CurrentList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C3350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2C1978"/>
    <w:multiLevelType w:val="hybridMultilevel"/>
    <w:tmpl w:val="6CEAE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808E2"/>
    <w:multiLevelType w:val="hybridMultilevel"/>
    <w:tmpl w:val="D8C20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81645">
    <w:abstractNumId w:val="22"/>
  </w:num>
  <w:num w:numId="2" w16cid:durableId="1030644322">
    <w:abstractNumId w:val="2"/>
  </w:num>
  <w:num w:numId="3" w16cid:durableId="2115784923">
    <w:abstractNumId w:val="1"/>
  </w:num>
  <w:num w:numId="4" w16cid:durableId="523370792">
    <w:abstractNumId w:val="0"/>
  </w:num>
  <w:num w:numId="5" w16cid:durableId="1709990804">
    <w:abstractNumId w:val="7"/>
  </w:num>
  <w:num w:numId="6" w16cid:durableId="261911811">
    <w:abstractNumId w:val="5"/>
  </w:num>
  <w:num w:numId="7" w16cid:durableId="1021126765">
    <w:abstractNumId w:val="5"/>
    <w:lvlOverride w:ilvl="0">
      <w:startOverride w:val="1"/>
    </w:lvlOverride>
  </w:num>
  <w:num w:numId="8" w16cid:durableId="1052388677">
    <w:abstractNumId w:val="11"/>
  </w:num>
  <w:num w:numId="9" w16cid:durableId="1519738039">
    <w:abstractNumId w:val="25"/>
  </w:num>
  <w:num w:numId="10" w16cid:durableId="748236610">
    <w:abstractNumId w:val="13"/>
  </w:num>
  <w:num w:numId="11" w16cid:durableId="1547570141">
    <w:abstractNumId w:val="23"/>
  </w:num>
  <w:num w:numId="12" w16cid:durableId="1582449791">
    <w:abstractNumId w:val="21"/>
  </w:num>
  <w:num w:numId="13" w16cid:durableId="83918681">
    <w:abstractNumId w:val="17"/>
  </w:num>
  <w:num w:numId="14" w16cid:durableId="77867743">
    <w:abstractNumId w:val="20"/>
  </w:num>
  <w:num w:numId="15" w16cid:durableId="780732765">
    <w:abstractNumId w:val="12"/>
  </w:num>
  <w:num w:numId="16" w16cid:durableId="215121234">
    <w:abstractNumId w:val="14"/>
  </w:num>
  <w:num w:numId="17" w16cid:durableId="126557792">
    <w:abstractNumId w:val="3"/>
  </w:num>
  <w:num w:numId="18" w16cid:durableId="1804932095">
    <w:abstractNumId w:val="4"/>
  </w:num>
  <w:num w:numId="19" w16cid:durableId="297303726">
    <w:abstractNumId w:val="3"/>
  </w:num>
  <w:num w:numId="20" w16cid:durableId="2145850372">
    <w:abstractNumId w:val="4"/>
  </w:num>
  <w:num w:numId="21" w16cid:durableId="1274746128">
    <w:abstractNumId w:val="3"/>
  </w:num>
  <w:num w:numId="22" w16cid:durableId="1516455917">
    <w:abstractNumId w:val="4"/>
  </w:num>
  <w:num w:numId="23" w16cid:durableId="1786919120">
    <w:abstractNumId w:val="3"/>
  </w:num>
  <w:num w:numId="24" w16cid:durableId="723067478">
    <w:abstractNumId w:val="4"/>
  </w:num>
  <w:num w:numId="25" w16cid:durableId="1296373947">
    <w:abstractNumId w:val="18"/>
  </w:num>
  <w:num w:numId="26" w16cid:durableId="908539227">
    <w:abstractNumId w:val="10"/>
  </w:num>
  <w:num w:numId="27" w16cid:durableId="1725836993">
    <w:abstractNumId w:val="8"/>
  </w:num>
  <w:num w:numId="28" w16cid:durableId="1215580733">
    <w:abstractNumId w:val="9"/>
  </w:num>
  <w:num w:numId="29" w16cid:durableId="207845021">
    <w:abstractNumId w:val="6"/>
  </w:num>
  <w:num w:numId="30" w16cid:durableId="1532304928">
    <w:abstractNumId w:val="19"/>
  </w:num>
  <w:num w:numId="31" w16cid:durableId="2097553164">
    <w:abstractNumId w:val="16"/>
  </w:num>
  <w:num w:numId="32" w16cid:durableId="1462381925">
    <w:abstractNumId w:val="15"/>
  </w:num>
  <w:num w:numId="33" w16cid:durableId="464010003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B8"/>
    <w:rsid w:val="0000014D"/>
    <w:rsid w:val="00001076"/>
    <w:rsid w:val="0000138A"/>
    <w:rsid w:val="00002191"/>
    <w:rsid w:val="00007400"/>
    <w:rsid w:val="00013E7E"/>
    <w:rsid w:val="000149A7"/>
    <w:rsid w:val="0001598D"/>
    <w:rsid w:val="00017411"/>
    <w:rsid w:val="00017EC9"/>
    <w:rsid w:val="00024AF9"/>
    <w:rsid w:val="00026224"/>
    <w:rsid w:val="00027298"/>
    <w:rsid w:val="00032CF4"/>
    <w:rsid w:val="00033497"/>
    <w:rsid w:val="0003373F"/>
    <w:rsid w:val="0003751F"/>
    <w:rsid w:val="000375FA"/>
    <w:rsid w:val="000445E0"/>
    <w:rsid w:val="00047E18"/>
    <w:rsid w:val="00047E60"/>
    <w:rsid w:val="000515D8"/>
    <w:rsid w:val="000526BF"/>
    <w:rsid w:val="00052AFE"/>
    <w:rsid w:val="0005371D"/>
    <w:rsid w:val="0005485B"/>
    <w:rsid w:val="00055F52"/>
    <w:rsid w:val="000564D8"/>
    <w:rsid w:val="00057B92"/>
    <w:rsid w:val="00063A52"/>
    <w:rsid w:val="00063EB4"/>
    <w:rsid w:val="00064638"/>
    <w:rsid w:val="0006556B"/>
    <w:rsid w:val="000658D4"/>
    <w:rsid w:val="00066207"/>
    <w:rsid w:val="00067083"/>
    <w:rsid w:val="00072824"/>
    <w:rsid w:val="00074965"/>
    <w:rsid w:val="00083E61"/>
    <w:rsid w:val="000861BB"/>
    <w:rsid w:val="00086DC9"/>
    <w:rsid w:val="00092E67"/>
    <w:rsid w:val="00093AAC"/>
    <w:rsid w:val="000969F2"/>
    <w:rsid w:val="000978A2"/>
    <w:rsid w:val="000A2894"/>
    <w:rsid w:val="000A71A7"/>
    <w:rsid w:val="000B118D"/>
    <w:rsid w:val="000B1DB2"/>
    <w:rsid w:val="000B1DBE"/>
    <w:rsid w:val="000B4E7E"/>
    <w:rsid w:val="000B51FE"/>
    <w:rsid w:val="000B5F69"/>
    <w:rsid w:val="000B7514"/>
    <w:rsid w:val="000B7D09"/>
    <w:rsid w:val="000C4E5C"/>
    <w:rsid w:val="000C6474"/>
    <w:rsid w:val="000C6584"/>
    <w:rsid w:val="000C7515"/>
    <w:rsid w:val="000D2A5A"/>
    <w:rsid w:val="000D6548"/>
    <w:rsid w:val="000D67A9"/>
    <w:rsid w:val="000E2A81"/>
    <w:rsid w:val="000E3DC2"/>
    <w:rsid w:val="000E45DF"/>
    <w:rsid w:val="000E514B"/>
    <w:rsid w:val="000E6D88"/>
    <w:rsid w:val="000F4A4B"/>
    <w:rsid w:val="000F4D9E"/>
    <w:rsid w:val="000F598E"/>
    <w:rsid w:val="000F7708"/>
    <w:rsid w:val="0010301B"/>
    <w:rsid w:val="00103EB7"/>
    <w:rsid w:val="0010574F"/>
    <w:rsid w:val="0010627D"/>
    <w:rsid w:val="00106B1C"/>
    <w:rsid w:val="001100EC"/>
    <w:rsid w:val="00111C19"/>
    <w:rsid w:val="0011248C"/>
    <w:rsid w:val="001145FF"/>
    <w:rsid w:val="0011647F"/>
    <w:rsid w:val="00121168"/>
    <w:rsid w:val="001215FB"/>
    <w:rsid w:val="001225BD"/>
    <w:rsid w:val="00123800"/>
    <w:rsid w:val="00132640"/>
    <w:rsid w:val="001359B3"/>
    <w:rsid w:val="00140325"/>
    <w:rsid w:val="00142B3B"/>
    <w:rsid w:val="00142E7E"/>
    <w:rsid w:val="001430EA"/>
    <w:rsid w:val="00143596"/>
    <w:rsid w:val="00146EB7"/>
    <w:rsid w:val="001470FB"/>
    <w:rsid w:val="00151A5E"/>
    <w:rsid w:val="0015489B"/>
    <w:rsid w:val="00154C72"/>
    <w:rsid w:val="00160F98"/>
    <w:rsid w:val="00164D76"/>
    <w:rsid w:val="00166C03"/>
    <w:rsid w:val="001712E0"/>
    <w:rsid w:val="0017614B"/>
    <w:rsid w:val="00181F9E"/>
    <w:rsid w:val="001844F2"/>
    <w:rsid w:val="00187EB9"/>
    <w:rsid w:val="0019132C"/>
    <w:rsid w:val="001920F4"/>
    <w:rsid w:val="00192158"/>
    <w:rsid w:val="001922FB"/>
    <w:rsid w:val="001975A5"/>
    <w:rsid w:val="001A4370"/>
    <w:rsid w:val="001B283C"/>
    <w:rsid w:val="001B28B9"/>
    <w:rsid w:val="001B2CD5"/>
    <w:rsid w:val="001B4F38"/>
    <w:rsid w:val="001B5E55"/>
    <w:rsid w:val="001B68BC"/>
    <w:rsid w:val="001B7251"/>
    <w:rsid w:val="001B769B"/>
    <w:rsid w:val="001B7FBE"/>
    <w:rsid w:val="001C0D39"/>
    <w:rsid w:val="001C145C"/>
    <w:rsid w:val="001C18EF"/>
    <w:rsid w:val="001C1A15"/>
    <w:rsid w:val="001C4D8D"/>
    <w:rsid w:val="001C562C"/>
    <w:rsid w:val="001C79A4"/>
    <w:rsid w:val="001D493E"/>
    <w:rsid w:val="001D53BC"/>
    <w:rsid w:val="001E13D4"/>
    <w:rsid w:val="001E2518"/>
    <w:rsid w:val="001E2678"/>
    <w:rsid w:val="001E413C"/>
    <w:rsid w:val="001F1B15"/>
    <w:rsid w:val="001F2B09"/>
    <w:rsid w:val="001F5BD0"/>
    <w:rsid w:val="001F75EC"/>
    <w:rsid w:val="00200239"/>
    <w:rsid w:val="00200D5F"/>
    <w:rsid w:val="00201F87"/>
    <w:rsid w:val="00202353"/>
    <w:rsid w:val="00202B22"/>
    <w:rsid w:val="00215BAA"/>
    <w:rsid w:val="00222D01"/>
    <w:rsid w:val="00224416"/>
    <w:rsid w:val="00226967"/>
    <w:rsid w:val="00226A0D"/>
    <w:rsid w:val="002270A3"/>
    <w:rsid w:val="002328D6"/>
    <w:rsid w:val="00233745"/>
    <w:rsid w:val="00234718"/>
    <w:rsid w:val="00235AE8"/>
    <w:rsid w:val="00250FF6"/>
    <w:rsid w:val="00263C86"/>
    <w:rsid w:val="00264D9A"/>
    <w:rsid w:val="002665A5"/>
    <w:rsid w:val="0027060B"/>
    <w:rsid w:val="00274EBD"/>
    <w:rsid w:val="002756CA"/>
    <w:rsid w:val="00280078"/>
    <w:rsid w:val="00281E49"/>
    <w:rsid w:val="00282F6E"/>
    <w:rsid w:val="00295274"/>
    <w:rsid w:val="00295B89"/>
    <w:rsid w:val="002A5C59"/>
    <w:rsid w:val="002B09E0"/>
    <w:rsid w:val="002B24DB"/>
    <w:rsid w:val="002B2D9A"/>
    <w:rsid w:val="002B6657"/>
    <w:rsid w:val="002B6C40"/>
    <w:rsid w:val="002C055B"/>
    <w:rsid w:val="002C06BE"/>
    <w:rsid w:val="002C6416"/>
    <w:rsid w:val="002C7304"/>
    <w:rsid w:val="002D174F"/>
    <w:rsid w:val="002D3560"/>
    <w:rsid w:val="002D452A"/>
    <w:rsid w:val="002D45AC"/>
    <w:rsid w:val="002D4CB7"/>
    <w:rsid w:val="002D7C38"/>
    <w:rsid w:val="002E0C7E"/>
    <w:rsid w:val="002E1424"/>
    <w:rsid w:val="002E4D33"/>
    <w:rsid w:val="002E5C66"/>
    <w:rsid w:val="002E6597"/>
    <w:rsid w:val="002F1429"/>
    <w:rsid w:val="002F5262"/>
    <w:rsid w:val="003021A2"/>
    <w:rsid w:val="00303E9E"/>
    <w:rsid w:val="00304BDD"/>
    <w:rsid w:val="003060C7"/>
    <w:rsid w:val="00310B67"/>
    <w:rsid w:val="00312477"/>
    <w:rsid w:val="0031453D"/>
    <w:rsid w:val="00315E6B"/>
    <w:rsid w:val="00321C0B"/>
    <w:rsid w:val="0032403B"/>
    <w:rsid w:val="0032429F"/>
    <w:rsid w:val="003255A1"/>
    <w:rsid w:val="0032693C"/>
    <w:rsid w:val="00327160"/>
    <w:rsid w:val="00333986"/>
    <w:rsid w:val="00334409"/>
    <w:rsid w:val="00340416"/>
    <w:rsid w:val="00340EDE"/>
    <w:rsid w:val="0034596E"/>
    <w:rsid w:val="00346429"/>
    <w:rsid w:val="0035017D"/>
    <w:rsid w:val="00351AE8"/>
    <w:rsid w:val="00351EB1"/>
    <w:rsid w:val="00354A90"/>
    <w:rsid w:val="00373804"/>
    <w:rsid w:val="003779F7"/>
    <w:rsid w:val="0038252F"/>
    <w:rsid w:val="00382617"/>
    <w:rsid w:val="0038481C"/>
    <w:rsid w:val="003857F0"/>
    <w:rsid w:val="00386930"/>
    <w:rsid w:val="00386B2E"/>
    <w:rsid w:val="003904AF"/>
    <w:rsid w:val="0039080C"/>
    <w:rsid w:val="00391F57"/>
    <w:rsid w:val="003948FF"/>
    <w:rsid w:val="00395FD1"/>
    <w:rsid w:val="00396BB1"/>
    <w:rsid w:val="00397B00"/>
    <w:rsid w:val="003A018A"/>
    <w:rsid w:val="003A10AA"/>
    <w:rsid w:val="003A35A3"/>
    <w:rsid w:val="003A5730"/>
    <w:rsid w:val="003A73F0"/>
    <w:rsid w:val="003B17EF"/>
    <w:rsid w:val="003B5F98"/>
    <w:rsid w:val="003B7936"/>
    <w:rsid w:val="003C0834"/>
    <w:rsid w:val="003C1627"/>
    <w:rsid w:val="003C1CCC"/>
    <w:rsid w:val="003C211F"/>
    <w:rsid w:val="003C2D3A"/>
    <w:rsid w:val="003C666C"/>
    <w:rsid w:val="003D0D76"/>
    <w:rsid w:val="003D3809"/>
    <w:rsid w:val="003D4AD7"/>
    <w:rsid w:val="003E1974"/>
    <w:rsid w:val="003E359B"/>
    <w:rsid w:val="003E4FA6"/>
    <w:rsid w:val="003E5BAF"/>
    <w:rsid w:val="003E6027"/>
    <w:rsid w:val="003E61B3"/>
    <w:rsid w:val="003E657E"/>
    <w:rsid w:val="003E6EF1"/>
    <w:rsid w:val="003F1B72"/>
    <w:rsid w:val="003F22B8"/>
    <w:rsid w:val="003F5749"/>
    <w:rsid w:val="003F588B"/>
    <w:rsid w:val="003F5920"/>
    <w:rsid w:val="003F5CEA"/>
    <w:rsid w:val="00403840"/>
    <w:rsid w:val="00404CC6"/>
    <w:rsid w:val="004051E5"/>
    <w:rsid w:val="00406E62"/>
    <w:rsid w:val="00407A51"/>
    <w:rsid w:val="004104AC"/>
    <w:rsid w:val="00411679"/>
    <w:rsid w:val="00411C56"/>
    <w:rsid w:val="00411C97"/>
    <w:rsid w:val="004128E1"/>
    <w:rsid w:val="00414BF0"/>
    <w:rsid w:val="00417943"/>
    <w:rsid w:val="0041794E"/>
    <w:rsid w:val="00422AA4"/>
    <w:rsid w:val="00425CF9"/>
    <w:rsid w:val="00434208"/>
    <w:rsid w:val="00442FF8"/>
    <w:rsid w:val="004447C1"/>
    <w:rsid w:val="00452827"/>
    <w:rsid w:val="00454DDD"/>
    <w:rsid w:val="00456827"/>
    <w:rsid w:val="00457BAD"/>
    <w:rsid w:val="00463A53"/>
    <w:rsid w:val="00470904"/>
    <w:rsid w:val="00470FCC"/>
    <w:rsid w:val="00471213"/>
    <w:rsid w:val="00475C2B"/>
    <w:rsid w:val="00476B49"/>
    <w:rsid w:val="00482CD3"/>
    <w:rsid w:val="004847A6"/>
    <w:rsid w:val="00485088"/>
    <w:rsid w:val="004852A0"/>
    <w:rsid w:val="004873C3"/>
    <w:rsid w:val="0048775E"/>
    <w:rsid w:val="00490570"/>
    <w:rsid w:val="00491A9B"/>
    <w:rsid w:val="00494171"/>
    <w:rsid w:val="0049571B"/>
    <w:rsid w:val="004A177D"/>
    <w:rsid w:val="004A6197"/>
    <w:rsid w:val="004B0752"/>
    <w:rsid w:val="004B20DB"/>
    <w:rsid w:val="004B5AA7"/>
    <w:rsid w:val="004C058C"/>
    <w:rsid w:val="004C12DC"/>
    <w:rsid w:val="004C5D82"/>
    <w:rsid w:val="004D22EB"/>
    <w:rsid w:val="004D300B"/>
    <w:rsid w:val="004D4CA4"/>
    <w:rsid w:val="004D6FE9"/>
    <w:rsid w:val="004D7035"/>
    <w:rsid w:val="004E0C20"/>
    <w:rsid w:val="004E6F43"/>
    <w:rsid w:val="004F45C2"/>
    <w:rsid w:val="004F4BE5"/>
    <w:rsid w:val="004F5EB2"/>
    <w:rsid w:val="004F7805"/>
    <w:rsid w:val="005037D2"/>
    <w:rsid w:val="005048B3"/>
    <w:rsid w:val="00504BA3"/>
    <w:rsid w:val="00505616"/>
    <w:rsid w:val="00505A51"/>
    <w:rsid w:val="00513B9F"/>
    <w:rsid w:val="00514EA5"/>
    <w:rsid w:val="00515AB3"/>
    <w:rsid w:val="00520EBB"/>
    <w:rsid w:val="0052155A"/>
    <w:rsid w:val="00522C98"/>
    <w:rsid w:val="00526B38"/>
    <w:rsid w:val="00527CD9"/>
    <w:rsid w:val="00530404"/>
    <w:rsid w:val="0053124D"/>
    <w:rsid w:val="0053560A"/>
    <w:rsid w:val="00537B86"/>
    <w:rsid w:val="005426F5"/>
    <w:rsid w:val="00546112"/>
    <w:rsid w:val="00554488"/>
    <w:rsid w:val="005567C9"/>
    <w:rsid w:val="0056164F"/>
    <w:rsid w:val="00561F28"/>
    <w:rsid w:val="005621B7"/>
    <w:rsid w:val="00562295"/>
    <w:rsid w:val="00562C9F"/>
    <w:rsid w:val="005704CD"/>
    <w:rsid w:val="00572B7A"/>
    <w:rsid w:val="00572FA3"/>
    <w:rsid w:val="00573BA1"/>
    <w:rsid w:val="00574457"/>
    <w:rsid w:val="00577365"/>
    <w:rsid w:val="00582129"/>
    <w:rsid w:val="00583C1F"/>
    <w:rsid w:val="0058686F"/>
    <w:rsid w:val="005933D0"/>
    <w:rsid w:val="00593E49"/>
    <w:rsid w:val="00594980"/>
    <w:rsid w:val="005A66B4"/>
    <w:rsid w:val="005A7098"/>
    <w:rsid w:val="005A7A27"/>
    <w:rsid w:val="005B0C72"/>
    <w:rsid w:val="005B21AD"/>
    <w:rsid w:val="005D0606"/>
    <w:rsid w:val="005D1632"/>
    <w:rsid w:val="005D7294"/>
    <w:rsid w:val="005D7FF1"/>
    <w:rsid w:val="005E1FA3"/>
    <w:rsid w:val="005E4E41"/>
    <w:rsid w:val="005F02ED"/>
    <w:rsid w:val="005F0FCF"/>
    <w:rsid w:val="005F3877"/>
    <w:rsid w:val="005F40E1"/>
    <w:rsid w:val="005F4E2A"/>
    <w:rsid w:val="005F5B11"/>
    <w:rsid w:val="006015E8"/>
    <w:rsid w:val="006022C2"/>
    <w:rsid w:val="0060405E"/>
    <w:rsid w:val="0060466F"/>
    <w:rsid w:val="0060553E"/>
    <w:rsid w:val="00606841"/>
    <w:rsid w:val="0061061F"/>
    <w:rsid w:val="00611674"/>
    <w:rsid w:val="006234B5"/>
    <w:rsid w:val="00623992"/>
    <w:rsid w:val="006243C8"/>
    <w:rsid w:val="0062458D"/>
    <w:rsid w:val="006258EE"/>
    <w:rsid w:val="006260CA"/>
    <w:rsid w:val="006271E7"/>
    <w:rsid w:val="00634937"/>
    <w:rsid w:val="00635E7C"/>
    <w:rsid w:val="00642788"/>
    <w:rsid w:val="0064347D"/>
    <w:rsid w:val="00645681"/>
    <w:rsid w:val="006475FC"/>
    <w:rsid w:val="006522EE"/>
    <w:rsid w:val="006524A7"/>
    <w:rsid w:val="00656AA6"/>
    <w:rsid w:val="00663C79"/>
    <w:rsid w:val="006656AC"/>
    <w:rsid w:val="00673044"/>
    <w:rsid w:val="00681A31"/>
    <w:rsid w:val="00681CFF"/>
    <w:rsid w:val="0068396B"/>
    <w:rsid w:val="00686137"/>
    <w:rsid w:val="006868BE"/>
    <w:rsid w:val="00693A95"/>
    <w:rsid w:val="006957F2"/>
    <w:rsid w:val="006A01DD"/>
    <w:rsid w:val="006A1C1D"/>
    <w:rsid w:val="006A1E51"/>
    <w:rsid w:val="006A304E"/>
    <w:rsid w:val="006A380E"/>
    <w:rsid w:val="006A4460"/>
    <w:rsid w:val="006A7803"/>
    <w:rsid w:val="006B152D"/>
    <w:rsid w:val="006B24F1"/>
    <w:rsid w:val="006B3EDC"/>
    <w:rsid w:val="006B4C6E"/>
    <w:rsid w:val="006B6262"/>
    <w:rsid w:val="006B6CA6"/>
    <w:rsid w:val="006C1664"/>
    <w:rsid w:val="006C4009"/>
    <w:rsid w:val="006C5E17"/>
    <w:rsid w:val="006C6187"/>
    <w:rsid w:val="006D038C"/>
    <w:rsid w:val="006D35C6"/>
    <w:rsid w:val="006E195C"/>
    <w:rsid w:val="006E2F2A"/>
    <w:rsid w:val="006F0823"/>
    <w:rsid w:val="006F26C4"/>
    <w:rsid w:val="006F2F3A"/>
    <w:rsid w:val="006F4F46"/>
    <w:rsid w:val="006F5763"/>
    <w:rsid w:val="006F6375"/>
    <w:rsid w:val="006F71E2"/>
    <w:rsid w:val="006F7EDF"/>
    <w:rsid w:val="00700ABC"/>
    <w:rsid w:val="00707E5D"/>
    <w:rsid w:val="0071517B"/>
    <w:rsid w:val="00715A77"/>
    <w:rsid w:val="007232A8"/>
    <w:rsid w:val="007328A4"/>
    <w:rsid w:val="00737D18"/>
    <w:rsid w:val="007423ED"/>
    <w:rsid w:val="007460BA"/>
    <w:rsid w:val="00746D19"/>
    <w:rsid w:val="007478F7"/>
    <w:rsid w:val="00750D74"/>
    <w:rsid w:val="00754482"/>
    <w:rsid w:val="00756C87"/>
    <w:rsid w:val="0075707A"/>
    <w:rsid w:val="007618FB"/>
    <w:rsid w:val="00762E86"/>
    <w:rsid w:val="00763FB6"/>
    <w:rsid w:val="00765212"/>
    <w:rsid w:val="00767E88"/>
    <w:rsid w:val="007702CC"/>
    <w:rsid w:val="00770DA7"/>
    <w:rsid w:val="0077421B"/>
    <w:rsid w:val="00774247"/>
    <w:rsid w:val="00774777"/>
    <w:rsid w:val="00774B9D"/>
    <w:rsid w:val="00776EA4"/>
    <w:rsid w:val="00780EC0"/>
    <w:rsid w:val="00781DA1"/>
    <w:rsid w:val="0078366E"/>
    <w:rsid w:val="00783C9C"/>
    <w:rsid w:val="00784576"/>
    <w:rsid w:val="007874C6"/>
    <w:rsid w:val="00794CA9"/>
    <w:rsid w:val="0079577D"/>
    <w:rsid w:val="00795A6B"/>
    <w:rsid w:val="007966AC"/>
    <w:rsid w:val="00797B12"/>
    <w:rsid w:val="007A033E"/>
    <w:rsid w:val="007A0392"/>
    <w:rsid w:val="007A2D45"/>
    <w:rsid w:val="007A3845"/>
    <w:rsid w:val="007A45D9"/>
    <w:rsid w:val="007A7E3E"/>
    <w:rsid w:val="007B34E0"/>
    <w:rsid w:val="007B5E95"/>
    <w:rsid w:val="007B6FEA"/>
    <w:rsid w:val="007C06A5"/>
    <w:rsid w:val="007C1AE8"/>
    <w:rsid w:val="007C37AE"/>
    <w:rsid w:val="007D33B4"/>
    <w:rsid w:val="007D596D"/>
    <w:rsid w:val="007E0693"/>
    <w:rsid w:val="007E1AC3"/>
    <w:rsid w:val="007E3E90"/>
    <w:rsid w:val="007E44B0"/>
    <w:rsid w:val="007E53F6"/>
    <w:rsid w:val="007F116E"/>
    <w:rsid w:val="007F15CB"/>
    <w:rsid w:val="007F2974"/>
    <w:rsid w:val="007F3984"/>
    <w:rsid w:val="007F5029"/>
    <w:rsid w:val="007F5C9A"/>
    <w:rsid w:val="007F7484"/>
    <w:rsid w:val="00802A09"/>
    <w:rsid w:val="00803F47"/>
    <w:rsid w:val="008101BC"/>
    <w:rsid w:val="00812949"/>
    <w:rsid w:val="00812A24"/>
    <w:rsid w:val="008141C2"/>
    <w:rsid w:val="0082242A"/>
    <w:rsid w:val="008233CE"/>
    <w:rsid w:val="008249AC"/>
    <w:rsid w:val="0082593A"/>
    <w:rsid w:val="00827D30"/>
    <w:rsid w:val="00831F25"/>
    <w:rsid w:val="00836A58"/>
    <w:rsid w:val="00843F85"/>
    <w:rsid w:val="008447B9"/>
    <w:rsid w:val="00846EB1"/>
    <w:rsid w:val="00847C3F"/>
    <w:rsid w:val="00851406"/>
    <w:rsid w:val="00856430"/>
    <w:rsid w:val="00857183"/>
    <w:rsid w:val="0086402E"/>
    <w:rsid w:val="00865173"/>
    <w:rsid w:val="00867351"/>
    <w:rsid w:val="00870799"/>
    <w:rsid w:val="00872D63"/>
    <w:rsid w:val="008733E2"/>
    <w:rsid w:val="008749A8"/>
    <w:rsid w:val="00877A1A"/>
    <w:rsid w:val="008876B5"/>
    <w:rsid w:val="0089025D"/>
    <w:rsid w:val="00893E69"/>
    <w:rsid w:val="00894779"/>
    <w:rsid w:val="008A3C7F"/>
    <w:rsid w:val="008A556D"/>
    <w:rsid w:val="008B20E9"/>
    <w:rsid w:val="008B4C6E"/>
    <w:rsid w:val="008B710D"/>
    <w:rsid w:val="008C132E"/>
    <w:rsid w:val="008C3009"/>
    <w:rsid w:val="008C6F56"/>
    <w:rsid w:val="008D0B53"/>
    <w:rsid w:val="008D2E11"/>
    <w:rsid w:val="008D44D0"/>
    <w:rsid w:val="008D672F"/>
    <w:rsid w:val="008E3832"/>
    <w:rsid w:val="008E3C3D"/>
    <w:rsid w:val="008E6678"/>
    <w:rsid w:val="008F4471"/>
    <w:rsid w:val="008F6DDA"/>
    <w:rsid w:val="008F7AA7"/>
    <w:rsid w:val="008F7EB8"/>
    <w:rsid w:val="00900BD4"/>
    <w:rsid w:val="0090170F"/>
    <w:rsid w:val="00904CDE"/>
    <w:rsid w:val="00905AEC"/>
    <w:rsid w:val="00912BAE"/>
    <w:rsid w:val="009133A8"/>
    <w:rsid w:val="00914161"/>
    <w:rsid w:val="009230A7"/>
    <w:rsid w:val="009254E1"/>
    <w:rsid w:val="009265CD"/>
    <w:rsid w:val="00932837"/>
    <w:rsid w:val="0093356D"/>
    <w:rsid w:val="00933EFE"/>
    <w:rsid w:val="009364B2"/>
    <w:rsid w:val="009433E6"/>
    <w:rsid w:val="00947623"/>
    <w:rsid w:val="0095256A"/>
    <w:rsid w:val="00953D7B"/>
    <w:rsid w:val="00956A87"/>
    <w:rsid w:val="00956F7C"/>
    <w:rsid w:val="00961AE2"/>
    <w:rsid w:val="00961FE3"/>
    <w:rsid w:val="0096268C"/>
    <w:rsid w:val="00963946"/>
    <w:rsid w:val="00963E99"/>
    <w:rsid w:val="009657B1"/>
    <w:rsid w:val="00966307"/>
    <w:rsid w:val="00966726"/>
    <w:rsid w:val="00970E4F"/>
    <w:rsid w:val="00971D17"/>
    <w:rsid w:val="0097336E"/>
    <w:rsid w:val="00982CE0"/>
    <w:rsid w:val="0098379D"/>
    <w:rsid w:val="00984064"/>
    <w:rsid w:val="009850BB"/>
    <w:rsid w:val="00986FEF"/>
    <w:rsid w:val="00990A83"/>
    <w:rsid w:val="0099124B"/>
    <w:rsid w:val="00991E90"/>
    <w:rsid w:val="009941D2"/>
    <w:rsid w:val="00995CEA"/>
    <w:rsid w:val="0099785B"/>
    <w:rsid w:val="009A3FB6"/>
    <w:rsid w:val="009A5B24"/>
    <w:rsid w:val="009A72D1"/>
    <w:rsid w:val="009B00A8"/>
    <w:rsid w:val="009B354F"/>
    <w:rsid w:val="009B476E"/>
    <w:rsid w:val="009B5042"/>
    <w:rsid w:val="009B703D"/>
    <w:rsid w:val="009B71DD"/>
    <w:rsid w:val="009C574E"/>
    <w:rsid w:val="009C7544"/>
    <w:rsid w:val="009D116D"/>
    <w:rsid w:val="009D348E"/>
    <w:rsid w:val="009D5D32"/>
    <w:rsid w:val="009D7A8D"/>
    <w:rsid w:val="009F511B"/>
    <w:rsid w:val="009F535D"/>
    <w:rsid w:val="009F588E"/>
    <w:rsid w:val="009F7AD3"/>
    <w:rsid w:val="00A06AEE"/>
    <w:rsid w:val="00A074D0"/>
    <w:rsid w:val="00A13E5F"/>
    <w:rsid w:val="00A17C2E"/>
    <w:rsid w:val="00A17F10"/>
    <w:rsid w:val="00A211D3"/>
    <w:rsid w:val="00A22273"/>
    <w:rsid w:val="00A27AB9"/>
    <w:rsid w:val="00A27CDD"/>
    <w:rsid w:val="00A34C01"/>
    <w:rsid w:val="00A35EEB"/>
    <w:rsid w:val="00A54B83"/>
    <w:rsid w:val="00A56C45"/>
    <w:rsid w:val="00A6148B"/>
    <w:rsid w:val="00A6478B"/>
    <w:rsid w:val="00A64A9D"/>
    <w:rsid w:val="00A64C2D"/>
    <w:rsid w:val="00A676B0"/>
    <w:rsid w:val="00A74BAA"/>
    <w:rsid w:val="00A74F95"/>
    <w:rsid w:val="00A759A6"/>
    <w:rsid w:val="00A80564"/>
    <w:rsid w:val="00A901F2"/>
    <w:rsid w:val="00A967D7"/>
    <w:rsid w:val="00A96D84"/>
    <w:rsid w:val="00AA0165"/>
    <w:rsid w:val="00AA0BC1"/>
    <w:rsid w:val="00AA110E"/>
    <w:rsid w:val="00AA18D3"/>
    <w:rsid w:val="00AA2A53"/>
    <w:rsid w:val="00AA2BB8"/>
    <w:rsid w:val="00AA4012"/>
    <w:rsid w:val="00AB1294"/>
    <w:rsid w:val="00AB15A0"/>
    <w:rsid w:val="00AB2EBF"/>
    <w:rsid w:val="00AB6533"/>
    <w:rsid w:val="00AB68C5"/>
    <w:rsid w:val="00AB6CD8"/>
    <w:rsid w:val="00AB7608"/>
    <w:rsid w:val="00AC04CB"/>
    <w:rsid w:val="00AC1B81"/>
    <w:rsid w:val="00AC52B1"/>
    <w:rsid w:val="00AC7992"/>
    <w:rsid w:val="00AD09E8"/>
    <w:rsid w:val="00AD236E"/>
    <w:rsid w:val="00AD243F"/>
    <w:rsid w:val="00AD3AC8"/>
    <w:rsid w:val="00AD7BEB"/>
    <w:rsid w:val="00AE021D"/>
    <w:rsid w:val="00AE0364"/>
    <w:rsid w:val="00AE389C"/>
    <w:rsid w:val="00AE42BE"/>
    <w:rsid w:val="00AE4A0E"/>
    <w:rsid w:val="00AE7201"/>
    <w:rsid w:val="00AF1DDF"/>
    <w:rsid w:val="00AF346D"/>
    <w:rsid w:val="00AF4F88"/>
    <w:rsid w:val="00AF6CF1"/>
    <w:rsid w:val="00AF70DC"/>
    <w:rsid w:val="00B037B1"/>
    <w:rsid w:val="00B0590A"/>
    <w:rsid w:val="00B065B1"/>
    <w:rsid w:val="00B115E7"/>
    <w:rsid w:val="00B12AC8"/>
    <w:rsid w:val="00B12EDC"/>
    <w:rsid w:val="00B1518E"/>
    <w:rsid w:val="00B2079F"/>
    <w:rsid w:val="00B22C1C"/>
    <w:rsid w:val="00B22CF8"/>
    <w:rsid w:val="00B2567D"/>
    <w:rsid w:val="00B31DF2"/>
    <w:rsid w:val="00B31F5D"/>
    <w:rsid w:val="00B34ACD"/>
    <w:rsid w:val="00B3558E"/>
    <w:rsid w:val="00B47076"/>
    <w:rsid w:val="00B531D9"/>
    <w:rsid w:val="00B53478"/>
    <w:rsid w:val="00B53B51"/>
    <w:rsid w:val="00B54E6E"/>
    <w:rsid w:val="00B55CBC"/>
    <w:rsid w:val="00B56285"/>
    <w:rsid w:val="00B61579"/>
    <w:rsid w:val="00B67C77"/>
    <w:rsid w:val="00B73262"/>
    <w:rsid w:val="00B761AE"/>
    <w:rsid w:val="00B90924"/>
    <w:rsid w:val="00B94004"/>
    <w:rsid w:val="00B942C0"/>
    <w:rsid w:val="00BA2975"/>
    <w:rsid w:val="00BA2F0E"/>
    <w:rsid w:val="00BA4901"/>
    <w:rsid w:val="00BB1236"/>
    <w:rsid w:val="00BB2FDA"/>
    <w:rsid w:val="00BB3104"/>
    <w:rsid w:val="00BB47EC"/>
    <w:rsid w:val="00BB693B"/>
    <w:rsid w:val="00BC00E5"/>
    <w:rsid w:val="00BC1E35"/>
    <w:rsid w:val="00BC31B5"/>
    <w:rsid w:val="00BC32F6"/>
    <w:rsid w:val="00BC78F5"/>
    <w:rsid w:val="00BD0B2E"/>
    <w:rsid w:val="00BD148D"/>
    <w:rsid w:val="00BD2F13"/>
    <w:rsid w:val="00BE156E"/>
    <w:rsid w:val="00BE2ED0"/>
    <w:rsid w:val="00BE4AA6"/>
    <w:rsid w:val="00BE5E44"/>
    <w:rsid w:val="00BF1079"/>
    <w:rsid w:val="00BF257A"/>
    <w:rsid w:val="00BF36C4"/>
    <w:rsid w:val="00BF380B"/>
    <w:rsid w:val="00C0446D"/>
    <w:rsid w:val="00C10721"/>
    <w:rsid w:val="00C11054"/>
    <w:rsid w:val="00C13D36"/>
    <w:rsid w:val="00C14C84"/>
    <w:rsid w:val="00C2602F"/>
    <w:rsid w:val="00C2603B"/>
    <w:rsid w:val="00C26C58"/>
    <w:rsid w:val="00C26D64"/>
    <w:rsid w:val="00C3251A"/>
    <w:rsid w:val="00C45446"/>
    <w:rsid w:val="00C479C5"/>
    <w:rsid w:val="00C47DD8"/>
    <w:rsid w:val="00C53EEA"/>
    <w:rsid w:val="00C5474C"/>
    <w:rsid w:val="00C568F4"/>
    <w:rsid w:val="00C61745"/>
    <w:rsid w:val="00C62DE4"/>
    <w:rsid w:val="00C630E4"/>
    <w:rsid w:val="00C63391"/>
    <w:rsid w:val="00C66CD6"/>
    <w:rsid w:val="00C71126"/>
    <w:rsid w:val="00C71147"/>
    <w:rsid w:val="00C71EFF"/>
    <w:rsid w:val="00C76440"/>
    <w:rsid w:val="00C76E28"/>
    <w:rsid w:val="00C81228"/>
    <w:rsid w:val="00C90473"/>
    <w:rsid w:val="00C916B8"/>
    <w:rsid w:val="00C93993"/>
    <w:rsid w:val="00C95E91"/>
    <w:rsid w:val="00CA0342"/>
    <w:rsid w:val="00CA16C7"/>
    <w:rsid w:val="00CA19E6"/>
    <w:rsid w:val="00CA414E"/>
    <w:rsid w:val="00CA4DDD"/>
    <w:rsid w:val="00CA5A6E"/>
    <w:rsid w:val="00CB42C8"/>
    <w:rsid w:val="00CB60A5"/>
    <w:rsid w:val="00CB779C"/>
    <w:rsid w:val="00CB7FA6"/>
    <w:rsid w:val="00CC3563"/>
    <w:rsid w:val="00CC3E42"/>
    <w:rsid w:val="00CD1FA9"/>
    <w:rsid w:val="00CD325F"/>
    <w:rsid w:val="00CD4098"/>
    <w:rsid w:val="00CD4E54"/>
    <w:rsid w:val="00CD5D08"/>
    <w:rsid w:val="00CE1CC2"/>
    <w:rsid w:val="00CE2F7C"/>
    <w:rsid w:val="00CE6305"/>
    <w:rsid w:val="00CE64EB"/>
    <w:rsid w:val="00CE74F5"/>
    <w:rsid w:val="00CE7921"/>
    <w:rsid w:val="00CE7DC4"/>
    <w:rsid w:val="00CF025B"/>
    <w:rsid w:val="00CF38AC"/>
    <w:rsid w:val="00CF7949"/>
    <w:rsid w:val="00D015CC"/>
    <w:rsid w:val="00D0419D"/>
    <w:rsid w:val="00D110B2"/>
    <w:rsid w:val="00D120F7"/>
    <w:rsid w:val="00D12873"/>
    <w:rsid w:val="00D13949"/>
    <w:rsid w:val="00D13F4F"/>
    <w:rsid w:val="00D20C93"/>
    <w:rsid w:val="00D21DC4"/>
    <w:rsid w:val="00D21F48"/>
    <w:rsid w:val="00D25784"/>
    <w:rsid w:val="00D26ADE"/>
    <w:rsid w:val="00D33DCE"/>
    <w:rsid w:val="00D35547"/>
    <w:rsid w:val="00D37E04"/>
    <w:rsid w:val="00D40312"/>
    <w:rsid w:val="00D406B7"/>
    <w:rsid w:val="00D44B80"/>
    <w:rsid w:val="00D500AA"/>
    <w:rsid w:val="00D52869"/>
    <w:rsid w:val="00D54046"/>
    <w:rsid w:val="00D5474B"/>
    <w:rsid w:val="00D56CAB"/>
    <w:rsid w:val="00D61107"/>
    <w:rsid w:val="00D61263"/>
    <w:rsid w:val="00D63766"/>
    <w:rsid w:val="00D63B8F"/>
    <w:rsid w:val="00D65EC4"/>
    <w:rsid w:val="00D71DF8"/>
    <w:rsid w:val="00D72CBF"/>
    <w:rsid w:val="00D8021D"/>
    <w:rsid w:val="00D84339"/>
    <w:rsid w:val="00D84966"/>
    <w:rsid w:val="00D84B25"/>
    <w:rsid w:val="00D875B6"/>
    <w:rsid w:val="00D92750"/>
    <w:rsid w:val="00D9646C"/>
    <w:rsid w:val="00D97B79"/>
    <w:rsid w:val="00D97D09"/>
    <w:rsid w:val="00DA6564"/>
    <w:rsid w:val="00DB1009"/>
    <w:rsid w:val="00DB1367"/>
    <w:rsid w:val="00DB1C33"/>
    <w:rsid w:val="00DB2426"/>
    <w:rsid w:val="00DB6EA2"/>
    <w:rsid w:val="00DC1901"/>
    <w:rsid w:val="00DC2FD0"/>
    <w:rsid w:val="00DC6865"/>
    <w:rsid w:val="00DD089E"/>
    <w:rsid w:val="00DD2175"/>
    <w:rsid w:val="00DD5C64"/>
    <w:rsid w:val="00DE093E"/>
    <w:rsid w:val="00DE0B97"/>
    <w:rsid w:val="00DE14C5"/>
    <w:rsid w:val="00DE422A"/>
    <w:rsid w:val="00DE6631"/>
    <w:rsid w:val="00DE668D"/>
    <w:rsid w:val="00DF600F"/>
    <w:rsid w:val="00DF6BBA"/>
    <w:rsid w:val="00DF7369"/>
    <w:rsid w:val="00E003DA"/>
    <w:rsid w:val="00E0355E"/>
    <w:rsid w:val="00E0375F"/>
    <w:rsid w:val="00E03CB8"/>
    <w:rsid w:val="00E0765C"/>
    <w:rsid w:val="00E07787"/>
    <w:rsid w:val="00E109E6"/>
    <w:rsid w:val="00E11A2F"/>
    <w:rsid w:val="00E16352"/>
    <w:rsid w:val="00E167B5"/>
    <w:rsid w:val="00E2048A"/>
    <w:rsid w:val="00E20F89"/>
    <w:rsid w:val="00E214A5"/>
    <w:rsid w:val="00E23C92"/>
    <w:rsid w:val="00E25D01"/>
    <w:rsid w:val="00E2756A"/>
    <w:rsid w:val="00E276AB"/>
    <w:rsid w:val="00E27702"/>
    <w:rsid w:val="00E30483"/>
    <w:rsid w:val="00E30CC4"/>
    <w:rsid w:val="00E3113F"/>
    <w:rsid w:val="00E31BEE"/>
    <w:rsid w:val="00E32FFA"/>
    <w:rsid w:val="00E36389"/>
    <w:rsid w:val="00E43CDA"/>
    <w:rsid w:val="00E448F9"/>
    <w:rsid w:val="00E467DA"/>
    <w:rsid w:val="00E54C50"/>
    <w:rsid w:val="00E54D13"/>
    <w:rsid w:val="00E57A73"/>
    <w:rsid w:val="00E66F99"/>
    <w:rsid w:val="00E70921"/>
    <w:rsid w:val="00E758E5"/>
    <w:rsid w:val="00E75B6F"/>
    <w:rsid w:val="00E76562"/>
    <w:rsid w:val="00E80D88"/>
    <w:rsid w:val="00E813DC"/>
    <w:rsid w:val="00E91125"/>
    <w:rsid w:val="00E9140E"/>
    <w:rsid w:val="00E93844"/>
    <w:rsid w:val="00E949A6"/>
    <w:rsid w:val="00E9578E"/>
    <w:rsid w:val="00E96048"/>
    <w:rsid w:val="00EA099D"/>
    <w:rsid w:val="00EA4958"/>
    <w:rsid w:val="00EA49D6"/>
    <w:rsid w:val="00EA7611"/>
    <w:rsid w:val="00EB282A"/>
    <w:rsid w:val="00ED19F1"/>
    <w:rsid w:val="00ED2B8E"/>
    <w:rsid w:val="00ED3E1F"/>
    <w:rsid w:val="00ED5E48"/>
    <w:rsid w:val="00EE0D1D"/>
    <w:rsid w:val="00EE0F05"/>
    <w:rsid w:val="00EE20A6"/>
    <w:rsid w:val="00EE2942"/>
    <w:rsid w:val="00EE29E3"/>
    <w:rsid w:val="00EE4F9E"/>
    <w:rsid w:val="00EE583B"/>
    <w:rsid w:val="00EE58B9"/>
    <w:rsid w:val="00EE6DBF"/>
    <w:rsid w:val="00EE79E4"/>
    <w:rsid w:val="00EF5377"/>
    <w:rsid w:val="00EF55E4"/>
    <w:rsid w:val="00EF561B"/>
    <w:rsid w:val="00EF7239"/>
    <w:rsid w:val="00F00267"/>
    <w:rsid w:val="00F037B1"/>
    <w:rsid w:val="00F03F32"/>
    <w:rsid w:val="00F0547D"/>
    <w:rsid w:val="00F06F31"/>
    <w:rsid w:val="00F1272B"/>
    <w:rsid w:val="00F13768"/>
    <w:rsid w:val="00F177DA"/>
    <w:rsid w:val="00F21DFB"/>
    <w:rsid w:val="00F230B6"/>
    <w:rsid w:val="00F233E0"/>
    <w:rsid w:val="00F25242"/>
    <w:rsid w:val="00F31976"/>
    <w:rsid w:val="00F3244D"/>
    <w:rsid w:val="00F33909"/>
    <w:rsid w:val="00F40F6E"/>
    <w:rsid w:val="00F44C97"/>
    <w:rsid w:val="00F523F5"/>
    <w:rsid w:val="00F5719F"/>
    <w:rsid w:val="00F5761D"/>
    <w:rsid w:val="00F61DAC"/>
    <w:rsid w:val="00F62904"/>
    <w:rsid w:val="00F639BC"/>
    <w:rsid w:val="00F657C9"/>
    <w:rsid w:val="00F65869"/>
    <w:rsid w:val="00F67792"/>
    <w:rsid w:val="00F67AB8"/>
    <w:rsid w:val="00F71481"/>
    <w:rsid w:val="00F72A1E"/>
    <w:rsid w:val="00F7776A"/>
    <w:rsid w:val="00F81933"/>
    <w:rsid w:val="00F82D48"/>
    <w:rsid w:val="00F876FD"/>
    <w:rsid w:val="00F93216"/>
    <w:rsid w:val="00F960C9"/>
    <w:rsid w:val="00FA06C5"/>
    <w:rsid w:val="00FA4F86"/>
    <w:rsid w:val="00FA5079"/>
    <w:rsid w:val="00FA5093"/>
    <w:rsid w:val="00FA604A"/>
    <w:rsid w:val="00FA68D1"/>
    <w:rsid w:val="00FB3864"/>
    <w:rsid w:val="00FC613C"/>
    <w:rsid w:val="00FD049E"/>
    <w:rsid w:val="00FD5E0E"/>
    <w:rsid w:val="00FD757F"/>
    <w:rsid w:val="00FD7AB7"/>
    <w:rsid w:val="00FE02A9"/>
    <w:rsid w:val="00FE0781"/>
    <w:rsid w:val="00FF06CA"/>
    <w:rsid w:val="00FF1A62"/>
    <w:rsid w:val="00FF6368"/>
    <w:rsid w:val="00FF64A6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4F18DA"/>
  <w15:docId w15:val="{D6FB3CA4-BAF2-F641-A9DA-3AF7FB9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/>
    <w:lsdException w:name="heading 2" w:uiPriority="9"/>
    <w:lsdException w:name="heading 3" w:uiPriority="9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1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0C72"/>
    <w:pPr>
      <w:keepNext/>
      <w:keepLines/>
      <w:numPr>
        <w:numId w:val="15"/>
      </w:numPr>
      <w:spacing w:before="360" w:after="120"/>
      <w:jc w:val="both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2403B"/>
    <w:pPr>
      <w:keepNext/>
      <w:keepLines/>
      <w:numPr>
        <w:ilvl w:val="1"/>
        <w:numId w:val="15"/>
      </w:numPr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C52B1"/>
    <w:pPr>
      <w:keepNext/>
      <w:keepLines/>
      <w:numPr>
        <w:ilvl w:val="2"/>
        <w:numId w:val="15"/>
      </w:numPr>
      <w:spacing w:before="200" w:after="12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D21DC4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5"/>
      </w:numPr>
      <w:spacing w:before="200" w:after="120"/>
      <w:jc w:val="both"/>
      <w:outlineLvl w:val="4"/>
    </w:pPr>
    <w:rPr>
      <w:rFonts w:asciiTheme="majorHAnsi" w:eastAsiaTheme="majorEastAsia" w:hAnsiTheme="majorHAnsi" w:cstheme="majorBidi"/>
      <w:i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5"/>
      </w:numPr>
      <w:spacing w:before="200" w:after="120"/>
      <w:jc w:val="both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5"/>
      </w:numPr>
      <w:spacing w:before="200" w:after="12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5"/>
      </w:numPr>
      <w:spacing w:before="200" w:after="12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5"/>
      </w:numPr>
      <w:spacing w:before="200" w:after="12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jc w:val="both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jc w:val="both"/>
    </w:pPr>
    <w:rPr>
      <w:rFonts w:asciiTheme="minorHAnsi" w:eastAsia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  <w:rPr>
      <w:rFonts w:asciiTheme="minorHAnsi" w:eastAsiaTheme="minorHAnsi" w:hAnsi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5567C9"/>
    <w:pPr>
      <w:spacing w:before="360" w:after="360"/>
      <w:contextualSpacing/>
      <w:jc w:val="center"/>
    </w:pPr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5567C9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0C72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0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2B1"/>
    <w:rPr>
      <w:rFonts w:eastAsiaTheme="majorEastAsia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D21DC4"/>
    <w:rPr>
      <w:rFonts w:eastAsiaTheme="majorEastAsia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pPr>
      <w:spacing w:after="120"/>
      <w:jc w:val="both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spacing w:after="120"/>
      <w:ind w:left="720"/>
    </w:pPr>
    <w:rPr>
      <w:rFonts w:asciiTheme="minorHAnsi" w:eastAsiaTheme="minorHAnsi" w:hAnsiTheme="minorHAnsi" w:cstheme="minorBidi"/>
      <w:szCs w:val="22"/>
    </w:r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4D300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pPr>
      <w:spacing w:after="120"/>
      <w:jc w:val="both"/>
    </w:pPr>
    <w:rPr>
      <w:rFonts w:asciiTheme="minorHAnsi" w:eastAsiaTheme="minorHAnsi" w:hAnsiTheme="minorHAnsi" w:cstheme="minorBidi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spacing w:after="120"/>
      <w:ind w:left="360" w:hanging="36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Number">
    <w:name w:val="List Number"/>
    <w:basedOn w:val="Normal"/>
    <w:uiPriority w:val="5"/>
    <w:qFormat/>
    <w:rsid w:val="00BE7C39"/>
    <w:pPr>
      <w:spacing w:after="120"/>
      <w:ind w:left="360" w:hanging="36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Number2">
    <w:name w:val="List Number 2"/>
    <w:basedOn w:val="Normal"/>
    <w:uiPriority w:val="5"/>
    <w:qFormat/>
    <w:rsid w:val="000F1A50"/>
    <w:pPr>
      <w:numPr>
        <w:numId w:val="1"/>
      </w:numPr>
      <w:spacing w:after="40"/>
    </w:pPr>
    <w:rPr>
      <w:rFonts w:asciiTheme="minorHAnsi" w:eastAsiaTheme="minorHAnsi" w:hAnsiTheme="minorHAnsi" w:cstheme="minorBidi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2"/>
      </w:numPr>
      <w:spacing w:after="12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3"/>
      </w:numPr>
      <w:spacing w:after="12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4"/>
      </w:numPr>
      <w:spacing w:after="12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styleId="List2">
    <w:name w:val="List 2"/>
    <w:basedOn w:val="Normal"/>
    <w:uiPriority w:val="5"/>
    <w:rsid w:val="00985AAE"/>
    <w:pPr>
      <w:spacing w:after="120"/>
      <w:ind w:left="720" w:hanging="360"/>
      <w:contextualSpacing/>
      <w:jc w:val="both"/>
    </w:pPr>
    <w:rPr>
      <w:rFonts w:asciiTheme="minorHAnsi" w:eastAsiaTheme="minorHAnsi" w:hAnsiTheme="minorHAnsi" w:cstheme="minorBidi"/>
      <w:szCs w:val="22"/>
    </w:r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5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spacing w:after="120"/>
      <w:ind w:left="720" w:right="720"/>
      <w:jc w:val="both"/>
    </w:pPr>
    <w:rPr>
      <w:rFonts w:asciiTheme="minorHAnsi" w:eastAsiaTheme="minorHAnsi" w:hAnsiTheme="minorHAnsi" w:cstheme="minorBidi"/>
      <w:szCs w:val="22"/>
    </w:r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D72CBF"/>
    <w:pPr>
      <w:spacing w:before="160" w:after="120"/>
      <w:jc w:val="center"/>
    </w:pPr>
    <w:rPr>
      <w:rFonts w:asciiTheme="majorHAnsi" w:eastAsiaTheme="minorHAnsi" w:hAnsiTheme="majorHAnsi" w:cstheme="minorBidi"/>
    </w:rPr>
  </w:style>
  <w:style w:type="paragraph" w:customStyle="1" w:styleId="TableFootnote">
    <w:name w:val="Table Footnote"/>
    <w:basedOn w:val="Normal"/>
    <w:qFormat/>
    <w:rsid w:val="00A51A91"/>
    <w:pPr>
      <w:spacing w:after="120"/>
      <w:jc w:val="both"/>
    </w:pPr>
    <w:rPr>
      <w:rFonts w:asciiTheme="minorHAnsi" w:eastAsiaTheme="minorHAnsi" w:hAnsiTheme="minorHAnsi" w:cstheme="minorBidi"/>
      <w:sz w:val="20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  <w:jc w:val="both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spacing w:after="120"/>
      <w:jc w:val="center"/>
    </w:pPr>
    <w:rPr>
      <w:rFonts w:asciiTheme="minorHAnsi" w:eastAsiaTheme="minorHAnsi" w:hAnsiTheme="minorHAnsi" w:cstheme="minorBidi"/>
      <w:szCs w:val="22"/>
    </w:r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6"/>
      </w:numPr>
    </w:pPr>
  </w:style>
  <w:style w:type="paragraph" w:styleId="FootnoteText">
    <w:name w:val="footnote text"/>
    <w:basedOn w:val="Normal"/>
    <w:link w:val="FootnoteTextChar"/>
    <w:rsid w:val="00750D74"/>
    <w:pPr>
      <w:jc w:val="both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rsid w:val="00750D74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750D7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A2BB8"/>
    <w:pPr>
      <w:tabs>
        <w:tab w:val="left" w:pos="480"/>
        <w:tab w:val="right" w:leader="dot" w:pos="9926"/>
      </w:tabs>
      <w:spacing w:after="120"/>
      <w:jc w:val="both"/>
    </w:pPr>
    <w:rPr>
      <w:rFonts w:asciiTheme="minorHAnsi" w:eastAsiaTheme="minorHAnsi" w:hAnsiTheme="minorHAnsi" w:cstheme="minorHAnsi"/>
      <w:noProof/>
    </w:rPr>
  </w:style>
  <w:style w:type="paragraph" w:styleId="TOC2">
    <w:name w:val="toc 2"/>
    <w:basedOn w:val="Normal"/>
    <w:next w:val="Normal"/>
    <w:autoRedefine/>
    <w:uiPriority w:val="39"/>
    <w:rsid w:val="003948FF"/>
    <w:pPr>
      <w:spacing w:after="120"/>
      <w:ind w:left="240"/>
      <w:jc w:val="both"/>
    </w:pPr>
    <w:rPr>
      <w:rFonts w:asciiTheme="minorHAnsi" w:eastAsiaTheme="minorHAnsi" w:hAnsiTheme="minorHAnsi" w:cstheme="minorBidi"/>
      <w:szCs w:val="22"/>
    </w:rPr>
  </w:style>
  <w:style w:type="paragraph" w:styleId="TOC3">
    <w:name w:val="toc 3"/>
    <w:basedOn w:val="Normal"/>
    <w:next w:val="Normal"/>
    <w:autoRedefine/>
    <w:uiPriority w:val="39"/>
    <w:rsid w:val="00FA5079"/>
    <w:pPr>
      <w:tabs>
        <w:tab w:val="left" w:pos="1440"/>
        <w:tab w:val="right" w:leader="dot" w:pos="9926"/>
      </w:tabs>
      <w:spacing w:after="120"/>
      <w:ind w:left="480"/>
      <w:jc w:val="both"/>
    </w:pPr>
    <w:rPr>
      <w:rFonts w:asciiTheme="minorHAnsi" w:eastAsiaTheme="minorHAnsi" w:hAnsiTheme="minorHAnsi" w:cstheme="minorBidi"/>
      <w:szCs w:val="22"/>
    </w:rPr>
  </w:style>
  <w:style w:type="paragraph" w:styleId="TOC4">
    <w:name w:val="toc 4"/>
    <w:basedOn w:val="Normal"/>
    <w:next w:val="Normal"/>
    <w:autoRedefine/>
    <w:rsid w:val="003948FF"/>
    <w:pPr>
      <w:spacing w:after="120"/>
      <w:ind w:left="720"/>
      <w:jc w:val="both"/>
    </w:pPr>
    <w:rPr>
      <w:rFonts w:asciiTheme="minorHAnsi" w:eastAsiaTheme="minorHAnsi" w:hAnsiTheme="minorHAnsi" w:cstheme="minorBidi"/>
      <w:szCs w:val="22"/>
    </w:rPr>
  </w:style>
  <w:style w:type="paragraph" w:styleId="TOC5">
    <w:name w:val="toc 5"/>
    <w:basedOn w:val="Normal"/>
    <w:next w:val="Normal"/>
    <w:autoRedefine/>
    <w:rsid w:val="003948FF"/>
    <w:pPr>
      <w:spacing w:after="120"/>
      <w:ind w:left="960"/>
      <w:jc w:val="both"/>
    </w:pPr>
    <w:rPr>
      <w:rFonts w:asciiTheme="minorHAnsi" w:eastAsiaTheme="minorHAnsi" w:hAnsiTheme="minorHAnsi" w:cstheme="minorBidi"/>
      <w:szCs w:val="22"/>
    </w:rPr>
  </w:style>
  <w:style w:type="paragraph" w:styleId="TOC6">
    <w:name w:val="toc 6"/>
    <w:basedOn w:val="Normal"/>
    <w:next w:val="Normal"/>
    <w:autoRedefine/>
    <w:rsid w:val="003948FF"/>
    <w:pPr>
      <w:spacing w:after="120"/>
      <w:ind w:left="1200"/>
      <w:jc w:val="both"/>
    </w:pPr>
    <w:rPr>
      <w:rFonts w:asciiTheme="minorHAnsi" w:eastAsiaTheme="minorHAnsi" w:hAnsiTheme="minorHAnsi" w:cstheme="minorBidi"/>
      <w:szCs w:val="22"/>
    </w:rPr>
  </w:style>
  <w:style w:type="paragraph" w:styleId="TOC7">
    <w:name w:val="toc 7"/>
    <w:basedOn w:val="Normal"/>
    <w:next w:val="Normal"/>
    <w:autoRedefine/>
    <w:rsid w:val="003948FF"/>
    <w:pPr>
      <w:spacing w:after="120"/>
      <w:ind w:left="1440"/>
      <w:jc w:val="both"/>
    </w:pPr>
    <w:rPr>
      <w:rFonts w:asciiTheme="minorHAnsi" w:eastAsiaTheme="minorHAnsi" w:hAnsiTheme="minorHAnsi" w:cstheme="minorBidi"/>
      <w:szCs w:val="22"/>
    </w:rPr>
  </w:style>
  <w:style w:type="paragraph" w:styleId="TOC8">
    <w:name w:val="toc 8"/>
    <w:basedOn w:val="Normal"/>
    <w:next w:val="Normal"/>
    <w:autoRedefine/>
    <w:rsid w:val="003948FF"/>
    <w:pPr>
      <w:spacing w:after="120"/>
      <w:ind w:left="1680"/>
      <w:jc w:val="both"/>
    </w:pPr>
    <w:rPr>
      <w:rFonts w:asciiTheme="minorHAnsi" w:eastAsiaTheme="minorHAnsi" w:hAnsiTheme="minorHAnsi" w:cstheme="minorBidi"/>
      <w:szCs w:val="22"/>
    </w:rPr>
  </w:style>
  <w:style w:type="paragraph" w:styleId="TOC9">
    <w:name w:val="toc 9"/>
    <w:basedOn w:val="Normal"/>
    <w:next w:val="Normal"/>
    <w:autoRedefine/>
    <w:rsid w:val="003948FF"/>
    <w:pPr>
      <w:spacing w:after="120"/>
      <w:ind w:left="1920"/>
      <w:jc w:val="both"/>
    </w:pPr>
    <w:rPr>
      <w:rFonts w:asciiTheme="minorHAnsi" w:eastAsiaTheme="minorHAnsi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6475F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475FC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8C132E"/>
    <w:pPr>
      <w:suppressAutoHyphens/>
      <w:spacing w:after="140" w:line="276" w:lineRule="auto"/>
    </w:pPr>
    <w:rPr>
      <w:rFonts w:ascii="Calibri" w:eastAsia="Liberation Sans" w:hAnsi="Calibri" w:cs="Times"/>
      <w:color w:val="000000"/>
      <w:sz w:val="21"/>
      <w:lang w:eastAsia="zh-CN" w:bidi="hi-IN"/>
    </w:rPr>
  </w:style>
  <w:style w:type="character" w:customStyle="1" w:styleId="SourceText">
    <w:name w:val="Source Text"/>
    <w:rsid w:val="00DE14C5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rsid w:val="00DE14C5"/>
    <w:pPr>
      <w:suppressAutoHyphens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DE14C5"/>
    <w:pPr>
      <w:suppressLineNumbers/>
      <w:suppressAutoHyphens/>
    </w:pPr>
    <w:rPr>
      <w:rFonts w:ascii="Liberation Serif" w:eastAsia="Liberation Sans" w:hAnsi="Liberation Serif" w:cs="Droid Sans Devanagari"/>
      <w:lang w:eastAsia="zh-CN" w:bidi="hi-IN"/>
    </w:rPr>
  </w:style>
  <w:style w:type="paragraph" w:customStyle="1" w:styleId="Style1">
    <w:name w:val="Style1"/>
    <w:basedOn w:val="Heading4"/>
    <w:qFormat/>
    <w:rsid w:val="00BF380B"/>
  </w:style>
  <w:style w:type="numbering" w:customStyle="1" w:styleId="CurrentList1">
    <w:name w:val="Current List1"/>
    <w:uiPriority w:val="99"/>
    <w:rsid w:val="00BF380B"/>
    <w:pPr>
      <w:numPr>
        <w:numId w:val="11"/>
      </w:numPr>
    </w:pPr>
  </w:style>
  <w:style w:type="numbering" w:customStyle="1" w:styleId="CurrentList2">
    <w:name w:val="Current List2"/>
    <w:uiPriority w:val="99"/>
    <w:rsid w:val="00BF380B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7F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3404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rsid w:val="00FF06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CA4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a.pourmal@lifeboat.llc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ifeboatLLC/SparseHDF5/blob/main/design_docs/RFC-HDF5-Model-API-Sparse-2023-07-18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feboatLLC/SparseHDF5/blob/main/design_docs/RFC-HDF5-File-Format_Sparse_Storage_Changes-2023-07-17.pdf" TargetMode="External"/><Relationship Id="rId10" Type="http://schemas.openxmlformats.org/officeDocument/2006/relationships/hyperlink" Target="https://github.com/LifeboatLLC/SparseHDF5/tree/main/benchmark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raymond.lu@lifeboat.llc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pourmal:Downloads: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BCB17-1E0B-BE46-AC32-07EC8556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Macintosh%20HD:Users:epourmal:Downloads:RFC_Template.dotx</Template>
  <TotalTime>342</TotalTime>
  <Pages>21</Pages>
  <Words>5931</Words>
  <Characters>33809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39661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Elena Pourmal</dc:creator>
  <cp:lastModifiedBy>Elena Pourmal</cp:lastModifiedBy>
  <cp:revision>27</cp:revision>
  <cp:lastPrinted>2023-07-12T00:15:00Z</cp:lastPrinted>
  <dcterms:created xsi:type="dcterms:W3CDTF">2024-01-16T20:55:00Z</dcterms:created>
  <dcterms:modified xsi:type="dcterms:W3CDTF">2024-01-25T20:43:00Z</dcterms:modified>
</cp:coreProperties>
</file>